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2E543" w14:textId="594A6F87" w:rsidR="00645D74" w:rsidRPr="00645D74" w:rsidRDefault="00645D74" w:rsidP="00645D74">
      <w:bookmarkStart w:id="0" w:name="_Hlk154518078"/>
      <w:bookmarkEnd w:id="0"/>
    </w:p>
    <w:p w14:paraId="2BDD301D" w14:textId="1A605911" w:rsidR="003A4919" w:rsidRPr="00D577B7" w:rsidRDefault="00D577B7" w:rsidP="00D577B7">
      <w:pPr>
        <w:jc w:val="center"/>
        <w:rPr>
          <w:rFonts w:ascii="Arial" w:eastAsia="Times New Roman" w:hAnsi="Arial" w:cs="Times New Roman"/>
          <w:b/>
          <w:kern w:val="28"/>
          <w:sz w:val="28"/>
          <w:szCs w:val="24"/>
        </w:rPr>
      </w:pPr>
      <w:r w:rsidRPr="00D577B7">
        <w:rPr>
          <w:rFonts w:ascii="Arial" w:eastAsia="Times New Roman" w:hAnsi="Arial" w:cs="Times New Roman"/>
          <w:b/>
          <w:kern w:val="28"/>
          <w:sz w:val="28"/>
          <w:szCs w:val="24"/>
        </w:rPr>
        <w:t xml:space="preserve">MSc in Data Analytics </w:t>
      </w:r>
      <w:r w:rsidRPr="000A5481">
        <w:rPr>
          <w:rFonts w:ascii="Arial" w:eastAsia="Times New Roman" w:hAnsi="Arial" w:cs="Times New Roman"/>
          <w:b/>
          <w:kern w:val="28"/>
          <w:sz w:val="28"/>
          <w:szCs w:val="24"/>
        </w:rPr>
        <w:t>(SB+) - Sept 2023 - 202</w:t>
      </w:r>
      <w:r w:rsidR="00984102">
        <w:rPr>
          <w:rFonts w:ascii="Arial" w:eastAsia="Times New Roman" w:hAnsi="Arial" w:cs="Times New Roman"/>
          <w:b/>
          <w:kern w:val="28"/>
          <w:sz w:val="28"/>
          <w:szCs w:val="24"/>
        </w:rPr>
        <w:t>4</w:t>
      </w:r>
      <w:r w:rsidRPr="000A5481">
        <w:rPr>
          <w:rFonts w:ascii="Arial" w:eastAsia="Times New Roman" w:hAnsi="Arial" w:cs="Times New Roman"/>
          <w:b/>
          <w:kern w:val="28"/>
          <w:sz w:val="28"/>
          <w:szCs w:val="24"/>
        </w:rPr>
        <w:t xml:space="preserve"> - YR1</w:t>
      </w:r>
    </w:p>
    <w:p w14:paraId="1D918880" w14:textId="77777777" w:rsidR="004F637B" w:rsidRPr="004F637B" w:rsidRDefault="004F637B" w:rsidP="004F637B"/>
    <w:p w14:paraId="269AA46F" w14:textId="0A223C5F" w:rsidR="00845FD4" w:rsidRPr="00ED5FBE" w:rsidRDefault="00845FD4" w:rsidP="00ED5FBE">
      <w:pPr>
        <w:pBdr>
          <w:top w:val="nil"/>
          <w:left w:val="nil"/>
          <w:bottom w:val="nil"/>
          <w:right w:val="nil"/>
          <w:between w:val="nil"/>
        </w:pBdr>
        <w:overflowPunct w:val="0"/>
        <w:autoSpaceDE w:val="0"/>
        <w:autoSpaceDN w:val="0"/>
        <w:adjustRightInd w:val="0"/>
        <w:spacing w:after="80" w:line="240" w:lineRule="auto"/>
        <w:jc w:val="both"/>
        <w:textAlignment w:val="baseline"/>
        <w:rPr>
          <w:rFonts w:ascii="Arial" w:eastAsia="Arial" w:hAnsi="Arial" w:cs="Arial"/>
          <w:color w:val="000000"/>
          <w:sz w:val="24"/>
          <w:szCs w:val="24"/>
        </w:rPr>
      </w:pPr>
      <w:r w:rsidRPr="00ED5FBE">
        <w:rPr>
          <w:rFonts w:ascii="Arial" w:eastAsia="Arial" w:hAnsi="Arial" w:cs="Arial"/>
          <w:color w:val="000000"/>
          <w:sz w:val="24"/>
          <w:szCs w:val="24"/>
        </w:rPr>
        <w:t xml:space="preserve">Author: </w:t>
      </w:r>
      <w:r w:rsidR="00ED5FBE">
        <w:rPr>
          <w:rFonts w:ascii="Arial" w:eastAsia="Arial" w:hAnsi="Arial" w:cs="Arial"/>
          <w:color w:val="000000"/>
          <w:sz w:val="24"/>
          <w:szCs w:val="24"/>
        </w:rPr>
        <w:t>Jose Maria Rico Leal</w:t>
      </w:r>
    </w:p>
    <w:p w14:paraId="15A2FFAF" w14:textId="46A05979" w:rsidR="00845FD4" w:rsidRPr="00ED5FBE" w:rsidRDefault="00845FD4" w:rsidP="00ED5FBE">
      <w:pPr>
        <w:pBdr>
          <w:top w:val="nil"/>
          <w:left w:val="nil"/>
          <w:bottom w:val="nil"/>
          <w:right w:val="nil"/>
          <w:between w:val="nil"/>
        </w:pBdr>
        <w:overflowPunct w:val="0"/>
        <w:autoSpaceDE w:val="0"/>
        <w:autoSpaceDN w:val="0"/>
        <w:adjustRightInd w:val="0"/>
        <w:spacing w:after="80" w:line="240" w:lineRule="auto"/>
        <w:jc w:val="both"/>
        <w:textAlignment w:val="baseline"/>
        <w:rPr>
          <w:rFonts w:ascii="Arial" w:eastAsia="Arial" w:hAnsi="Arial" w:cs="Arial"/>
          <w:color w:val="000000"/>
          <w:sz w:val="24"/>
          <w:szCs w:val="24"/>
        </w:rPr>
      </w:pPr>
      <w:r w:rsidRPr="00ED5FBE">
        <w:rPr>
          <w:rFonts w:ascii="Arial" w:eastAsia="Arial" w:hAnsi="Arial" w:cs="Arial"/>
          <w:color w:val="000000"/>
          <w:sz w:val="24"/>
          <w:szCs w:val="24"/>
        </w:rPr>
        <w:t xml:space="preserve">e-mail: </w:t>
      </w:r>
      <w:r w:rsidR="00555EC5" w:rsidRPr="00555EC5">
        <w:rPr>
          <w:rFonts w:ascii="Arial" w:eastAsia="Arial" w:hAnsi="Arial" w:cs="Arial"/>
          <w:color w:val="000000"/>
          <w:sz w:val="24"/>
          <w:szCs w:val="24"/>
        </w:rPr>
        <w:t>sba23021@student.cct.ie</w:t>
      </w:r>
    </w:p>
    <w:p w14:paraId="640431BC" w14:textId="7886683F" w:rsidR="00C6484F" w:rsidRDefault="00845FD4" w:rsidP="00ED5FBE">
      <w:pPr>
        <w:pBdr>
          <w:top w:val="nil"/>
          <w:left w:val="nil"/>
          <w:bottom w:val="nil"/>
          <w:right w:val="nil"/>
          <w:between w:val="nil"/>
        </w:pBdr>
        <w:overflowPunct w:val="0"/>
        <w:autoSpaceDE w:val="0"/>
        <w:autoSpaceDN w:val="0"/>
        <w:adjustRightInd w:val="0"/>
        <w:spacing w:after="80" w:line="240" w:lineRule="auto"/>
        <w:jc w:val="both"/>
        <w:textAlignment w:val="baseline"/>
        <w:rPr>
          <w:rFonts w:ascii="Arial" w:eastAsia="Arial" w:hAnsi="Arial" w:cs="Arial"/>
          <w:color w:val="000000"/>
          <w:sz w:val="24"/>
          <w:szCs w:val="24"/>
        </w:rPr>
      </w:pPr>
      <w:r w:rsidRPr="00ED5FBE">
        <w:rPr>
          <w:rFonts w:ascii="Arial" w:eastAsia="Arial" w:hAnsi="Arial" w:cs="Arial"/>
          <w:color w:val="000000"/>
          <w:sz w:val="24"/>
          <w:szCs w:val="24"/>
        </w:rPr>
        <w:t xml:space="preserve">Student ID: </w:t>
      </w:r>
      <w:r w:rsidR="00555EC5" w:rsidRPr="00555EC5">
        <w:rPr>
          <w:rFonts w:ascii="Arial" w:eastAsia="Arial" w:hAnsi="Arial" w:cs="Arial"/>
          <w:color w:val="000000"/>
          <w:sz w:val="24"/>
          <w:szCs w:val="24"/>
        </w:rPr>
        <w:t>sba23021</w:t>
      </w:r>
    </w:p>
    <w:p w14:paraId="4B20A63E" w14:textId="77777777" w:rsidR="00345C0C" w:rsidRPr="00ED5FBE" w:rsidRDefault="00345C0C" w:rsidP="00ED5FBE">
      <w:pPr>
        <w:pBdr>
          <w:top w:val="nil"/>
          <w:left w:val="nil"/>
          <w:bottom w:val="nil"/>
          <w:right w:val="nil"/>
          <w:between w:val="nil"/>
        </w:pBdr>
        <w:overflowPunct w:val="0"/>
        <w:autoSpaceDE w:val="0"/>
        <w:autoSpaceDN w:val="0"/>
        <w:adjustRightInd w:val="0"/>
        <w:spacing w:after="80" w:line="240" w:lineRule="auto"/>
        <w:jc w:val="both"/>
        <w:textAlignment w:val="baseline"/>
        <w:rPr>
          <w:rFonts w:ascii="Arial" w:eastAsia="Arial" w:hAnsi="Arial" w:cs="Arial"/>
          <w:color w:val="000000"/>
          <w:sz w:val="24"/>
          <w:szCs w:val="24"/>
        </w:rPr>
      </w:pPr>
    </w:p>
    <w:p w14:paraId="0EC8A0DC" w14:textId="45A4AD21" w:rsidR="005E41B6" w:rsidRDefault="005E41B6" w:rsidP="005E41B6"/>
    <w:p w14:paraId="5B2E0010" w14:textId="5992B769" w:rsidR="005E41B6" w:rsidRDefault="002B3DC5" w:rsidP="005E41B6">
      <w:r>
        <w:rPr>
          <w:noProof/>
          <w:lang w:eastAsia="en-IE"/>
        </w:rPr>
        <mc:AlternateContent>
          <mc:Choice Requires="wps">
            <w:drawing>
              <wp:anchor distT="0" distB="0" distL="114300" distR="114300" simplePos="0" relativeHeight="251659264" behindDoc="0" locked="0" layoutInCell="1" allowOverlap="1" wp14:anchorId="777C37D6" wp14:editId="7822DAE1">
                <wp:simplePos x="0" y="0"/>
                <wp:positionH relativeFrom="page">
                  <wp:posOffset>-168250</wp:posOffset>
                </wp:positionH>
                <wp:positionV relativeFrom="page">
                  <wp:posOffset>3650285</wp:posOffset>
                </wp:positionV>
                <wp:extent cx="7651700" cy="1331366"/>
                <wp:effectExtent l="0" t="0" r="0" b="2540"/>
                <wp:wrapSquare wrapText="bothSides"/>
                <wp:docPr id="154" name="Text Box 154"/>
                <wp:cNvGraphicFramePr/>
                <a:graphic xmlns:a="http://schemas.openxmlformats.org/drawingml/2006/main">
                  <a:graphicData uri="http://schemas.microsoft.com/office/word/2010/wordprocessingShape">
                    <wps:wsp>
                      <wps:cNvSpPr txBox="1"/>
                      <wps:spPr>
                        <a:xfrm>
                          <a:off x="0" y="0"/>
                          <a:ext cx="7651700" cy="13313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A70772" w14:textId="0A046245" w:rsidR="000238B1" w:rsidRPr="0009484D" w:rsidRDefault="006B4413" w:rsidP="002B3DC5">
                            <w:pPr>
                              <w:rPr>
                                <w:rFonts w:ascii="Arial" w:hAnsi="Arial" w:cs="Arial"/>
                                <w:sz w:val="36"/>
                                <w:szCs w:val="36"/>
                              </w:rPr>
                            </w:pPr>
                            <w:sdt>
                              <w:sdtPr>
                                <w:rPr>
                                  <w:rFonts w:ascii="Arial" w:hAnsi="Arial" w:cs="Arial"/>
                                  <w:caps/>
                                  <w:sz w:val="36"/>
                                  <w:szCs w:val="36"/>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sdtContent>
                                <w:r w:rsidR="002B3DC5" w:rsidRPr="002B3DC5">
                                  <w:rPr>
                                    <w:rFonts w:ascii="Arial" w:hAnsi="Arial" w:cs="Arial"/>
                                    <w:caps/>
                                    <w:sz w:val="36"/>
                                    <w:szCs w:val="36"/>
                                  </w:rPr>
                                  <w:t>Federated Learning for Data Privacy Enhancement in Key Industries: A Machine Learning Approach.</w:t>
                                </w:r>
                              </w:sdtContent>
                            </w:sdt>
                          </w:p>
                          <w:p w14:paraId="4AD5692B" w14:textId="4064D056" w:rsidR="000238B1" w:rsidRDefault="000238B1" w:rsidP="00104F96">
                            <w:pP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C37D6" id="_x0000_t202" coordsize="21600,21600" o:spt="202" path="m,l,21600r21600,l21600,xe">
                <v:stroke joinstyle="miter"/>
                <v:path gradientshapeok="t" o:connecttype="rect"/>
              </v:shapetype>
              <v:shape id="Text Box 154" o:spid="_x0000_s1026" type="#_x0000_t202" style="position:absolute;margin-left:-13.25pt;margin-top:287.4pt;width:602.5pt;height:104.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" filled="f" stroked="f" strokeweight=".5pt">
                <v:textbox inset="126pt,0,54pt,0">
                  <w:txbxContent>
                    <w:p w14:paraId="48A70772" w14:textId="0A046245" w:rsidR="000238B1" w:rsidRPr="0009484D" w:rsidRDefault="006B4413" w:rsidP="002B3DC5">
                      <w:pPr>
                        <w:rPr>
                          <w:rFonts w:ascii="Arial" w:hAnsi="Arial" w:cs="Arial"/>
                          <w:sz w:val="36"/>
                          <w:szCs w:val="36"/>
                        </w:rPr>
                      </w:pPr>
                      <w:sdt>
                        <w:sdtPr>
                          <w:rPr>
                            <w:rFonts w:ascii="Arial" w:hAnsi="Arial" w:cs="Arial"/>
                            <w:caps/>
                            <w:sz w:val="36"/>
                            <w:szCs w:val="36"/>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sdtContent>
                          <w:r w:rsidR="002B3DC5" w:rsidRPr="002B3DC5">
                            <w:rPr>
                              <w:rFonts w:ascii="Arial" w:hAnsi="Arial" w:cs="Arial"/>
                              <w:caps/>
                              <w:sz w:val="36"/>
                              <w:szCs w:val="36"/>
                            </w:rPr>
                            <w:t>Federated Learning for Data Privacy Enhancement in Key Industries: A Machine Learning Approach.</w:t>
                          </w:r>
                        </w:sdtContent>
                      </w:sdt>
                    </w:p>
                    <w:p w14:paraId="4AD5692B" w14:textId="4064D056" w:rsidR="000238B1" w:rsidRDefault="000238B1" w:rsidP="00104F96">
                      <w:pPr>
                        <w:rPr>
                          <w:smallCaps/>
                          <w:color w:val="404040" w:themeColor="text1" w:themeTint="BF"/>
                          <w:sz w:val="36"/>
                          <w:szCs w:val="36"/>
                        </w:rPr>
                      </w:pPr>
                    </w:p>
                  </w:txbxContent>
                </v:textbox>
                <w10:wrap type="square" anchorx="page" anchory="page"/>
              </v:shape>
            </w:pict>
          </mc:Fallback>
        </mc:AlternateContent>
      </w:r>
    </w:p>
    <w:p w14:paraId="783C8108" w14:textId="77777777" w:rsidR="00027A61" w:rsidRDefault="00027A61" w:rsidP="005E41B6"/>
    <w:p w14:paraId="1F785427" w14:textId="28C14EEB" w:rsidR="00027A61" w:rsidRDefault="00027A61" w:rsidP="005E41B6"/>
    <w:p w14:paraId="6A524F7B" w14:textId="10EAD490" w:rsidR="00027A61" w:rsidRDefault="00027A61" w:rsidP="005E41B6"/>
    <w:p w14:paraId="4C8B198C" w14:textId="77777777" w:rsidR="00027A61" w:rsidRDefault="00027A61" w:rsidP="005E41B6"/>
    <w:p w14:paraId="6CFA10AE" w14:textId="77777777" w:rsidR="00027A61" w:rsidRDefault="00027A61" w:rsidP="005E41B6"/>
    <w:p w14:paraId="6210B938" w14:textId="77777777" w:rsidR="00027A61" w:rsidRDefault="00027A61" w:rsidP="005E41B6"/>
    <w:p w14:paraId="7C2510A9" w14:textId="77777777" w:rsidR="00027A61" w:rsidRDefault="00027A61" w:rsidP="005E41B6"/>
    <w:p w14:paraId="6BBEF39C" w14:textId="77777777" w:rsidR="00027A61" w:rsidRDefault="00027A61" w:rsidP="005E41B6"/>
    <w:p w14:paraId="395E57B6" w14:textId="77777777" w:rsidR="00027A61" w:rsidRDefault="00027A61" w:rsidP="005E41B6"/>
    <w:p w14:paraId="06B7C5AC" w14:textId="77777777" w:rsidR="00027A61" w:rsidRDefault="00027A61" w:rsidP="005E41B6"/>
    <w:p w14:paraId="1C8E8906" w14:textId="77777777" w:rsidR="00027A61" w:rsidRDefault="00027A61" w:rsidP="005E41B6"/>
    <w:p w14:paraId="53BE0EFA" w14:textId="77777777" w:rsidR="00027A61" w:rsidRDefault="00027A61" w:rsidP="005E41B6"/>
    <w:p w14:paraId="7685F6F1" w14:textId="77777777" w:rsidR="00027A61" w:rsidRDefault="00027A61" w:rsidP="005E41B6"/>
    <w:p w14:paraId="4751DEE5" w14:textId="77777777" w:rsidR="00027A61" w:rsidRDefault="00027A61" w:rsidP="005E41B6"/>
    <w:p w14:paraId="0B44AE2A" w14:textId="77777777" w:rsidR="00027A61" w:rsidRDefault="00027A61" w:rsidP="005E41B6"/>
    <w:p w14:paraId="209653F2" w14:textId="77777777" w:rsidR="00027A61" w:rsidRDefault="00027A61" w:rsidP="005E41B6"/>
    <w:p w14:paraId="44279716" w14:textId="77777777" w:rsidR="00027A61" w:rsidRDefault="00027A61" w:rsidP="005E41B6"/>
    <w:p w14:paraId="3E5A830F" w14:textId="77777777" w:rsidR="00027A61" w:rsidRDefault="00027A61" w:rsidP="005E41B6"/>
    <w:p w14:paraId="7E50EF19" w14:textId="77777777" w:rsidR="00D57DC1" w:rsidRDefault="00D57DC1" w:rsidP="00D57DC1">
      <w:pPr>
        <w:pStyle w:val="Heading2"/>
        <w:rPr>
          <w:rStyle w:val="Hyperlink"/>
          <w:rFonts w:ascii="Arial" w:eastAsiaTheme="minorHAnsi" w:hAnsi="Arial" w:cs="Arial"/>
          <w:b/>
          <w:bCs/>
          <w:noProof/>
          <w:color w:val="auto"/>
          <w:sz w:val="24"/>
          <w:szCs w:val="24"/>
          <w:u w:val="none"/>
          <w:lang w:val="en-US"/>
        </w:rPr>
      </w:pPr>
      <w:bookmarkStart w:id="1" w:name="_Toc166439239"/>
      <w:r w:rsidRPr="00D21EC4">
        <w:rPr>
          <w:rStyle w:val="Hyperlink"/>
          <w:rFonts w:ascii="Arial" w:eastAsiaTheme="minorHAnsi" w:hAnsi="Arial" w:cs="Arial"/>
          <w:b/>
          <w:bCs/>
          <w:noProof/>
          <w:color w:val="auto"/>
          <w:sz w:val="24"/>
          <w:szCs w:val="24"/>
          <w:u w:val="none"/>
          <w:lang w:val="en-US"/>
        </w:rPr>
        <w:lastRenderedPageBreak/>
        <w:t>Abstract</w:t>
      </w:r>
      <w:bookmarkEnd w:id="1"/>
    </w:p>
    <w:p w14:paraId="584EA437" w14:textId="77777777" w:rsidR="0087301A" w:rsidRDefault="0087301A" w:rsidP="00F3455A">
      <w:pPr>
        <w:rPr>
          <w:lang w:val="en-US"/>
        </w:rPr>
      </w:pPr>
    </w:p>
    <w:p w14:paraId="723F4BF7" w14:textId="4230381D" w:rsidR="00F3455A" w:rsidRPr="00F3455A" w:rsidRDefault="003F1BD6" w:rsidP="00F3455A">
      <w:r w:rsidRPr="003F1BD6">
        <w:rPr>
          <w:rFonts w:ascii="Times New Roman" w:hAnsi="Times New Roman" w:cs="Times New Roman"/>
          <w:i/>
          <w:sz w:val="24"/>
          <w:szCs w:val="24"/>
        </w:rPr>
        <w:t>This research proposal comprises the key components for the summer capstone project in an early version. All necessary sources have been reviewed, the sampling strategy and primary research methodology have been proposed, and ethical aspects have been addressed to align with European regulation.</w:t>
      </w:r>
      <w:r w:rsidR="005C1BE4">
        <w:br w:type="page"/>
      </w:r>
    </w:p>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1B0934C5" w14:textId="3574D5DF" w:rsidR="00064DB4" w:rsidRPr="00064DB4" w:rsidRDefault="00064DB4" w:rsidP="00064DB4">
          <w:pPr>
            <w:pStyle w:val="Heading1"/>
            <w:rPr>
              <w:rFonts w:asciiTheme="minorHAnsi" w:eastAsiaTheme="minorHAnsi" w:hAnsiTheme="minorHAnsi" w:cstheme="minorBidi"/>
              <w:color w:val="auto"/>
              <w:sz w:val="22"/>
              <w:szCs w:val="22"/>
            </w:rPr>
          </w:pPr>
        </w:p>
        <w:p w14:paraId="20BEF2A8" w14:textId="77A3C3C2" w:rsidR="006D00A5" w:rsidRDefault="003759BC">
          <w:pPr>
            <w:pStyle w:val="TOC2"/>
            <w:tabs>
              <w:tab w:val="right" w:leader="dot" w:pos="9016"/>
            </w:tabs>
            <w:rPr>
              <w:rFonts w:cstheme="minorBidi"/>
              <w:noProof/>
              <w:kern w:val="2"/>
              <w:sz w:val="24"/>
              <w:szCs w:val="24"/>
              <w:lang w:val="en-IE" w:eastAsia="en-IE"/>
              <w14:ligatures w14:val="standardContextual"/>
            </w:rPr>
          </w:pPr>
          <w:r w:rsidRPr="00D20F33">
            <w:rPr>
              <w:rFonts w:ascii="Arial" w:hAnsi="Arial" w:cs="Arial"/>
              <w:sz w:val="24"/>
              <w:szCs w:val="24"/>
            </w:rPr>
            <w:fldChar w:fldCharType="begin"/>
          </w:r>
          <w:r w:rsidRPr="00D20F33">
            <w:rPr>
              <w:rFonts w:ascii="Arial" w:hAnsi="Arial" w:cs="Arial"/>
              <w:sz w:val="24"/>
              <w:szCs w:val="24"/>
            </w:rPr>
            <w:instrText xml:space="preserve"> TOC \o "1-3" \h \z \u </w:instrText>
          </w:r>
          <w:r w:rsidRPr="00D20F33">
            <w:rPr>
              <w:rFonts w:ascii="Arial" w:hAnsi="Arial" w:cs="Arial"/>
              <w:sz w:val="24"/>
              <w:szCs w:val="24"/>
            </w:rPr>
            <w:fldChar w:fldCharType="separate"/>
          </w:r>
          <w:hyperlink w:anchor="_Toc166439239" w:history="1">
            <w:r w:rsidR="006D00A5" w:rsidRPr="008135F2">
              <w:rPr>
                <w:rStyle w:val="Hyperlink"/>
                <w:rFonts w:ascii="Arial" w:eastAsiaTheme="minorHAnsi" w:hAnsi="Arial" w:cs="Arial"/>
                <w:b/>
                <w:bCs/>
                <w:noProof/>
              </w:rPr>
              <w:t>Abstract</w:t>
            </w:r>
            <w:r w:rsidR="006D00A5">
              <w:rPr>
                <w:noProof/>
                <w:webHidden/>
              </w:rPr>
              <w:tab/>
            </w:r>
            <w:r w:rsidR="006D00A5">
              <w:rPr>
                <w:noProof/>
                <w:webHidden/>
              </w:rPr>
              <w:fldChar w:fldCharType="begin"/>
            </w:r>
            <w:r w:rsidR="006D00A5">
              <w:rPr>
                <w:noProof/>
                <w:webHidden/>
              </w:rPr>
              <w:instrText xml:space="preserve"> PAGEREF _Toc166439239 \h </w:instrText>
            </w:r>
            <w:r w:rsidR="006D00A5">
              <w:rPr>
                <w:noProof/>
                <w:webHidden/>
              </w:rPr>
            </w:r>
            <w:r w:rsidR="006D00A5">
              <w:rPr>
                <w:noProof/>
                <w:webHidden/>
              </w:rPr>
              <w:fldChar w:fldCharType="separate"/>
            </w:r>
            <w:r w:rsidR="006D00A5">
              <w:rPr>
                <w:noProof/>
                <w:webHidden/>
              </w:rPr>
              <w:t>1</w:t>
            </w:r>
            <w:r w:rsidR="006D00A5">
              <w:rPr>
                <w:noProof/>
                <w:webHidden/>
              </w:rPr>
              <w:fldChar w:fldCharType="end"/>
            </w:r>
          </w:hyperlink>
        </w:p>
        <w:p w14:paraId="586FEDCC" w14:textId="760F8D51" w:rsidR="006D00A5" w:rsidRDefault="006B4413">
          <w:pPr>
            <w:pStyle w:val="TOC1"/>
            <w:tabs>
              <w:tab w:val="left" w:pos="440"/>
              <w:tab w:val="right" w:leader="dot" w:pos="9016"/>
            </w:tabs>
            <w:rPr>
              <w:rFonts w:eastAsiaTheme="minorEastAsia"/>
              <w:noProof/>
              <w:kern w:val="2"/>
              <w:sz w:val="24"/>
              <w:szCs w:val="24"/>
              <w:lang w:eastAsia="en-IE"/>
              <w14:ligatures w14:val="standardContextual"/>
            </w:rPr>
          </w:pPr>
          <w:hyperlink w:anchor="_Toc166439240" w:history="1">
            <w:r w:rsidR="006D00A5" w:rsidRPr="008135F2">
              <w:rPr>
                <w:rStyle w:val="Hyperlink"/>
                <w:rFonts w:ascii="Arial" w:hAnsi="Arial" w:cs="Arial"/>
                <w:b/>
                <w:bCs/>
                <w:noProof/>
              </w:rPr>
              <w:t>1.</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b/>
                <w:bCs/>
                <w:noProof/>
              </w:rPr>
              <w:t>Introduction</w:t>
            </w:r>
            <w:r w:rsidR="006D00A5">
              <w:rPr>
                <w:noProof/>
                <w:webHidden/>
              </w:rPr>
              <w:tab/>
            </w:r>
            <w:r w:rsidR="006D00A5">
              <w:rPr>
                <w:noProof/>
                <w:webHidden/>
              </w:rPr>
              <w:fldChar w:fldCharType="begin"/>
            </w:r>
            <w:r w:rsidR="006D00A5">
              <w:rPr>
                <w:noProof/>
                <w:webHidden/>
              </w:rPr>
              <w:instrText xml:space="preserve"> PAGEREF _Toc166439240 \h </w:instrText>
            </w:r>
            <w:r w:rsidR="006D00A5">
              <w:rPr>
                <w:noProof/>
                <w:webHidden/>
              </w:rPr>
            </w:r>
            <w:r w:rsidR="006D00A5">
              <w:rPr>
                <w:noProof/>
                <w:webHidden/>
              </w:rPr>
              <w:fldChar w:fldCharType="separate"/>
            </w:r>
            <w:r w:rsidR="006D00A5">
              <w:rPr>
                <w:noProof/>
                <w:webHidden/>
              </w:rPr>
              <w:t>3</w:t>
            </w:r>
            <w:r w:rsidR="006D00A5">
              <w:rPr>
                <w:noProof/>
                <w:webHidden/>
              </w:rPr>
              <w:fldChar w:fldCharType="end"/>
            </w:r>
          </w:hyperlink>
        </w:p>
        <w:p w14:paraId="590291FC" w14:textId="455873F4" w:rsidR="006D00A5" w:rsidRDefault="006B4413">
          <w:pPr>
            <w:pStyle w:val="TOC1"/>
            <w:tabs>
              <w:tab w:val="left" w:pos="440"/>
              <w:tab w:val="right" w:leader="dot" w:pos="9016"/>
            </w:tabs>
            <w:rPr>
              <w:rFonts w:eastAsiaTheme="minorEastAsia"/>
              <w:noProof/>
              <w:kern w:val="2"/>
              <w:sz w:val="24"/>
              <w:szCs w:val="24"/>
              <w:lang w:eastAsia="en-IE"/>
              <w14:ligatures w14:val="standardContextual"/>
            </w:rPr>
          </w:pPr>
          <w:hyperlink w:anchor="_Toc166439241" w:history="1">
            <w:r w:rsidR="006D00A5" w:rsidRPr="008135F2">
              <w:rPr>
                <w:rStyle w:val="Hyperlink"/>
                <w:rFonts w:ascii="Arial" w:hAnsi="Arial" w:cs="Arial"/>
                <w:b/>
                <w:bCs/>
                <w:noProof/>
              </w:rPr>
              <w:t>2.</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b/>
                <w:bCs/>
                <w:noProof/>
              </w:rPr>
              <w:t>Proposed title and topic area of Data Analysis project</w:t>
            </w:r>
            <w:r w:rsidR="006D00A5">
              <w:rPr>
                <w:noProof/>
                <w:webHidden/>
              </w:rPr>
              <w:tab/>
            </w:r>
            <w:r w:rsidR="006D00A5">
              <w:rPr>
                <w:noProof/>
                <w:webHidden/>
              </w:rPr>
              <w:fldChar w:fldCharType="begin"/>
            </w:r>
            <w:r w:rsidR="006D00A5">
              <w:rPr>
                <w:noProof/>
                <w:webHidden/>
              </w:rPr>
              <w:instrText xml:space="preserve"> PAGEREF _Toc166439241 \h </w:instrText>
            </w:r>
            <w:r w:rsidR="006D00A5">
              <w:rPr>
                <w:noProof/>
                <w:webHidden/>
              </w:rPr>
            </w:r>
            <w:r w:rsidR="006D00A5">
              <w:rPr>
                <w:noProof/>
                <w:webHidden/>
              </w:rPr>
              <w:fldChar w:fldCharType="separate"/>
            </w:r>
            <w:r w:rsidR="006D00A5">
              <w:rPr>
                <w:noProof/>
                <w:webHidden/>
              </w:rPr>
              <w:t>3</w:t>
            </w:r>
            <w:r w:rsidR="006D00A5">
              <w:rPr>
                <w:noProof/>
                <w:webHidden/>
              </w:rPr>
              <w:fldChar w:fldCharType="end"/>
            </w:r>
          </w:hyperlink>
        </w:p>
        <w:p w14:paraId="52A75972" w14:textId="0288A77C" w:rsidR="006D00A5" w:rsidRDefault="006B4413">
          <w:pPr>
            <w:pStyle w:val="TOC1"/>
            <w:tabs>
              <w:tab w:val="left" w:pos="720"/>
              <w:tab w:val="right" w:leader="dot" w:pos="9016"/>
            </w:tabs>
            <w:rPr>
              <w:rFonts w:eastAsiaTheme="minorEastAsia"/>
              <w:noProof/>
              <w:kern w:val="2"/>
              <w:sz w:val="24"/>
              <w:szCs w:val="24"/>
              <w:lang w:eastAsia="en-IE"/>
              <w14:ligatures w14:val="standardContextual"/>
            </w:rPr>
          </w:pPr>
          <w:hyperlink w:anchor="_Toc166439242" w:history="1">
            <w:r w:rsidR="006D00A5" w:rsidRPr="008135F2">
              <w:rPr>
                <w:rStyle w:val="Hyperlink"/>
                <w:rFonts w:ascii="Arial" w:hAnsi="Arial" w:cs="Arial"/>
                <w:noProof/>
              </w:rPr>
              <w:t>2.1.</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noProof/>
              </w:rPr>
              <w:t>Title</w:t>
            </w:r>
            <w:r w:rsidR="006D00A5">
              <w:rPr>
                <w:noProof/>
                <w:webHidden/>
              </w:rPr>
              <w:tab/>
            </w:r>
            <w:r w:rsidR="006D00A5">
              <w:rPr>
                <w:noProof/>
                <w:webHidden/>
              </w:rPr>
              <w:fldChar w:fldCharType="begin"/>
            </w:r>
            <w:r w:rsidR="006D00A5">
              <w:rPr>
                <w:noProof/>
                <w:webHidden/>
              </w:rPr>
              <w:instrText xml:space="preserve"> PAGEREF _Toc166439242 \h </w:instrText>
            </w:r>
            <w:r w:rsidR="006D00A5">
              <w:rPr>
                <w:noProof/>
                <w:webHidden/>
              </w:rPr>
            </w:r>
            <w:r w:rsidR="006D00A5">
              <w:rPr>
                <w:noProof/>
                <w:webHidden/>
              </w:rPr>
              <w:fldChar w:fldCharType="separate"/>
            </w:r>
            <w:r w:rsidR="006D00A5">
              <w:rPr>
                <w:noProof/>
                <w:webHidden/>
              </w:rPr>
              <w:t>3</w:t>
            </w:r>
            <w:r w:rsidR="006D00A5">
              <w:rPr>
                <w:noProof/>
                <w:webHidden/>
              </w:rPr>
              <w:fldChar w:fldCharType="end"/>
            </w:r>
          </w:hyperlink>
        </w:p>
        <w:p w14:paraId="791F4FA4" w14:textId="682BE331" w:rsidR="006D00A5" w:rsidRDefault="006B4413">
          <w:pPr>
            <w:pStyle w:val="TOC1"/>
            <w:tabs>
              <w:tab w:val="left" w:pos="720"/>
              <w:tab w:val="right" w:leader="dot" w:pos="9016"/>
            </w:tabs>
            <w:rPr>
              <w:rFonts w:eastAsiaTheme="minorEastAsia"/>
              <w:noProof/>
              <w:kern w:val="2"/>
              <w:sz w:val="24"/>
              <w:szCs w:val="24"/>
              <w:lang w:eastAsia="en-IE"/>
              <w14:ligatures w14:val="standardContextual"/>
            </w:rPr>
          </w:pPr>
          <w:hyperlink w:anchor="_Toc166439243" w:history="1">
            <w:r w:rsidR="006D00A5" w:rsidRPr="008135F2">
              <w:rPr>
                <w:rStyle w:val="Hyperlink"/>
                <w:rFonts w:ascii="Arial" w:hAnsi="Arial" w:cs="Arial"/>
                <w:noProof/>
              </w:rPr>
              <w:t>2.2.</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noProof/>
              </w:rPr>
              <w:t>Topic area</w:t>
            </w:r>
            <w:r w:rsidR="006D00A5">
              <w:rPr>
                <w:noProof/>
                <w:webHidden/>
              </w:rPr>
              <w:tab/>
            </w:r>
            <w:r w:rsidR="006D00A5">
              <w:rPr>
                <w:noProof/>
                <w:webHidden/>
              </w:rPr>
              <w:fldChar w:fldCharType="begin"/>
            </w:r>
            <w:r w:rsidR="006D00A5">
              <w:rPr>
                <w:noProof/>
                <w:webHidden/>
              </w:rPr>
              <w:instrText xml:space="preserve"> PAGEREF _Toc166439243 \h </w:instrText>
            </w:r>
            <w:r w:rsidR="006D00A5">
              <w:rPr>
                <w:noProof/>
                <w:webHidden/>
              </w:rPr>
            </w:r>
            <w:r w:rsidR="006D00A5">
              <w:rPr>
                <w:noProof/>
                <w:webHidden/>
              </w:rPr>
              <w:fldChar w:fldCharType="separate"/>
            </w:r>
            <w:r w:rsidR="006D00A5">
              <w:rPr>
                <w:noProof/>
                <w:webHidden/>
              </w:rPr>
              <w:t>3</w:t>
            </w:r>
            <w:r w:rsidR="006D00A5">
              <w:rPr>
                <w:noProof/>
                <w:webHidden/>
              </w:rPr>
              <w:fldChar w:fldCharType="end"/>
            </w:r>
          </w:hyperlink>
        </w:p>
        <w:p w14:paraId="413F2FA1" w14:textId="603E0177" w:rsidR="006D00A5" w:rsidRDefault="006B4413">
          <w:pPr>
            <w:pStyle w:val="TOC1"/>
            <w:tabs>
              <w:tab w:val="left" w:pos="440"/>
              <w:tab w:val="right" w:leader="dot" w:pos="9016"/>
            </w:tabs>
            <w:rPr>
              <w:rFonts w:eastAsiaTheme="minorEastAsia"/>
              <w:noProof/>
              <w:kern w:val="2"/>
              <w:sz w:val="24"/>
              <w:szCs w:val="24"/>
              <w:lang w:eastAsia="en-IE"/>
              <w14:ligatures w14:val="standardContextual"/>
            </w:rPr>
          </w:pPr>
          <w:hyperlink w:anchor="_Toc166439244" w:history="1">
            <w:r w:rsidR="006D00A5" w:rsidRPr="008135F2">
              <w:rPr>
                <w:rStyle w:val="Hyperlink"/>
                <w:rFonts w:ascii="Arial" w:hAnsi="Arial" w:cs="Arial"/>
                <w:b/>
                <w:bCs/>
                <w:noProof/>
              </w:rPr>
              <w:t>3.</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b/>
                <w:bCs/>
                <w:noProof/>
              </w:rPr>
              <w:t>Research Objectives and topic alignment</w:t>
            </w:r>
            <w:r w:rsidR="006D00A5">
              <w:rPr>
                <w:noProof/>
                <w:webHidden/>
              </w:rPr>
              <w:tab/>
            </w:r>
            <w:r w:rsidR="006D00A5">
              <w:rPr>
                <w:noProof/>
                <w:webHidden/>
              </w:rPr>
              <w:fldChar w:fldCharType="begin"/>
            </w:r>
            <w:r w:rsidR="006D00A5">
              <w:rPr>
                <w:noProof/>
                <w:webHidden/>
              </w:rPr>
              <w:instrText xml:space="preserve"> PAGEREF _Toc166439244 \h </w:instrText>
            </w:r>
            <w:r w:rsidR="006D00A5">
              <w:rPr>
                <w:noProof/>
                <w:webHidden/>
              </w:rPr>
            </w:r>
            <w:r w:rsidR="006D00A5">
              <w:rPr>
                <w:noProof/>
                <w:webHidden/>
              </w:rPr>
              <w:fldChar w:fldCharType="separate"/>
            </w:r>
            <w:r w:rsidR="006D00A5">
              <w:rPr>
                <w:noProof/>
                <w:webHidden/>
              </w:rPr>
              <w:t>4</w:t>
            </w:r>
            <w:r w:rsidR="006D00A5">
              <w:rPr>
                <w:noProof/>
                <w:webHidden/>
              </w:rPr>
              <w:fldChar w:fldCharType="end"/>
            </w:r>
          </w:hyperlink>
        </w:p>
        <w:p w14:paraId="30130071" w14:textId="0CF86277" w:rsidR="006D00A5" w:rsidRDefault="006B4413">
          <w:pPr>
            <w:pStyle w:val="TOC1"/>
            <w:tabs>
              <w:tab w:val="left" w:pos="720"/>
              <w:tab w:val="right" w:leader="dot" w:pos="9016"/>
            </w:tabs>
            <w:rPr>
              <w:rFonts w:eastAsiaTheme="minorEastAsia"/>
              <w:noProof/>
              <w:kern w:val="2"/>
              <w:sz w:val="24"/>
              <w:szCs w:val="24"/>
              <w:lang w:eastAsia="en-IE"/>
              <w14:ligatures w14:val="standardContextual"/>
            </w:rPr>
          </w:pPr>
          <w:hyperlink w:anchor="_Toc166439245" w:history="1">
            <w:r w:rsidR="006D00A5" w:rsidRPr="008135F2">
              <w:rPr>
                <w:rStyle w:val="Hyperlink"/>
                <w:rFonts w:ascii="Arial" w:hAnsi="Arial" w:cs="Arial"/>
                <w:noProof/>
              </w:rPr>
              <w:t>3.1.</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noProof/>
              </w:rPr>
              <w:t>Research Objectives</w:t>
            </w:r>
            <w:r w:rsidR="006D00A5">
              <w:rPr>
                <w:noProof/>
                <w:webHidden/>
              </w:rPr>
              <w:tab/>
            </w:r>
            <w:r w:rsidR="006D00A5">
              <w:rPr>
                <w:noProof/>
                <w:webHidden/>
              </w:rPr>
              <w:fldChar w:fldCharType="begin"/>
            </w:r>
            <w:r w:rsidR="006D00A5">
              <w:rPr>
                <w:noProof/>
                <w:webHidden/>
              </w:rPr>
              <w:instrText xml:space="preserve"> PAGEREF _Toc166439245 \h </w:instrText>
            </w:r>
            <w:r w:rsidR="006D00A5">
              <w:rPr>
                <w:noProof/>
                <w:webHidden/>
              </w:rPr>
            </w:r>
            <w:r w:rsidR="006D00A5">
              <w:rPr>
                <w:noProof/>
                <w:webHidden/>
              </w:rPr>
              <w:fldChar w:fldCharType="separate"/>
            </w:r>
            <w:r w:rsidR="006D00A5">
              <w:rPr>
                <w:noProof/>
                <w:webHidden/>
              </w:rPr>
              <w:t>4</w:t>
            </w:r>
            <w:r w:rsidR="006D00A5">
              <w:rPr>
                <w:noProof/>
                <w:webHidden/>
              </w:rPr>
              <w:fldChar w:fldCharType="end"/>
            </w:r>
          </w:hyperlink>
        </w:p>
        <w:p w14:paraId="6404B76E" w14:textId="476EA833" w:rsidR="006D00A5" w:rsidRDefault="006B4413">
          <w:pPr>
            <w:pStyle w:val="TOC1"/>
            <w:tabs>
              <w:tab w:val="left" w:pos="960"/>
              <w:tab w:val="right" w:leader="dot" w:pos="9016"/>
            </w:tabs>
            <w:rPr>
              <w:rFonts w:eastAsiaTheme="minorEastAsia"/>
              <w:noProof/>
              <w:kern w:val="2"/>
              <w:sz w:val="24"/>
              <w:szCs w:val="24"/>
              <w:lang w:eastAsia="en-IE"/>
              <w14:ligatures w14:val="standardContextual"/>
            </w:rPr>
          </w:pPr>
          <w:hyperlink w:anchor="_Toc166439246" w:history="1">
            <w:r w:rsidR="006D00A5" w:rsidRPr="008135F2">
              <w:rPr>
                <w:rStyle w:val="Hyperlink"/>
                <w:rFonts w:ascii="Arial" w:hAnsi="Arial" w:cs="Arial"/>
                <w:noProof/>
              </w:rPr>
              <w:t>3.1.1.</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noProof/>
              </w:rPr>
              <w:t>Evaluate the performance of existing Federated Learning frameworks</w:t>
            </w:r>
            <w:r w:rsidR="006D00A5">
              <w:rPr>
                <w:noProof/>
                <w:webHidden/>
              </w:rPr>
              <w:tab/>
            </w:r>
            <w:r w:rsidR="006D00A5">
              <w:rPr>
                <w:noProof/>
                <w:webHidden/>
              </w:rPr>
              <w:fldChar w:fldCharType="begin"/>
            </w:r>
            <w:r w:rsidR="006D00A5">
              <w:rPr>
                <w:noProof/>
                <w:webHidden/>
              </w:rPr>
              <w:instrText xml:space="preserve"> PAGEREF _Toc166439246 \h </w:instrText>
            </w:r>
            <w:r w:rsidR="006D00A5">
              <w:rPr>
                <w:noProof/>
                <w:webHidden/>
              </w:rPr>
            </w:r>
            <w:r w:rsidR="006D00A5">
              <w:rPr>
                <w:noProof/>
                <w:webHidden/>
              </w:rPr>
              <w:fldChar w:fldCharType="separate"/>
            </w:r>
            <w:r w:rsidR="006D00A5">
              <w:rPr>
                <w:noProof/>
                <w:webHidden/>
              </w:rPr>
              <w:t>4</w:t>
            </w:r>
            <w:r w:rsidR="006D00A5">
              <w:rPr>
                <w:noProof/>
                <w:webHidden/>
              </w:rPr>
              <w:fldChar w:fldCharType="end"/>
            </w:r>
          </w:hyperlink>
        </w:p>
        <w:p w14:paraId="23FDE2A3" w14:textId="7EFF08CE" w:rsidR="006D00A5" w:rsidRDefault="006B4413">
          <w:pPr>
            <w:pStyle w:val="TOC1"/>
            <w:tabs>
              <w:tab w:val="left" w:pos="960"/>
              <w:tab w:val="right" w:leader="dot" w:pos="9016"/>
            </w:tabs>
            <w:rPr>
              <w:rFonts w:eastAsiaTheme="minorEastAsia"/>
              <w:noProof/>
              <w:kern w:val="2"/>
              <w:sz w:val="24"/>
              <w:szCs w:val="24"/>
              <w:lang w:eastAsia="en-IE"/>
              <w14:ligatures w14:val="standardContextual"/>
            </w:rPr>
          </w:pPr>
          <w:hyperlink w:anchor="_Toc166439247" w:history="1">
            <w:r w:rsidR="006D00A5" w:rsidRPr="008135F2">
              <w:rPr>
                <w:rStyle w:val="Hyperlink"/>
                <w:rFonts w:ascii="Arial" w:hAnsi="Arial" w:cs="Arial"/>
                <w:noProof/>
              </w:rPr>
              <w:t>3.1.2.</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noProof/>
              </w:rPr>
              <w:t>To develop a Federated Learning system</w:t>
            </w:r>
            <w:r w:rsidR="006D00A5">
              <w:rPr>
                <w:noProof/>
                <w:webHidden/>
              </w:rPr>
              <w:tab/>
            </w:r>
            <w:r w:rsidR="006D00A5">
              <w:rPr>
                <w:noProof/>
                <w:webHidden/>
              </w:rPr>
              <w:fldChar w:fldCharType="begin"/>
            </w:r>
            <w:r w:rsidR="006D00A5">
              <w:rPr>
                <w:noProof/>
                <w:webHidden/>
              </w:rPr>
              <w:instrText xml:space="preserve"> PAGEREF _Toc166439247 \h </w:instrText>
            </w:r>
            <w:r w:rsidR="006D00A5">
              <w:rPr>
                <w:noProof/>
                <w:webHidden/>
              </w:rPr>
            </w:r>
            <w:r w:rsidR="006D00A5">
              <w:rPr>
                <w:noProof/>
                <w:webHidden/>
              </w:rPr>
              <w:fldChar w:fldCharType="separate"/>
            </w:r>
            <w:r w:rsidR="006D00A5">
              <w:rPr>
                <w:noProof/>
                <w:webHidden/>
              </w:rPr>
              <w:t>4</w:t>
            </w:r>
            <w:r w:rsidR="006D00A5">
              <w:rPr>
                <w:noProof/>
                <w:webHidden/>
              </w:rPr>
              <w:fldChar w:fldCharType="end"/>
            </w:r>
          </w:hyperlink>
        </w:p>
        <w:p w14:paraId="5DEC3B5D" w14:textId="5B1BEEBD" w:rsidR="006D00A5" w:rsidRDefault="006B4413">
          <w:pPr>
            <w:pStyle w:val="TOC1"/>
            <w:tabs>
              <w:tab w:val="left" w:pos="960"/>
              <w:tab w:val="right" w:leader="dot" w:pos="9016"/>
            </w:tabs>
            <w:rPr>
              <w:rFonts w:eastAsiaTheme="minorEastAsia"/>
              <w:noProof/>
              <w:kern w:val="2"/>
              <w:sz w:val="24"/>
              <w:szCs w:val="24"/>
              <w:lang w:eastAsia="en-IE"/>
              <w14:ligatures w14:val="standardContextual"/>
            </w:rPr>
          </w:pPr>
          <w:hyperlink w:anchor="_Toc166439248" w:history="1">
            <w:r w:rsidR="006D00A5" w:rsidRPr="008135F2">
              <w:rPr>
                <w:rStyle w:val="Hyperlink"/>
                <w:rFonts w:ascii="Arial" w:hAnsi="Arial" w:cs="Arial"/>
                <w:noProof/>
              </w:rPr>
              <w:t>3.1.3.</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noProof/>
              </w:rPr>
              <w:t>Comparative analysis</w:t>
            </w:r>
            <w:r w:rsidR="006D00A5">
              <w:rPr>
                <w:noProof/>
                <w:webHidden/>
              </w:rPr>
              <w:tab/>
            </w:r>
            <w:r w:rsidR="006D00A5">
              <w:rPr>
                <w:noProof/>
                <w:webHidden/>
              </w:rPr>
              <w:fldChar w:fldCharType="begin"/>
            </w:r>
            <w:r w:rsidR="006D00A5">
              <w:rPr>
                <w:noProof/>
                <w:webHidden/>
              </w:rPr>
              <w:instrText xml:space="preserve"> PAGEREF _Toc166439248 \h </w:instrText>
            </w:r>
            <w:r w:rsidR="006D00A5">
              <w:rPr>
                <w:noProof/>
                <w:webHidden/>
              </w:rPr>
            </w:r>
            <w:r w:rsidR="006D00A5">
              <w:rPr>
                <w:noProof/>
                <w:webHidden/>
              </w:rPr>
              <w:fldChar w:fldCharType="separate"/>
            </w:r>
            <w:r w:rsidR="006D00A5">
              <w:rPr>
                <w:noProof/>
                <w:webHidden/>
              </w:rPr>
              <w:t>4</w:t>
            </w:r>
            <w:r w:rsidR="006D00A5">
              <w:rPr>
                <w:noProof/>
                <w:webHidden/>
              </w:rPr>
              <w:fldChar w:fldCharType="end"/>
            </w:r>
          </w:hyperlink>
        </w:p>
        <w:p w14:paraId="4AAE48CF" w14:textId="0D1DBF35" w:rsidR="006D00A5" w:rsidRDefault="006B4413">
          <w:pPr>
            <w:pStyle w:val="TOC1"/>
            <w:tabs>
              <w:tab w:val="left" w:pos="720"/>
              <w:tab w:val="right" w:leader="dot" w:pos="9016"/>
            </w:tabs>
            <w:rPr>
              <w:rFonts w:eastAsiaTheme="minorEastAsia"/>
              <w:noProof/>
              <w:kern w:val="2"/>
              <w:sz w:val="24"/>
              <w:szCs w:val="24"/>
              <w:lang w:eastAsia="en-IE"/>
              <w14:ligatures w14:val="standardContextual"/>
            </w:rPr>
          </w:pPr>
          <w:hyperlink w:anchor="_Toc166439249" w:history="1">
            <w:r w:rsidR="006D00A5" w:rsidRPr="008135F2">
              <w:rPr>
                <w:rStyle w:val="Hyperlink"/>
                <w:rFonts w:ascii="Arial" w:hAnsi="Arial" w:cs="Arial"/>
                <w:noProof/>
              </w:rPr>
              <w:t>3.2.</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noProof/>
              </w:rPr>
              <w:t>Topic alignment</w:t>
            </w:r>
            <w:r w:rsidR="006D00A5">
              <w:rPr>
                <w:noProof/>
                <w:webHidden/>
              </w:rPr>
              <w:tab/>
            </w:r>
            <w:r w:rsidR="006D00A5">
              <w:rPr>
                <w:noProof/>
                <w:webHidden/>
              </w:rPr>
              <w:fldChar w:fldCharType="begin"/>
            </w:r>
            <w:r w:rsidR="006D00A5">
              <w:rPr>
                <w:noProof/>
                <w:webHidden/>
              </w:rPr>
              <w:instrText xml:space="preserve"> PAGEREF _Toc166439249 \h </w:instrText>
            </w:r>
            <w:r w:rsidR="006D00A5">
              <w:rPr>
                <w:noProof/>
                <w:webHidden/>
              </w:rPr>
            </w:r>
            <w:r w:rsidR="006D00A5">
              <w:rPr>
                <w:noProof/>
                <w:webHidden/>
              </w:rPr>
              <w:fldChar w:fldCharType="separate"/>
            </w:r>
            <w:r w:rsidR="006D00A5">
              <w:rPr>
                <w:noProof/>
                <w:webHidden/>
              </w:rPr>
              <w:t>4</w:t>
            </w:r>
            <w:r w:rsidR="006D00A5">
              <w:rPr>
                <w:noProof/>
                <w:webHidden/>
              </w:rPr>
              <w:fldChar w:fldCharType="end"/>
            </w:r>
          </w:hyperlink>
        </w:p>
        <w:p w14:paraId="1B2C07DD" w14:textId="7CA3FBB4" w:rsidR="006D00A5" w:rsidRDefault="006B4413">
          <w:pPr>
            <w:pStyle w:val="TOC1"/>
            <w:tabs>
              <w:tab w:val="left" w:pos="440"/>
              <w:tab w:val="right" w:leader="dot" w:pos="9016"/>
            </w:tabs>
            <w:rPr>
              <w:rFonts w:eastAsiaTheme="minorEastAsia"/>
              <w:noProof/>
              <w:kern w:val="2"/>
              <w:sz w:val="24"/>
              <w:szCs w:val="24"/>
              <w:lang w:eastAsia="en-IE"/>
              <w14:ligatures w14:val="standardContextual"/>
            </w:rPr>
          </w:pPr>
          <w:hyperlink w:anchor="_Toc166439250" w:history="1">
            <w:r w:rsidR="006D00A5" w:rsidRPr="008135F2">
              <w:rPr>
                <w:rStyle w:val="Hyperlink"/>
                <w:rFonts w:ascii="Arial" w:hAnsi="Arial" w:cs="Arial"/>
                <w:b/>
                <w:bCs/>
                <w:noProof/>
              </w:rPr>
              <w:t>4.</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b/>
                <w:bCs/>
                <w:noProof/>
              </w:rPr>
              <w:t>Literature review</w:t>
            </w:r>
            <w:r w:rsidR="006D00A5">
              <w:rPr>
                <w:noProof/>
                <w:webHidden/>
              </w:rPr>
              <w:tab/>
            </w:r>
            <w:r w:rsidR="006D00A5">
              <w:rPr>
                <w:noProof/>
                <w:webHidden/>
              </w:rPr>
              <w:fldChar w:fldCharType="begin"/>
            </w:r>
            <w:r w:rsidR="006D00A5">
              <w:rPr>
                <w:noProof/>
                <w:webHidden/>
              </w:rPr>
              <w:instrText xml:space="preserve"> PAGEREF _Toc166439250 \h </w:instrText>
            </w:r>
            <w:r w:rsidR="006D00A5">
              <w:rPr>
                <w:noProof/>
                <w:webHidden/>
              </w:rPr>
            </w:r>
            <w:r w:rsidR="006D00A5">
              <w:rPr>
                <w:noProof/>
                <w:webHidden/>
              </w:rPr>
              <w:fldChar w:fldCharType="separate"/>
            </w:r>
            <w:r w:rsidR="006D00A5">
              <w:rPr>
                <w:noProof/>
                <w:webHidden/>
              </w:rPr>
              <w:t>5</w:t>
            </w:r>
            <w:r w:rsidR="006D00A5">
              <w:rPr>
                <w:noProof/>
                <w:webHidden/>
              </w:rPr>
              <w:fldChar w:fldCharType="end"/>
            </w:r>
          </w:hyperlink>
        </w:p>
        <w:p w14:paraId="03367AE3" w14:textId="778C7D1D" w:rsidR="006D00A5" w:rsidRDefault="006B4413">
          <w:pPr>
            <w:pStyle w:val="TOC1"/>
            <w:tabs>
              <w:tab w:val="left" w:pos="720"/>
              <w:tab w:val="right" w:leader="dot" w:pos="9016"/>
            </w:tabs>
            <w:rPr>
              <w:rFonts w:eastAsiaTheme="minorEastAsia"/>
              <w:noProof/>
              <w:kern w:val="2"/>
              <w:sz w:val="24"/>
              <w:szCs w:val="24"/>
              <w:lang w:eastAsia="en-IE"/>
              <w14:ligatures w14:val="standardContextual"/>
            </w:rPr>
          </w:pPr>
          <w:hyperlink w:anchor="_Toc166439251" w:history="1">
            <w:r w:rsidR="006D00A5" w:rsidRPr="008135F2">
              <w:rPr>
                <w:rStyle w:val="Hyperlink"/>
                <w:rFonts w:ascii="Arial" w:hAnsi="Arial" w:cs="Arial"/>
                <w:noProof/>
              </w:rPr>
              <w:t>4.1.</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noProof/>
              </w:rPr>
              <w:t>Introduction</w:t>
            </w:r>
            <w:r w:rsidR="006D00A5">
              <w:rPr>
                <w:noProof/>
                <w:webHidden/>
              </w:rPr>
              <w:tab/>
            </w:r>
            <w:r w:rsidR="006D00A5">
              <w:rPr>
                <w:noProof/>
                <w:webHidden/>
              </w:rPr>
              <w:fldChar w:fldCharType="begin"/>
            </w:r>
            <w:r w:rsidR="006D00A5">
              <w:rPr>
                <w:noProof/>
                <w:webHidden/>
              </w:rPr>
              <w:instrText xml:space="preserve"> PAGEREF _Toc166439251 \h </w:instrText>
            </w:r>
            <w:r w:rsidR="006D00A5">
              <w:rPr>
                <w:noProof/>
                <w:webHidden/>
              </w:rPr>
            </w:r>
            <w:r w:rsidR="006D00A5">
              <w:rPr>
                <w:noProof/>
                <w:webHidden/>
              </w:rPr>
              <w:fldChar w:fldCharType="separate"/>
            </w:r>
            <w:r w:rsidR="006D00A5">
              <w:rPr>
                <w:noProof/>
                <w:webHidden/>
              </w:rPr>
              <w:t>5</w:t>
            </w:r>
            <w:r w:rsidR="006D00A5">
              <w:rPr>
                <w:noProof/>
                <w:webHidden/>
              </w:rPr>
              <w:fldChar w:fldCharType="end"/>
            </w:r>
          </w:hyperlink>
        </w:p>
        <w:p w14:paraId="5C150285" w14:textId="6D30DB44" w:rsidR="006D00A5" w:rsidRDefault="006B4413">
          <w:pPr>
            <w:pStyle w:val="TOC1"/>
            <w:tabs>
              <w:tab w:val="left" w:pos="720"/>
              <w:tab w:val="right" w:leader="dot" w:pos="9016"/>
            </w:tabs>
            <w:rPr>
              <w:rFonts w:eastAsiaTheme="minorEastAsia"/>
              <w:noProof/>
              <w:kern w:val="2"/>
              <w:sz w:val="24"/>
              <w:szCs w:val="24"/>
              <w:lang w:eastAsia="en-IE"/>
              <w14:ligatures w14:val="standardContextual"/>
            </w:rPr>
          </w:pPr>
          <w:hyperlink w:anchor="_Toc166439252" w:history="1">
            <w:r w:rsidR="006D00A5" w:rsidRPr="008135F2">
              <w:rPr>
                <w:rStyle w:val="Hyperlink"/>
                <w:rFonts w:ascii="Arial" w:hAnsi="Arial" w:cs="Arial"/>
                <w:noProof/>
              </w:rPr>
              <w:t>4.2.</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noProof/>
              </w:rPr>
              <w:t>Federated Learning frameworks</w:t>
            </w:r>
            <w:r w:rsidR="006D00A5">
              <w:rPr>
                <w:noProof/>
                <w:webHidden/>
              </w:rPr>
              <w:tab/>
            </w:r>
            <w:r w:rsidR="006D00A5">
              <w:rPr>
                <w:noProof/>
                <w:webHidden/>
              </w:rPr>
              <w:fldChar w:fldCharType="begin"/>
            </w:r>
            <w:r w:rsidR="006D00A5">
              <w:rPr>
                <w:noProof/>
                <w:webHidden/>
              </w:rPr>
              <w:instrText xml:space="preserve"> PAGEREF _Toc166439252 \h </w:instrText>
            </w:r>
            <w:r w:rsidR="006D00A5">
              <w:rPr>
                <w:noProof/>
                <w:webHidden/>
              </w:rPr>
            </w:r>
            <w:r w:rsidR="006D00A5">
              <w:rPr>
                <w:noProof/>
                <w:webHidden/>
              </w:rPr>
              <w:fldChar w:fldCharType="separate"/>
            </w:r>
            <w:r w:rsidR="006D00A5">
              <w:rPr>
                <w:noProof/>
                <w:webHidden/>
              </w:rPr>
              <w:t>5</w:t>
            </w:r>
            <w:r w:rsidR="006D00A5">
              <w:rPr>
                <w:noProof/>
                <w:webHidden/>
              </w:rPr>
              <w:fldChar w:fldCharType="end"/>
            </w:r>
          </w:hyperlink>
        </w:p>
        <w:p w14:paraId="2D0EA108" w14:textId="1DBAA57C" w:rsidR="006D00A5" w:rsidRDefault="006B4413">
          <w:pPr>
            <w:pStyle w:val="TOC1"/>
            <w:tabs>
              <w:tab w:val="left" w:pos="720"/>
              <w:tab w:val="right" w:leader="dot" w:pos="9016"/>
            </w:tabs>
            <w:rPr>
              <w:rFonts w:eastAsiaTheme="minorEastAsia"/>
              <w:noProof/>
              <w:kern w:val="2"/>
              <w:sz w:val="24"/>
              <w:szCs w:val="24"/>
              <w:lang w:eastAsia="en-IE"/>
              <w14:ligatures w14:val="standardContextual"/>
            </w:rPr>
          </w:pPr>
          <w:hyperlink w:anchor="_Toc166439253" w:history="1">
            <w:r w:rsidR="006D00A5" w:rsidRPr="008135F2">
              <w:rPr>
                <w:rStyle w:val="Hyperlink"/>
                <w:rFonts w:ascii="Arial" w:hAnsi="Arial" w:cs="Arial"/>
                <w:noProof/>
              </w:rPr>
              <w:t>4.3.</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noProof/>
              </w:rPr>
              <w:t>Distributed Machine Learning</w:t>
            </w:r>
            <w:r w:rsidR="006D00A5">
              <w:rPr>
                <w:noProof/>
                <w:webHidden/>
              </w:rPr>
              <w:tab/>
            </w:r>
            <w:r w:rsidR="006D00A5">
              <w:rPr>
                <w:noProof/>
                <w:webHidden/>
              </w:rPr>
              <w:fldChar w:fldCharType="begin"/>
            </w:r>
            <w:r w:rsidR="006D00A5">
              <w:rPr>
                <w:noProof/>
                <w:webHidden/>
              </w:rPr>
              <w:instrText xml:space="preserve"> PAGEREF _Toc166439253 \h </w:instrText>
            </w:r>
            <w:r w:rsidR="006D00A5">
              <w:rPr>
                <w:noProof/>
                <w:webHidden/>
              </w:rPr>
            </w:r>
            <w:r w:rsidR="006D00A5">
              <w:rPr>
                <w:noProof/>
                <w:webHidden/>
              </w:rPr>
              <w:fldChar w:fldCharType="separate"/>
            </w:r>
            <w:r w:rsidR="006D00A5">
              <w:rPr>
                <w:noProof/>
                <w:webHidden/>
              </w:rPr>
              <w:t>9</w:t>
            </w:r>
            <w:r w:rsidR="006D00A5">
              <w:rPr>
                <w:noProof/>
                <w:webHidden/>
              </w:rPr>
              <w:fldChar w:fldCharType="end"/>
            </w:r>
          </w:hyperlink>
        </w:p>
        <w:p w14:paraId="25446BED" w14:textId="682A3A05" w:rsidR="006D00A5" w:rsidRDefault="006B4413">
          <w:pPr>
            <w:pStyle w:val="TOC1"/>
            <w:tabs>
              <w:tab w:val="left" w:pos="720"/>
              <w:tab w:val="right" w:leader="dot" w:pos="9016"/>
            </w:tabs>
            <w:rPr>
              <w:rFonts w:eastAsiaTheme="minorEastAsia"/>
              <w:noProof/>
              <w:kern w:val="2"/>
              <w:sz w:val="24"/>
              <w:szCs w:val="24"/>
              <w:lang w:eastAsia="en-IE"/>
              <w14:ligatures w14:val="standardContextual"/>
            </w:rPr>
          </w:pPr>
          <w:hyperlink w:anchor="_Toc166439254" w:history="1">
            <w:r w:rsidR="006D00A5" w:rsidRPr="008135F2">
              <w:rPr>
                <w:rStyle w:val="Hyperlink"/>
                <w:rFonts w:ascii="Arial" w:hAnsi="Arial" w:cs="Arial"/>
                <w:noProof/>
              </w:rPr>
              <w:t>4.4.</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noProof/>
              </w:rPr>
              <w:t>Federated Learning implementation</w:t>
            </w:r>
            <w:r w:rsidR="006D00A5">
              <w:rPr>
                <w:noProof/>
                <w:webHidden/>
              </w:rPr>
              <w:tab/>
            </w:r>
            <w:r w:rsidR="006D00A5">
              <w:rPr>
                <w:noProof/>
                <w:webHidden/>
              </w:rPr>
              <w:fldChar w:fldCharType="begin"/>
            </w:r>
            <w:r w:rsidR="006D00A5">
              <w:rPr>
                <w:noProof/>
                <w:webHidden/>
              </w:rPr>
              <w:instrText xml:space="preserve"> PAGEREF _Toc166439254 \h </w:instrText>
            </w:r>
            <w:r w:rsidR="006D00A5">
              <w:rPr>
                <w:noProof/>
                <w:webHidden/>
              </w:rPr>
            </w:r>
            <w:r w:rsidR="006D00A5">
              <w:rPr>
                <w:noProof/>
                <w:webHidden/>
              </w:rPr>
              <w:fldChar w:fldCharType="separate"/>
            </w:r>
            <w:r w:rsidR="006D00A5">
              <w:rPr>
                <w:noProof/>
                <w:webHidden/>
              </w:rPr>
              <w:t>11</w:t>
            </w:r>
            <w:r w:rsidR="006D00A5">
              <w:rPr>
                <w:noProof/>
                <w:webHidden/>
              </w:rPr>
              <w:fldChar w:fldCharType="end"/>
            </w:r>
          </w:hyperlink>
        </w:p>
        <w:p w14:paraId="4CED2988" w14:textId="7521EF70" w:rsidR="006D00A5" w:rsidRDefault="006B4413">
          <w:pPr>
            <w:pStyle w:val="TOC1"/>
            <w:tabs>
              <w:tab w:val="left" w:pos="720"/>
              <w:tab w:val="right" w:leader="dot" w:pos="9016"/>
            </w:tabs>
            <w:rPr>
              <w:rFonts w:eastAsiaTheme="minorEastAsia"/>
              <w:noProof/>
              <w:kern w:val="2"/>
              <w:sz w:val="24"/>
              <w:szCs w:val="24"/>
              <w:lang w:eastAsia="en-IE"/>
              <w14:ligatures w14:val="standardContextual"/>
            </w:rPr>
          </w:pPr>
          <w:hyperlink w:anchor="_Toc166439255" w:history="1">
            <w:r w:rsidR="006D00A5" w:rsidRPr="008135F2">
              <w:rPr>
                <w:rStyle w:val="Hyperlink"/>
                <w:rFonts w:ascii="Arial" w:hAnsi="Arial" w:cs="Arial"/>
                <w:noProof/>
              </w:rPr>
              <w:t>4.5.</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noProof/>
              </w:rPr>
              <w:t>Commonly used datasets</w:t>
            </w:r>
            <w:r w:rsidR="006D00A5">
              <w:rPr>
                <w:noProof/>
                <w:webHidden/>
              </w:rPr>
              <w:tab/>
            </w:r>
            <w:r w:rsidR="006D00A5">
              <w:rPr>
                <w:noProof/>
                <w:webHidden/>
              </w:rPr>
              <w:fldChar w:fldCharType="begin"/>
            </w:r>
            <w:r w:rsidR="006D00A5">
              <w:rPr>
                <w:noProof/>
                <w:webHidden/>
              </w:rPr>
              <w:instrText xml:space="preserve"> PAGEREF _Toc166439255 \h </w:instrText>
            </w:r>
            <w:r w:rsidR="006D00A5">
              <w:rPr>
                <w:noProof/>
                <w:webHidden/>
              </w:rPr>
            </w:r>
            <w:r w:rsidR="006D00A5">
              <w:rPr>
                <w:noProof/>
                <w:webHidden/>
              </w:rPr>
              <w:fldChar w:fldCharType="separate"/>
            </w:r>
            <w:r w:rsidR="006D00A5">
              <w:rPr>
                <w:noProof/>
                <w:webHidden/>
              </w:rPr>
              <w:t>12</w:t>
            </w:r>
            <w:r w:rsidR="006D00A5">
              <w:rPr>
                <w:noProof/>
                <w:webHidden/>
              </w:rPr>
              <w:fldChar w:fldCharType="end"/>
            </w:r>
          </w:hyperlink>
        </w:p>
        <w:p w14:paraId="415F165B" w14:textId="29C503E9" w:rsidR="006D00A5" w:rsidRDefault="006B4413">
          <w:pPr>
            <w:pStyle w:val="TOC1"/>
            <w:tabs>
              <w:tab w:val="left" w:pos="720"/>
              <w:tab w:val="right" w:leader="dot" w:pos="9016"/>
            </w:tabs>
            <w:rPr>
              <w:rFonts w:eastAsiaTheme="minorEastAsia"/>
              <w:noProof/>
              <w:kern w:val="2"/>
              <w:sz w:val="24"/>
              <w:szCs w:val="24"/>
              <w:lang w:eastAsia="en-IE"/>
              <w14:ligatures w14:val="standardContextual"/>
            </w:rPr>
          </w:pPr>
          <w:hyperlink w:anchor="_Toc166439256" w:history="1">
            <w:r w:rsidR="006D00A5" w:rsidRPr="008135F2">
              <w:rPr>
                <w:rStyle w:val="Hyperlink"/>
                <w:rFonts w:ascii="Arial" w:hAnsi="Arial" w:cs="Arial"/>
                <w:noProof/>
              </w:rPr>
              <w:t>4.6.</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noProof/>
              </w:rPr>
              <w:t>Real world Federated Learning scenarios</w:t>
            </w:r>
            <w:r w:rsidR="006D00A5">
              <w:rPr>
                <w:noProof/>
                <w:webHidden/>
              </w:rPr>
              <w:tab/>
            </w:r>
            <w:r w:rsidR="006D00A5">
              <w:rPr>
                <w:noProof/>
                <w:webHidden/>
              </w:rPr>
              <w:fldChar w:fldCharType="begin"/>
            </w:r>
            <w:r w:rsidR="006D00A5">
              <w:rPr>
                <w:noProof/>
                <w:webHidden/>
              </w:rPr>
              <w:instrText xml:space="preserve"> PAGEREF _Toc166439256 \h </w:instrText>
            </w:r>
            <w:r w:rsidR="006D00A5">
              <w:rPr>
                <w:noProof/>
                <w:webHidden/>
              </w:rPr>
            </w:r>
            <w:r w:rsidR="006D00A5">
              <w:rPr>
                <w:noProof/>
                <w:webHidden/>
              </w:rPr>
              <w:fldChar w:fldCharType="separate"/>
            </w:r>
            <w:r w:rsidR="006D00A5">
              <w:rPr>
                <w:noProof/>
                <w:webHidden/>
              </w:rPr>
              <w:t>12</w:t>
            </w:r>
            <w:r w:rsidR="006D00A5">
              <w:rPr>
                <w:noProof/>
                <w:webHidden/>
              </w:rPr>
              <w:fldChar w:fldCharType="end"/>
            </w:r>
          </w:hyperlink>
        </w:p>
        <w:p w14:paraId="77E973A0" w14:textId="6EAF71F8" w:rsidR="006D00A5" w:rsidRDefault="006B4413">
          <w:pPr>
            <w:pStyle w:val="TOC1"/>
            <w:tabs>
              <w:tab w:val="left" w:pos="720"/>
              <w:tab w:val="right" w:leader="dot" w:pos="9016"/>
            </w:tabs>
            <w:rPr>
              <w:rFonts w:eastAsiaTheme="minorEastAsia"/>
              <w:noProof/>
              <w:kern w:val="2"/>
              <w:sz w:val="24"/>
              <w:szCs w:val="24"/>
              <w:lang w:eastAsia="en-IE"/>
              <w14:ligatures w14:val="standardContextual"/>
            </w:rPr>
          </w:pPr>
          <w:hyperlink w:anchor="_Toc166439257" w:history="1">
            <w:r w:rsidR="006D00A5" w:rsidRPr="008135F2">
              <w:rPr>
                <w:rStyle w:val="Hyperlink"/>
                <w:rFonts w:ascii="Arial" w:hAnsi="Arial" w:cs="Arial"/>
                <w:noProof/>
              </w:rPr>
              <w:t>4.7.</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noProof/>
              </w:rPr>
              <w:t>Conclusion</w:t>
            </w:r>
            <w:r w:rsidR="006D00A5">
              <w:rPr>
                <w:noProof/>
                <w:webHidden/>
              </w:rPr>
              <w:tab/>
            </w:r>
            <w:r w:rsidR="006D00A5">
              <w:rPr>
                <w:noProof/>
                <w:webHidden/>
              </w:rPr>
              <w:fldChar w:fldCharType="begin"/>
            </w:r>
            <w:r w:rsidR="006D00A5">
              <w:rPr>
                <w:noProof/>
                <w:webHidden/>
              </w:rPr>
              <w:instrText xml:space="preserve"> PAGEREF _Toc166439257 \h </w:instrText>
            </w:r>
            <w:r w:rsidR="006D00A5">
              <w:rPr>
                <w:noProof/>
                <w:webHidden/>
              </w:rPr>
            </w:r>
            <w:r w:rsidR="006D00A5">
              <w:rPr>
                <w:noProof/>
                <w:webHidden/>
              </w:rPr>
              <w:fldChar w:fldCharType="separate"/>
            </w:r>
            <w:r w:rsidR="006D00A5">
              <w:rPr>
                <w:noProof/>
                <w:webHidden/>
              </w:rPr>
              <w:t>13</w:t>
            </w:r>
            <w:r w:rsidR="006D00A5">
              <w:rPr>
                <w:noProof/>
                <w:webHidden/>
              </w:rPr>
              <w:fldChar w:fldCharType="end"/>
            </w:r>
          </w:hyperlink>
        </w:p>
        <w:p w14:paraId="5205C7C5" w14:textId="549D663D" w:rsidR="006D00A5" w:rsidRDefault="006B4413">
          <w:pPr>
            <w:pStyle w:val="TOC1"/>
            <w:tabs>
              <w:tab w:val="left" w:pos="440"/>
              <w:tab w:val="right" w:leader="dot" w:pos="9016"/>
            </w:tabs>
            <w:rPr>
              <w:rFonts w:eastAsiaTheme="minorEastAsia"/>
              <w:noProof/>
              <w:kern w:val="2"/>
              <w:sz w:val="24"/>
              <w:szCs w:val="24"/>
              <w:lang w:eastAsia="en-IE"/>
              <w14:ligatures w14:val="standardContextual"/>
            </w:rPr>
          </w:pPr>
          <w:hyperlink w:anchor="_Toc166439258" w:history="1">
            <w:r w:rsidR="006D00A5" w:rsidRPr="008135F2">
              <w:rPr>
                <w:rStyle w:val="Hyperlink"/>
                <w:rFonts w:ascii="Arial" w:hAnsi="Arial" w:cs="Arial"/>
                <w:b/>
                <w:bCs/>
                <w:noProof/>
              </w:rPr>
              <w:t>5.</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b/>
                <w:bCs/>
                <w:noProof/>
              </w:rPr>
              <w:t>Proposed sampling strategy, population, sampling method and type</w:t>
            </w:r>
            <w:r w:rsidR="006D00A5">
              <w:rPr>
                <w:noProof/>
                <w:webHidden/>
              </w:rPr>
              <w:tab/>
            </w:r>
            <w:r w:rsidR="006D00A5">
              <w:rPr>
                <w:noProof/>
                <w:webHidden/>
              </w:rPr>
              <w:fldChar w:fldCharType="begin"/>
            </w:r>
            <w:r w:rsidR="006D00A5">
              <w:rPr>
                <w:noProof/>
                <w:webHidden/>
              </w:rPr>
              <w:instrText xml:space="preserve"> PAGEREF _Toc166439258 \h </w:instrText>
            </w:r>
            <w:r w:rsidR="006D00A5">
              <w:rPr>
                <w:noProof/>
                <w:webHidden/>
              </w:rPr>
            </w:r>
            <w:r w:rsidR="006D00A5">
              <w:rPr>
                <w:noProof/>
                <w:webHidden/>
              </w:rPr>
              <w:fldChar w:fldCharType="separate"/>
            </w:r>
            <w:r w:rsidR="006D00A5">
              <w:rPr>
                <w:noProof/>
                <w:webHidden/>
              </w:rPr>
              <w:t>14</w:t>
            </w:r>
            <w:r w:rsidR="006D00A5">
              <w:rPr>
                <w:noProof/>
                <w:webHidden/>
              </w:rPr>
              <w:fldChar w:fldCharType="end"/>
            </w:r>
          </w:hyperlink>
        </w:p>
        <w:p w14:paraId="42CDBA24" w14:textId="6E06D156" w:rsidR="006D00A5" w:rsidRDefault="006B4413">
          <w:pPr>
            <w:pStyle w:val="TOC1"/>
            <w:tabs>
              <w:tab w:val="left" w:pos="440"/>
              <w:tab w:val="right" w:leader="dot" w:pos="9016"/>
            </w:tabs>
            <w:rPr>
              <w:rFonts w:eastAsiaTheme="minorEastAsia"/>
              <w:noProof/>
              <w:kern w:val="2"/>
              <w:sz w:val="24"/>
              <w:szCs w:val="24"/>
              <w:lang w:eastAsia="en-IE"/>
              <w14:ligatures w14:val="standardContextual"/>
            </w:rPr>
          </w:pPr>
          <w:hyperlink w:anchor="_Toc166439259" w:history="1">
            <w:r w:rsidR="006D00A5" w:rsidRPr="008135F2">
              <w:rPr>
                <w:rStyle w:val="Hyperlink"/>
                <w:rFonts w:ascii="Arial" w:hAnsi="Arial" w:cs="Arial"/>
                <w:b/>
                <w:bCs/>
                <w:noProof/>
              </w:rPr>
              <w:t>6.</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b/>
                <w:bCs/>
                <w:noProof/>
              </w:rPr>
              <w:t>Proposed primary research methodology</w:t>
            </w:r>
            <w:r w:rsidR="006D00A5">
              <w:rPr>
                <w:noProof/>
                <w:webHidden/>
              </w:rPr>
              <w:tab/>
            </w:r>
            <w:r w:rsidR="006D00A5">
              <w:rPr>
                <w:noProof/>
                <w:webHidden/>
              </w:rPr>
              <w:fldChar w:fldCharType="begin"/>
            </w:r>
            <w:r w:rsidR="006D00A5">
              <w:rPr>
                <w:noProof/>
                <w:webHidden/>
              </w:rPr>
              <w:instrText xml:space="preserve"> PAGEREF _Toc166439259 \h </w:instrText>
            </w:r>
            <w:r w:rsidR="006D00A5">
              <w:rPr>
                <w:noProof/>
                <w:webHidden/>
              </w:rPr>
            </w:r>
            <w:r w:rsidR="006D00A5">
              <w:rPr>
                <w:noProof/>
                <w:webHidden/>
              </w:rPr>
              <w:fldChar w:fldCharType="separate"/>
            </w:r>
            <w:r w:rsidR="006D00A5">
              <w:rPr>
                <w:noProof/>
                <w:webHidden/>
              </w:rPr>
              <w:t>15</w:t>
            </w:r>
            <w:r w:rsidR="006D00A5">
              <w:rPr>
                <w:noProof/>
                <w:webHidden/>
              </w:rPr>
              <w:fldChar w:fldCharType="end"/>
            </w:r>
          </w:hyperlink>
        </w:p>
        <w:p w14:paraId="696ACE4B" w14:textId="103E8F6F" w:rsidR="006D00A5" w:rsidRDefault="006B4413">
          <w:pPr>
            <w:pStyle w:val="TOC1"/>
            <w:tabs>
              <w:tab w:val="left" w:pos="440"/>
              <w:tab w:val="right" w:leader="dot" w:pos="9016"/>
            </w:tabs>
            <w:rPr>
              <w:rFonts w:eastAsiaTheme="minorEastAsia"/>
              <w:noProof/>
              <w:kern w:val="2"/>
              <w:sz w:val="24"/>
              <w:szCs w:val="24"/>
              <w:lang w:eastAsia="en-IE"/>
              <w14:ligatures w14:val="standardContextual"/>
            </w:rPr>
          </w:pPr>
          <w:hyperlink w:anchor="_Toc166439260" w:history="1">
            <w:r w:rsidR="006D00A5" w:rsidRPr="008135F2">
              <w:rPr>
                <w:rStyle w:val="Hyperlink"/>
                <w:rFonts w:ascii="Arial" w:hAnsi="Arial" w:cs="Arial"/>
                <w:b/>
                <w:bCs/>
                <w:noProof/>
              </w:rPr>
              <w:t>7.</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b/>
                <w:bCs/>
                <w:noProof/>
              </w:rPr>
              <w:t>Ethical and legal/regulatory aspects sourcing and analysing the data. Strategies. Addressing these aspects according to the European Commission Ethics and Data Protection handout.</w:t>
            </w:r>
            <w:r w:rsidR="006D00A5">
              <w:rPr>
                <w:noProof/>
                <w:webHidden/>
              </w:rPr>
              <w:tab/>
            </w:r>
            <w:r w:rsidR="006D00A5">
              <w:rPr>
                <w:noProof/>
                <w:webHidden/>
              </w:rPr>
              <w:fldChar w:fldCharType="begin"/>
            </w:r>
            <w:r w:rsidR="006D00A5">
              <w:rPr>
                <w:noProof/>
                <w:webHidden/>
              </w:rPr>
              <w:instrText xml:space="preserve"> PAGEREF _Toc166439260 \h </w:instrText>
            </w:r>
            <w:r w:rsidR="006D00A5">
              <w:rPr>
                <w:noProof/>
                <w:webHidden/>
              </w:rPr>
            </w:r>
            <w:r w:rsidR="006D00A5">
              <w:rPr>
                <w:noProof/>
                <w:webHidden/>
              </w:rPr>
              <w:fldChar w:fldCharType="separate"/>
            </w:r>
            <w:r w:rsidR="006D00A5">
              <w:rPr>
                <w:noProof/>
                <w:webHidden/>
              </w:rPr>
              <w:t>16</w:t>
            </w:r>
            <w:r w:rsidR="006D00A5">
              <w:rPr>
                <w:noProof/>
                <w:webHidden/>
              </w:rPr>
              <w:fldChar w:fldCharType="end"/>
            </w:r>
          </w:hyperlink>
        </w:p>
        <w:p w14:paraId="4178FD92" w14:textId="704315BF" w:rsidR="006D00A5" w:rsidRDefault="006B4413">
          <w:pPr>
            <w:pStyle w:val="TOC1"/>
            <w:tabs>
              <w:tab w:val="left" w:pos="440"/>
              <w:tab w:val="right" w:leader="dot" w:pos="9016"/>
            </w:tabs>
            <w:rPr>
              <w:rFonts w:eastAsiaTheme="minorEastAsia"/>
              <w:noProof/>
              <w:kern w:val="2"/>
              <w:sz w:val="24"/>
              <w:szCs w:val="24"/>
              <w:lang w:eastAsia="en-IE"/>
              <w14:ligatures w14:val="standardContextual"/>
            </w:rPr>
          </w:pPr>
          <w:hyperlink w:anchor="_Toc166439261" w:history="1">
            <w:r w:rsidR="006D00A5" w:rsidRPr="008135F2">
              <w:rPr>
                <w:rStyle w:val="Hyperlink"/>
                <w:rFonts w:ascii="Arial" w:hAnsi="Arial" w:cs="Arial"/>
                <w:b/>
                <w:bCs/>
                <w:noProof/>
              </w:rPr>
              <w:t>8.</w:t>
            </w:r>
            <w:r w:rsidR="006D00A5">
              <w:rPr>
                <w:rFonts w:eastAsiaTheme="minorEastAsia"/>
                <w:noProof/>
                <w:kern w:val="2"/>
                <w:sz w:val="24"/>
                <w:szCs w:val="24"/>
                <w:lang w:eastAsia="en-IE"/>
                <w14:ligatures w14:val="standardContextual"/>
              </w:rPr>
              <w:tab/>
            </w:r>
            <w:r w:rsidR="006D00A5" w:rsidRPr="008135F2">
              <w:rPr>
                <w:rStyle w:val="Hyperlink"/>
                <w:rFonts w:ascii="Arial" w:hAnsi="Arial" w:cs="Arial"/>
                <w:b/>
                <w:bCs/>
                <w:noProof/>
              </w:rPr>
              <w:t>Bibliography</w:t>
            </w:r>
            <w:r w:rsidR="006D00A5">
              <w:rPr>
                <w:noProof/>
                <w:webHidden/>
              </w:rPr>
              <w:tab/>
            </w:r>
            <w:r w:rsidR="006D00A5">
              <w:rPr>
                <w:noProof/>
                <w:webHidden/>
              </w:rPr>
              <w:fldChar w:fldCharType="begin"/>
            </w:r>
            <w:r w:rsidR="006D00A5">
              <w:rPr>
                <w:noProof/>
                <w:webHidden/>
              </w:rPr>
              <w:instrText xml:space="preserve"> PAGEREF _Toc166439261 \h </w:instrText>
            </w:r>
            <w:r w:rsidR="006D00A5">
              <w:rPr>
                <w:noProof/>
                <w:webHidden/>
              </w:rPr>
            </w:r>
            <w:r w:rsidR="006D00A5">
              <w:rPr>
                <w:noProof/>
                <w:webHidden/>
              </w:rPr>
              <w:fldChar w:fldCharType="separate"/>
            </w:r>
            <w:r w:rsidR="006D00A5">
              <w:rPr>
                <w:noProof/>
                <w:webHidden/>
              </w:rPr>
              <w:t>18</w:t>
            </w:r>
            <w:r w:rsidR="006D00A5">
              <w:rPr>
                <w:noProof/>
                <w:webHidden/>
              </w:rPr>
              <w:fldChar w:fldCharType="end"/>
            </w:r>
          </w:hyperlink>
        </w:p>
        <w:p w14:paraId="4DFE2A18" w14:textId="59A49A36" w:rsidR="005C38DE" w:rsidRDefault="003759BC">
          <w:pPr>
            <w:rPr>
              <w:b/>
              <w:bCs/>
              <w:noProof/>
            </w:rPr>
          </w:pPr>
          <w:r w:rsidRPr="00D20F33">
            <w:rPr>
              <w:rFonts w:ascii="Arial" w:hAnsi="Arial" w:cs="Arial"/>
              <w:b/>
              <w:bCs/>
              <w:noProof/>
              <w:sz w:val="24"/>
              <w:szCs w:val="24"/>
            </w:rPr>
            <w:fldChar w:fldCharType="end"/>
          </w:r>
        </w:p>
      </w:sdtContent>
    </w:sdt>
    <w:p w14:paraId="1F10C911" w14:textId="77777777" w:rsidR="004C24AE" w:rsidRDefault="004C24AE">
      <w:pPr>
        <w:rPr>
          <w:b/>
          <w:bCs/>
          <w:noProof/>
        </w:rPr>
      </w:pPr>
    </w:p>
    <w:p w14:paraId="76F7DA29" w14:textId="77777777" w:rsidR="004C24AE" w:rsidRDefault="004C24AE">
      <w:pPr>
        <w:rPr>
          <w:b/>
          <w:bCs/>
          <w:noProof/>
        </w:rPr>
      </w:pPr>
    </w:p>
    <w:p w14:paraId="22F1F8B0" w14:textId="77777777" w:rsidR="004C24AE" w:rsidRDefault="004C24AE">
      <w:pPr>
        <w:rPr>
          <w:b/>
          <w:bCs/>
          <w:noProof/>
        </w:rPr>
      </w:pPr>
    </w:p>
    <w:p w14:paraId="11C7555E" w14:textId="77777777" w:rsidR="004C24AE" w:rsidRDefault="004C24AE">
      <w:pPr>
        <w:rPr>
          <w:b/>
          <w:bCs/>
          <w:noProof/>
        </w:rPr>
      </w:pPr>
    </w:p>
    <w:p w14:paraId="22C58D27" w14:textId="77777777" w:rsidR="004C24AE" w:rsidRDefault="004C24AE">
      <w:pPr>
        <w:rPr>
          <w:b/>
          <w:bCs/>
          <w:noProof/>
        </w:rPr>
      </w:pPr>
    </w:p>
    <w:p w14:paraId="0D7BDFCD" w14:textId="77777777" w:rsidR="004C24AE" w:rsidRDefault="004C24AE">
      <w:pPr>
        <w:rPr>
          <w:b/>
          <w:bCs/>
          <w:noProof/>
        </w:rPr>
      </w:pPr>
    </w:p>
    <w:p w14:paraId="59FA0CB4" w14:textId="77777777" w:rsidR="004C24AE" w:rsidRDefault="004C24AE">
      <w:pPr>
        <w:rPr>
          <w:b/>
          <w:bCs/>
          <w:noProof/>
        </w:rPr>
      </w:pPr>
    </w:p>
    <w:p w14:paraId="3E536506" w14:textId="77777777" w:rsidR="004C24AE" w:rsidRDefault="004C24AE">
      <w:pPr>
        <w:rPr>
          <w:b/>
          <w:bCs/>
          <w:noProof/>
        </w:rPr>
      </w:pPr>
    </w:p>
    <w:p w14:paraId="32F21B85" w14:textId="77777777" w:rsidR="004C24AE" w:rsidRDefault="004C24AE">
      <w:pPr>
        <w:rPr>
          <w:b/>
          <w:bCs/>
          <w:noProof/>
        </w:rPr>
      </w:pPr>
    </w:p>
    <w:p w14:paraId="4253D989" w14:textId="77777777" w:rsidR="004C24AE" w:rsidRDefault="004C24AE">
      <w:pPr>
        <w:rPr>
          <w:b/>
          <w:bCs/>
          <w:noProof/>
        </w:rPr>
      </w:pPr>
    </w:p>
    <w:p w14:paraId="7DBC8BA3" w14:textId="77777777" w:rsidR="004C24AE" w:rsidRDefault="004C24AE">
      <w:pPr>
        <w:rPr>
          <w:b/>
          <w:bCs/>
          <w:noProof/>
        </w:rPr>
      </w:pPr>
    </w:p>
    <w:p w14:paraId="03C18662" w14:textId="77777777" w:rsidR="004C24AE" w:rsidRDefault="004C24AE">
      <w:pPr>
        <w:rPr>
          <w:b/>
          <w:bCs/>
          <w:noProof/>
        </w:rPr>
      </w:pPr>
    </w:p>
    <w:p w14:paraId="3A9CAD3F" w14:textId="77777777" w:rsidR="004C24AE" w:rsidRDefault="004C24AE">
      <w:pPr>
        <w:rPr>
          <w:rFonts w:ascii="Arial" w:hAnsi="Arial" w:cs="Arial"/>
          <w:b/>
          <w:bCs/>
          <w:noProof/>
          <w:sz w:val="24"/>
          <w:szCs w:val="24"/>
        </w:rPr>
      </w:pPr>
    </w:p>
    <w:p w14:paraId="78228B20" w14:textId="77777777" w:rsidR="004B49CC" w:rsidRDefault="004B49CC">
      <w:pPr>
        <w:rPr>
          <w:rFonts w:ascii="Arial" w:hAnsi="Arial" w:cs="Arial"/>
          <w:b/>
          <w:bCs/>
          <w:noProof/>
          <w:sz w:val="24"/>
          <w:szCs w:val="24"/>
        </w:rPr>
      </w:pPr>
    </w:p>
    <w:p w14:paraId="6E6D5AB9" w14:textId="77777777" w:rsidR="004B49CC" w:rsidRPr="00064DB4" w:rsidRDefault="004B49CC">
      <w:pPr>
        <w:rPr>
          <w:rFonts w:ascii="Arial" w:hAnsi="Arial" w:cs="Arial"/>
          <w:b/>
          <w:bCs/>
          <w:noProof/>
          <w:sz w:val="24"/>
          <w:szCs w:val="24"/>
        </w:rPr>
      </w:pPr>
    </w:p>
    <w:p w14:paraId="57FCB78B" w14:textId="34D2BBD5" w:rsidR="0063512F" w:rsidRDefault="0075558D" w:rsidP="0063512F">
      <w:pPr>
        <w:pStyle w:val="Heading1"/>
        <w:numPr>
          <w:ilvl w:val="0"/>
          <w:numId w:val="1"/>
        </w:numPr>
        <w:spacing w:after="120"/>
        <w:ind w:left="714" w:hanging="357"/>
        <w:rPr>
          <w:rFonts w:ascii="Arial" w:hAnsi="Arial" w:cs="Arial"/>
          <w:b/>
          <w:bCs/>
          <w:color w:val="auto"/>
          <w:sz w:val="24"/>
          <w:szCs w:val="24"/>
        </w:rPr>
      </w:pPr>
      <w:bookmarkStart w:id="2" w:name="_Toc166439240"/>
      <w:r w:rsidRPr="008E3E87">
        <w:rPr>
          <w:rFonts w:ascii="Arial" w:hAnsi="Arial" w:cs="Arial"/>
          <w:b/>
          <w:bCs/>
          <w:color w:val="auto"/>
          <w:sz w:val="24"/>
          <w:szCs w:val="24"/>
        </w:rPr>
        <w:t>Introduction</w:t>
      </w:r>
      <w:bookmarkEnd w:id="2"/>
    </w:p>
    <w:p w14:paraId="1E5EC975" w14:textId="77777777" w:rsidR="00814118" w:rsidRDefault="00E11F18" w:rsidP="00814118">
      <w:pPr>
        <w:ind w:left="357"/>
        <w:rPr>
          <w:rFonts w:ascii="Times New Roman" w:hAnsi="Times New Roman" w:cs="Times New Roman"/>
          <w:iCs/>
          <w:sz w:val="24"/>
          <w:szCs w:val="24"/>
        </w:rPr>
      </w:pPr>
      <w:r w:rsidRPr="00E11F18">
        <w:rPr>
          <w:rFonts w:ascii="Times New Roman" w:hAnsi="Times New Roman" w:cs="Times New Roman"/>
          <w:iCs/>
          <w:sz w:val="24"/>
          <w:szCs w:val="24"/>
        </w:rPr>
        <w:t>The concept of Federated Learning emerges from training decentralized machine learning models while maintaining data privacy (H. Brendan McMahan et al., 2017).</w:t>
      </w:r>
    </w:p>
    <w:p w14:paraId="6BE4B7E0" w14:textId="77777777" w:rsidR="00993D1F" w:rsidRDefault="00814118" w:rsidP="00993D1F">
      <w:pPr>
        <w:ind w:left="357"/>
        <w:rPr>
          <w:rFonts w:ascii="Times New Roman" w:hAnsi="Times New Roman" w:cs="Times New Roman"/>
          <w:iCs/>
          <w:sz w:val="24"/>
          <w:szCs w:val="24"/>
        </w:rPr>
      </w:pPr>
      <w:r w:rsidRPr="00E11F18">
        <w:rPr>
          <w:rFonts w:ascii="Times New Roman" w:hAnsi="Times New Roman" w:cs="Times New Roman"/>
          <w:iCs/>
          <w:sz w:val="24"/>
          <w:szCs w:val="24"/>
        </w:rPr>
        <w:t>Imagine various hospitals that need to train a model with patient data; here, data privacy becomes a concern. Federated Learning addresses this by distributing the training process across each hospital and then sending the results to a central server that aggregates and updates the global model (Guan et al., 2024). This concept does not only apply to the healthcare sector; it is also embedded in today society. Each mobile phone acts as a node, training global models for technological companies that operate on them (Kang et al., 2020).</w:t>
      </w:r>
    </w:p>
    <w:p w14:paraId="0E0C0405" w14:textId="33169DEE" w:rsidR="00E42589" w:rsidRPr="00E11F18" w:rsidRDefault="00993D1F" w:rsidP="00993D1F">
      <w:pPr>
        <w:ind w:left="357"/>
        <w:rPr>
          <w:rFonts w:ascii="Times New Roman" w:hAnsi="Times New Roman" w:cs="Times New Roman"/>
          <w:iCs/>
          <w:sz w:val="24"/>
          <w:szCs w:val="24"/>
        </w:rPr>
      </w:pPr>
      <w:r w:rsidRPr="00E11F18">
        <w:rPr>
          <w:rFonts w:ascii="Times New Roman" w:hAnsi="Times New Roman" w:cs="Times New Roman"/>
          <w:iCs/>
          <w:sz w:val="24"/>
          <w:szCs w:val="24"/>
        </w:rPr>
        <w:t>This field is growing rapidly with many frameworks available to implement Federated Learning; however, these frameworks are often difficult to implement. By the end of this project, a Federated Learning system will be created to demonstrate the benefits of this recently developed concept.</w:t>
      </w:r>
      <w:r w:rsidR="00814118">
        <w:rPr>
          <w:rFonts w:ascii="Times New Roman" w:hAnsi="Times New Roman" w:cs="Times New Roman"/>
          <w:iCs/>
          <w:sz w:val="24"/>
          <w:szCs w:val="24"/>
        </w:rPr>
        <w:br/>
      </w:r>
    </w:p>
    <w:p w14:paraId="74CE2DFF" w14:textId="77777777" w:rsidR="00FC7857" w:rsidRDefault="00FC7857" w:rsidP="0063512F"/>
    <w:p w14:paraId="6E2711A8" w14:textId="06BCC097" w:rsidR="00561F70" w:rsidRDefault="00BF18D5" w:rsidP="00561F70">
      <w:pPr>
        <w:pStyle w:val="Heading1"/>
        <w:numPr>
          <w:ilvl w:val="0"/>
          <w:numId w:val="1"/>
        </w:numPr>
        <w:spacing w:after="120"/>
        <w:ind w:left="714" w:hanging="357"/>
        <w:rPr>
          <w:rFonts w:ascii="Arial" w:hAnsi="Arial" w:cs="Arial"/>
          <w:b/>
          <w:bCs/>
          <w:color w:val="auto"/>
          <w:sz w:val="24"/>
          <w:szCs w:val="24"/>
        </w:rPr>
      </w:pPr>
      <w:bookmarkStart w:id="3" w:name="_Toc166439241"/>
      <w:r>
        <w:rPr>
          <w:rFonts w:ascii="Arial" w:hAnsi="Arial" w:cs="Arial"/>
          <w:b/>
          <w:bCs/>
          <w:color w:val="auto"/>
          <w:sz w:val="24"/>
          <w:szCs w:val="24"/>
        </w:rPr>
        <w:t>Proposed title and topic area of Data Analysis project</w:t>
      </w:r>
      <w:bookmarkEnd w:id="3"/>
    </w:p>
    <w:p w14:paraId="048F6B5B" w14:textId="46325B2B" w:rsidR="0025523A" w:rsidRDefault="00BF18D5" w:rsidP="0025523A">
      <w:pPr>
        <w:pStyle w:val="Heading1"/>
        <w:numPr>
          <w:ilvl w:val="1"/>
          <w:numId w:val="1"/>
        </w:numPr>
        <w:spacing w:after="120"/>
        <w:rPr>
          <w:rFonts w:ascii="Arial" w:hAnsi="Arial" w:cs="Arial"/>
          <w:color w:val="auto"/>
          <w:sz w:val="24"/>
          <w:szCs w:val="24"/>
        </w:rPr>
      </w:pPr>
      <w:bookmarkStart w:id="4" w:name="_Toc166439242"/>
      <w:r>
        <w:rPr>
          <w:rFonts w:ascii="Arial" w:hAnsi="Arial" w:cs="Arial"/>
          <w:color w:val="auto"/>
          <w:sz w:val="24"/>
          <w:szCs w:val="24"/>
        </w:rPr>
        <w:t>Title</w:t>
      </w:r>
      <w:bookmarkEnd w:id="4"/>
    </w:p>
    <w:p w14:paraId="53149C1E" w14:textId="6626E14E" w:rsidR="00125182" w:rsidRPr="00925210" w:rsidRDefault="00925210" w:rsidP="00925210">
      <w:pPr>
        <w:ind w:left="360"/>
        <w:rPr>
          <w:rFonts w:ascii="Times New Roman" w:hAnsi="Times New Roman" w:cs="Times New Roman"/>
          <w:iCs/>
          <w:sz w:val="24"/>
          <w:szCs w:val="24"/>
        </w:rPr>
      </w:pPr>
      <w:r w:rsidRPr="00925210">
        <w:rPr>
          <w:rFonts w:ascii="Times New Roman" w:hAnsi="Times New Roman" w:cs="Times New Roman"/>
          <w:iCs/>
          <w:sz w:val="24"/>
          <w:szCs w:val="24"/>
        </w:rPr>
        <w:t>Federated Learning for Data Privacy Enhancement in Key Industries: A Machine Learning Approach.</w:t>
      </w:r>
    </w:p>
    <w:p w14:paraId="331E7CF8" w14:textId="583E0E21" w:rsidR="00BF18D5" w:rsidRDefault="00BF18D5" w:rsidP="00BF18D5">
      <w:pPr>
        <w:pStyle w:val="Heading1"/>
        <w:numPr>
          <w:ilvl w:val="1"/>
          <w:numId w:val="1"/>
        </w:numPr>
        <w:spacing w:after="120"/>
        <w:rPr>
          <w:rFonts w:ascii="Arial" w:hAnsi="Arial" w:cs="Arial"/>
          <w:color w:val="auto"/>
          <w:sz w:val="24"/>
          <w:szCs w:val="24"/>
        </w:rPr>
      </w:pPr>
      <w:bookmarkStart w:id="5" w:name="_Toc166439243"/>
      <w:r>
        <w:rPr>
          <w:rFonts w:ascii="Arial" w:hAnsi="Arial" w:cs="Arial"/>
          <w:color w:val="auto"/>
          <w:sz w:val="24"/>
          <w:szCs w:val="24"/>
        </w:rPr>
        <w:t>T</w:t>
      </w:r>
      <w:r w:rsidR="006D6153">
        <w:rPr>
          <w:rFonts w:ascii="Arial" w:hAnsi="Arial" w:cs="Arial"/>
          <w:color w:val="auto"/>
          <w:sz w:val="24"/>
          <w:szCs w:val="24"/>
        </w:rPr>
        <w:t>opic area</w:t>
      </w:r>
      <w:bookmarkEnd w:id="5"/>
    </w:p>
    <w:p w14:paraId="0D86DF32" w14:textId="321861B9" w:rsidR="00FB371D" w:rsidRPr="00FB371D" w:rsidRDefault="00FB371D" w:rsidP="00FB371D">
      <w:pPr>
        <w:ind w:left="360"/>
      </w:pPr>
      <w:r>
        <w:rPr>
          <w:rFonts w:ascii="Times New Roman" w:hAnsi="Times New Roman" w:cs="Times New Roman"/>
          <w:iCs/>
          <w:sz w:val="24"/>
          <w:szCs w:val="24"/>
        </w:rPr>
        <w:t xml:space="preserve">Use </w:t>
      </w:r>
      <w:r w:rsidR="00F12BA6">
        <w:rPr>
          <w:rFonts w:ascii="Times New Roman" w:hAnsi="Times New Roman" w:cs="Times New Roman"/>
          <w:iCs/>
          <w:sz w:val="24"/>
          <w:szCs w:val="24"/>
        </w:rPr>
        <w:t>Federated Learning to train a model and determine</w:t>
      </w:r>
      <w:r w:rsidR="00B42398">
        <w:rPr>
          <w:rFonts w:ascii="Times New Roman" w:hAnsi="Times New Roman" w:cs="Times New Roman"/>
          <w:iCs/>
          <w:sz w:val="24"/>
          <w:szCs w:val="24"/>
        </w:rPr>
        <w:t xml:space="preserve"> how existing </w:t>
      </w:r>
      <w:r w:rsidR="004241C8">
        <w:rPr>
          <w:rFonts w:ascii="Times New Roman" w:hAnsi="Times New Roman" w:cs="Times New Roman"/>
          <w:iCs/>
          <w:sz w:val="24"/>
          <w:szCs w:val="24"/>
        </w:rPr>
        <w:t>frameworks compare to the one developed in this project</w:t>
      </w:r>
      <w:r w:rsidR="003842BB">
        <w:rPr>
          <w:rFonts w:ascii="Times New Roman" w:hAnsi="Times New Roman" w:cs="Times New Roman"/>
          <w:iCs/>
          <w:sz w:val="24"/>
          <w:szCs w:val="24"/>
        </w:rPr>
        <w:t>,</w:t>
      </w:r>
      <w:r w:rsidR="000C101D">
        <w:rPr>
          <w:rFonts w:ascii="Times New Roman" w:hAnsi="Times New Roman" w:cs="Times New Roman"/>
          <w:iCs/>
          <w:sz w:val="24"/>
          <w:szCs w:val="24"/>
        </w:rPr>
        <w:t xml:space="preserve"> finally assessing </w:t>
      </w:r>
      <w:r w:rsidR="009347D8" w:rsidRPr="009347D8">
        <w:rPr>
          <w:rFonts w:ascii="Times New Roman" w:hAnsi="Times New Roman" w:cs="Times New Roman"/>
          <w:iCs/>
          <w:sz w:val="24"/>
          <w:szCs w:val="24"/>
        </w:rPr>
        <w:t>whether</w:t>
      </w:r>
      <w:r w:rsidR="000C101D">
        <w:rPr>
          <w:rFonts w:ascii="Times New Roman" w:hAnsi="Times New Roman" w:cs="Times New Roman"/>
          <w:iCs/>
          <w:sz w:val="24"/>
          <w:szCs w:val="24"/>
        </w:rPr>
        <w:t xml:space="preserve"> key industries</w:t>
      </w:r>
      <w:r w:rsidR="009347D8">
        <w:rPr>
          <w:rFonts w:ascii="Times New Roman" w:hAnsi="Times New Roman" w:cs="Times New Roman"/>
          <w:iCs/>
          <w:sz w:val="24"/>
          <w:szCs w:val="24"/>
        </w:rPr>
        <w:t>,</w:t>
      </w:r>
      <w:r w:rsidR="000C101D">
        <w:rPr>
          <w:rFonts w:ascii="Times New Roman" w:hAnsi="Times New Roman" w:cs="Times New Roman"/>
          <w:iCs/>
          <w:sz w:val="24"/>
          <w:szCs w:val="24"/>
        </w:rPr>
        <w:t xml:space="preserve"> such as the healthcare or the technological sector can benefit from it.</w:t>
      </w:r>
    </w:p>
    <w:p w14:paraId="677ED333" w14:textId="21C045A5" w:rsidR="00A8509E" w:rsidRPr="00A8509E" w:rsidRDefault="006D6153" w:rsidP="00A8509E">
      <w:pPr>
        <w:pStyle w:val="Heading1"/>
        <w:numPr>
          <w:ilvl w:val="0"/>
          <w:numId w:val="1"/>
        </w:numPr>
        <w:spacing w:after="120"/>
        <w:ind w:left="714" w:hanging="357"/>
        <w:rPr>
          <w:rFonts w:ascii="Arial" w:hAnsi="Arial" w:cs="Arial"/>
          <w:b/>
          <w:bCs/>
          <w:color w:val="auto"/>
          <w:sz w:val="24"/>
          <w:szCs w:val="24"/>
        </w:rPr>
      </w:pPr>
      <w:bookmarkStart w:id="6" w:name="_Toc166439244"/>
      <w:r>
        <w:rPr>
          <w:rFonts w:ascii="Arial" w:hAnsi="Arial" w:cs="Arial"/>
          <w:b/>
          <w:bCs/>
          <w:color w:val="auto"/>
          <w:sz w:val="24"/>
          <w:szCs w:val="24"/>
        </w:rPr>
        <w:lastRenderedPageBreak/>
        <w:t xml:space="preserve">Research </w:t>
      </w:r>
      <w:r w:rsidR="00E35828">
        <w:rPr>
          <w:rFonts w:ascii="Arial" w:hAnsi="Arial" w:cs="Arial"/>
          <w:b/>
          <w:bCs/>
          <w:color w:val="auto"/>
          <w:sz w:val="24"/>
          <w:szCs w:val="24"/>
        </w:rPr>
        <w:t>Objectives and topic alignment</w:t>
      </w:r>
      <w:bookmarkEnd w:id="6"/>
    </w:p>
    <w:p w14:paraId="02707102" w14:textId="2E296164" w:rsidR="00A8509E" w:rsidRDefault="00E35828" w:rsidP="00A8509E">
      <w:pPr>
        <w:pStyle w:val="Heading1"/>
        <w:numPr>
          <w:ilvl w:val="1"/>
          <w:numId w:val="1"/>
        </w:numPr>
        <w:spacing w:after="120"/>
        <w:rPr>
          <w:rFonts w:ascii="Arial" w:hAnsi="Arial" w:cs="Arial"/>
          <w:color w:val="auto"/>
          <w:sz w:val="24"/>
          <w:szCs w:val="24"/>
        </w:rPr>
      </w:pPr>
      <w:bookmarkStart w:id="7" w:name="_Toc166439245"/>
      <w:r>
        <w:rPr>
          <w:rFonts w:ascii="Arial" w:hAnsi="Arial" w:cs="Arial"/>
          <w:color w:val="auto"/>
          <w:sz w:val="24"/>
          <w:szCs w:val="24"/>
        </w:rPr>
        <w:t>Research Objectives</w:t>
      </w:r>
      <w:bookmarkEnd w:id="7"/>
    </w:p>
    <w:p w14:paraId="5C4E2A64" w14:textId="3CEED59A" w:rsidR="005F35A8" w:rsidRDefault="005F35A8" w:rsidP="005F35A8">
      <w:pPr>
        <w:pStyle w:val="Heading1"/>
        <w:numPr>
          <w:ilvl w:val="2"/>
          <w:numId w:val="1"/>
        </w:numPr>
        <w:spacing w:after="120"/>
        <w:rPr>
          <w:rFonts w:ascii="Arial" w:hAnsi="Arial" w:cs="Arial"/>
          <w:color w:val="auto"/>
          <w:sz w:val="24"/>
          <w:szCs w:val="24"/>
        </w:rPr>
      </w:pPr>
      <w:bookmarkStart w:id="8" w:name="_Toc166439246"/>
      <w:r w:rsidRPr="005F35A8">
        <w:rPr>
          <w:rFonts w:ascii="Arial" w:hAnsi="Arial" w:cs="Arial"/>
          <w:color w:val="auto"/>
          <w:sz w:val="24"/>
          <w:szCs w:val="24"/>
        </w:rPr>
        <w:t xml:space="preserve">Evaluate </w:t>
      </w:r>
      <w:r w:rsidR="00A91F1C">
        <w:rPr>
          <w:rFonts w:ascii="Arial" w:hAnsi="Arial" w:cs="Arial"/>
          <w:color w:val="auto"/>
          <w:sz w:val="24"/>
          <w:szCs w:val="24"/>
        </w:rPr>
        <w:t xml:space="preserve">the </w:t>
      </w:r>
      <w:r w:rsidRPr="005F35A8">
        <w:rPr>
          <w:rFonts w:ascii="Arial" w:hAnsi="Arial" w:cs="Arial"/>
          <w:color w:val="auto"/>
          <w:sz w:val="24"/>
          <w:szCs w:val="24"/>
        </w:rPr>
        <w:t xml:space="preserve">performance of </w:t>
      </w:r>
      <w:r w:rsidR="0029336C">
        <w:rPr>
          <w:rFonts w:ascii="Arial" w:hAnsi="Arial" w:cs="Arial"/>
          <w:color w:val="auto"/>
          <w:sz w:val="24"/>
          <w:szCs w:val="24"/>
        </w:rPr>
        <w:t>existing</w:t>
      </w:r>
      <w:r w:rsidRPr="005F35A8">
        <w:rPr>
          <w:rFonts w:ascii="Arial" w:hAnsi="Arial" w:cs="Arial"/>
          <w:color w:val="auto"/>
          <w:sz w:val="24"/>
          <w:szCs w:val="24"/>
        </w:rPr>
        <w:t xml:space="preserve"> Federated Learning frameworks</w:t>
      </w:r>
      <w:bookmarkEnd w:id="8"/>
    </w:p>
    <w:p w14:paraId="4CF8DAD2" w14:textId="2B8C357A" w:rsidR="00A410FA" w:rsidRPr="00E014D5" w:rsidRDefault="009F6919" w:rsidP="00A410FA">
      <w:pPr>
        <w:ind w:left="720"/>
        <w:rPr>
          <w:iCs/>
        </w:rPr>
      </w:pPr>
      <w:r>
        <w:rPr>
          <w:rFonts w:ascii="Times New Roman" w:hAnsi="Times New Roman" w:cs="Times New Roman"/>
          <w:iCs/>
          <w:sz w:val="24"/>
          <w:szCs w:val="24"/>
        </w:rPr>
        <w:t>By</w:t>
      </w:r>
      <w:r w:rsidR="00A643F1">
        <w:rPr>
          <w:rFonts w:ascii="Times New Roman" w:hAnsi="Times New Roman" w:cs="Times New Roman"/>
          <w:iCs/>
          <w:sz w:val="24"/>
          <w:szCs w:val="24"/>
        </w:rPr>
        <w:t xml:space="preserve"> </w:t>
      </w:r>
      <w:r w:rsidR="00FD297C">
        <w:rPr>
          <w:rFonts w:ascii="Times New Roman" w:hAnsi="Times New Roman" w:cs="Times New Roman"/>
          <w:iCs/>
          <w:sz w:val="24"/>
          <w:szCs w:val="24"/>
        </w:rPr>
        <w:t xml:space="preserve">evaluating </w:t>
      </w:r>
      <w:r w:rsidR="002026A5">
        <w:rPr>
          <w:rFonts w:ascii="Times New Roman" w:hAnsi="Times New Roman" w:cs="Times New Roman"/>
          <w:iCs/>
          <w:sz w:val="24"/>
          <w:szCs w:val="24"/>
        </w:rPr>
        <w:t>Federated Learning</w:t>
      </w:r>
      <w:r w:rsidR="001A4AD7">
        <w:rPr>
          <w:rFonts w:ascii="Times New Roman" w:hAnsi="Times New Roman" w:cs="Times New Roman"/>
          <w:iCs/>
          <w:sz w:val="24"/>
          <w:szCs w:val="24"/>
        </w:rPr>
        <w:t xml:space="preserve"> frameworks</w:t>
      </w:r>
      <w:r w:rsidR="00F01FAF">
        <w:rPr>
          <w:rFonts w:ascii="Times New Roman" w:hAnsi="Times New Roman" w:cs="Times New Roman"/>
          <w:iCs/>
          <w:sz w:val="24"/>
          <w:szCs w:val="24"/>
        </w:rPr>
        <w:t>,</w:t>
      </w:r>
      <w:r w:rsidR="001A4AD7">
        <w:rPr>
          <w:rFonts w:ascii="Times New Roman" w:hAnsi="Times New Roman" w:cs="Times New Roman"/>
          <w:iCs/>
          <w:sz w:val="24"/>
          <w:szCs w:val="24"/>
        </w:rPr>
        <w:t xml:space="preserve"> such as </w:t>
      </w:r>
      <w:r w:rsidR="001A4AD7">
        <w:rPr>
          <w:rFonts w:ascii="Times New Roman" w:hAnsi="Times New Roman" w:cs="Times New Roman"/>
          <w:i/>
          <w:sz w:val="24"/>
          <w:szCs w:val="24"/>
        </w:rPr>
        <w:t>Tensor</w:t>
      </w:r>
      <w:r w:rsidR="009113DB">
        <w:rPr>
          <w:rFonts w:ascii="Times New Roman" w:hAnsi="Times New Roman" w:cs="Times New Roman"/>
          <w:i/>
          <w:sz w:val="24"/>
          <w:szCs w:val="24"/>
        </w:rPr>
        <w:t>F</w:t>
      </w:r>
      <w:r w:rsidR="001A4AD7">
        <w:rPr>
          <w:rFonts w:ascii="Times New Roman" w:hAnsi="Times New Roman" w:cs="Times New Roman"/>
          <w:i/>
          <w:sz w:val="24"/>
          <w:szCs w:val="24"/>
        </w:rPr>
        <w:t>low Fede</w:t>
      </w:r>
      <w:r w:rsidR="009113DB">
        <w:rPr>
          <w:rFonts w:ascii="Times New Roman" w:hAnsi="Times New Roman" w:cs="Times New Roman"/>
          <w:i/>
          <w:sz w:val="24"/>
          <w:szCs w:val="24"/>
        </w:rPr>
        <w:t xml:space="preserve">rated, </w:t>
      </w:r>
      <w:r w:rsidR="00217AAA">
        <w:rPr>
          <w:rFonts w:ascii="Times New Roman" w:hAnsi="Times New Roman" w:cs="Times New Roman"/>
          <w:i/>
          <w:sz w:val="24"/>
          <w:szCs w:val="24"/>
        </w:rPr>
        <w:t xml:space="preserve">Flower, </w:t>
      </w:r>
      <w:proofErr w:type="spellStart"/>
      <w:r w:rsidR="00217AAA">
        <w:rPr>
          <w:rFonts w:ascii="Times New Roman" w:hAnsi="Times New Roman" w:cs="Times New Roman"/>
          <w:i/>
          <w:sz w:val="24"/>
          <w:szCs w:val="24"/>
        </w:rPr>
        <w:t>EasyFL</w:t>
      </w:r>
      <w:proofErr w:type="spellEnd"/>
      <w:r w:rsidR="00217AAA">
        <w:rPr>
          <w:rFonts w:ascii="Times New Roman" w:hAnsi="Times New Roman" w:cs="Times New Roman"/>
          <w:i/>
          <w:sz w:val="24"/>
          <w:szCs w:val="24"/>
        </w:rPr>
        <w:t>, IBM Federated</w:t>
      </w:r>
      <w:r w:rsidR="00E014D5">
        <w:rPr>
          <w:rFonts w:ascii="Times New Roman" w:hAnsi="Times New Roman" w:cs="Times New Roman"/>
          <w:i/>
          <w:sz w:val="24"/>
          <w:szCs w:val="24"/>
        </w:rPr>
        <w:t xml:space="preserve"> </w:t>
      </w:r>
      <w:r w:rsidR="00E014D5">
        <w:rPr>
          <w:rFonts w:ascii="Times New Roman" w:hAnsi="Times New Roman" w:cs="Times New Roman"/>
          <w:iCs/>
          <w:sz w:val="24"/>
          <w:szCs w:val="24"/>
        </w:rPr>
        <w:t xml:space="preserve">and </w:t>
      </w:r>
      <w:proofErr w:type="spellStart"/>
      <w:r w:rsidR="00E014D5">
        <w:rPr>
          <w:rFonts w:ascii="Times New Roman" w:hAnsi="Times New Roman" w:cs="Times New Roman"/>
          <w:i/>
          <w:sz w:val="24"/>
          <w:szCs w:val="24"/>
        </w:rPr>
        <w:t>FLGo</w:t>
      </w:r>
      <w:proofErr w:type="spellEnd"/>
      <w:r w:rsidR="00720636">
        <w:rPr>
          <w:rFonts w:ascii="Times New Roman" w:hAnsi="Times New Roman" w:cs="Times New Roman"/>
          <w:i/>
          <w:sz w:val="24"/>
          <w:szCs w:val="24"/>
        </w:rPr>
        <w:t>,</w:t>
      </w:r>
      <w:r w:rsidR="00A643F1">
        <w:rPr>
          <w:rFonts w:ascii="Times New Roman" w:hAnsi="Times New Roman" w:cs="Times New Roman"/>
          <w:i/>
          <w:sz w:val="24"/>
          <w:szCs w:val="24"/>
        </w:rPr>
        <w:t xml:space="preserve"> </w:t>
      </w:r>
      <w:r w:rsidR="00720636">
        <w:rPr>
          <w:rFonts w:ascii="Times New Roman" w:hAnsi="Times New Roman" w:cs="Times New Roman"/>
          <w:iCs/>
          <w:sz w:val="24"/>
          <w:szCs w:val="24"/>
        </w:rPr>
        <w:t>this section assesses</w:t>
      </w:r>
      <w:r w:rsidR="00A643F1">
        <w:rPr>
          <w:rFonts w:ascii="Times New Roman" w:hAnsi="Times New Roman" w:cs="Times New Roman"/>
          <w:iCs/>
          <w:sz w:val="24"/>
          <w:szCs w:val="24"/>
        </w:rPr>
        <w:t xml:space="preserve"> the performance </w:t>
      </w:r>
      <w:r w:rsidR="00774196">
        <w:rPr>
          <w:rFonts w:ascii="Times New Roman" w:hAnsi="Times New Roman" w:cs="Times New Roman"/>
          <w:iCs/>
          <w:sz w:val="24"/>
          <w:szCs w:val="24"/>
        </w:rPr>
        <w:t>of each framework architecture</w:t>
      </w:r>
      <w:r w:rsidR="0019798F">
        <w:rPr>
          <w:rFonts w:ascii="Times New Roman" w:hAnsi="Times New Roman" w:cs="Times New Roman"/>
          <w:iCs/>
          <w:sz w:val="24"/>
          <w:szCs w:val="24"/>
        </w:rPr>
        <w:t xml:space="preserve"> in conjunction with deep learning models</w:t>
      </w:r>
      <w:r w:rsidR="00510AFD">
        <w:rPr>
          <w:rFonts w:ascii="Times New Roman" w:hAnsi="Times New Roman" w:cs="Times New Roman"/>
          <w:iCs/>
          <w:sz w:val="24"/>
          <w:szCs w:val="24"/>
        </w:rPr>
        <w:t>.</w:t>
      </w:r>
    </w:p>
    <w:p w14:paraId="72BBF24B" w14:textId="6E0B3A59" w:rsidR="00D55ABD" w:rsidRDefault="006651ED" w:rsidP="00D55ABD">
      <w:pPr>
        <w:pStyle w:val="Heading1"/>
        <w:numPr>
          <w:ilvl w:val="2"/>
          <w:numId w:val="1"/>
        </w:numPr>
        <w:spacing w:after="120"/>
        <w:rPr>
          <w:rFonts w:ascii="Arial" w:hAnsi="Arial" w:cs="Arial"/>
          <w:color w:val="auto"/>
          <w:sz w:val="24"/>
          <w:szCs w:val="24"/>
        </w:rPr>
      </w:pPr>
      <w:bookmarkStart w:id="9" w:name="_Toc166439247"/>
      <w:r>
        <w:rPr>
          <w:rFonts w:ascii="Arial" w:hAnsi="Arial" w:cs="Arial"/>
          <w:color w:val="auto"/>
          <w:sz w:val="24"/>
          <w:szCs w:val="24"/>
        </w:rPr>
        <w:t xml:space="preserve">To develop a Federated Learning </w:t>
      </w:r>
      <w:r w:rsidR="003C1A32">
        <w:rPr>
          <w:rFonts w:ascii="Arial" w:hAnsi="Arial" w:cs="Arial"/>
          <w:color w:val="auto"/>
          <w:sz w:val="24"/>
          <w:szCs w:val="24"/>
        </w:rPr>
        <w:t>system</w:t>
      </w:r>
      <w:bookmarkEnd w:id="9"/>
    </w:p>
    <w:p w14:paraId="18519664" w14:textId="704EDD89" w:rsidR="00E46B3B" w:rsidRDefault="00FE04D2" w:rsidP="00AC5853">
      <w:pPr>
        <w:ind w:left="720"/>
        <w:rPr>
          <w:rFonts w:ascii="Times New Roman" w:hAnsi="Times New Roman" w:cs="Times New Roman"/>
          <w:iCs/>
          <w:sz w:val="24"/>
          <w:szCs w:val="24"/>
        </w:rPr>
      </w:pPr>
      <w:r>
        <w:rPr>
          <w:rFonts w:ascii="Times New Roman" w:hAnsi="Times New Roman" w:cs="Times New Roman"/>
          <w:iCs/>
          <w:sz w:val="24"/>
          <w:szCs w:val="24"/>
        </w:rPr>
        <w:t xml:space="preserve">In some </w:t>
      </w:r>
      <w:r w:rsidR="00113ACB">
        <w:rPr>
          <w:rFonts w:ascii="Times New Roman" w:hAnsi="Times New Roman" w:cs="Times New Roman"/>
          <w:iCs/>
          <w:sz w:val="24"/>
          <w:szCs w:val="24"/>
        </w:rPr>
        <w:t>cases,</w:t>
      </w:r>
      <w:r w:rsidR="007B02AC">
        <w:rPr>
          <w:rFonts w:ascii="Times New Roman" w:hAnsi="Times New Roman" w:cs="Times New Roman"/>
          <w:iCs/>
          <w:sz w:val="24"/>
          <w:szCs w:val="24"/>
        </w:rPr>
        <w:t xml:space="preserve"> existing FL frameworks tend to be difficult to implement, this objective bridge th</w:t>
      </w:r>
      <w:r w:rsidR="0028688F">
        <w:rPr>
          <w:rFonts w:ascii="Times New Roman" w:hAnsi="Times New Roman" w:cs="Times New Roman"/>
          <w:iCs/>
          <w:sz w:val="24"/>
          <w:szCs w:val="24"/>
        </w:rPr>
        <w:t>e</w:t>
      </w:r>
      <w:r w:rsidR="007B02AC">
        <w:rPr>
          <w:rFonts w:ascii="Times New Roman" w:hAnsi="Times New Roman" w:cs="Times New Roman"/>
          <w:iCs/>
          <w:sz w:val="24"/>
          <w:szCs w:val="24"/>
        </w:rPr>
        <w:t xml:space="preserve"> gap</w:t>
      </w:r>
      <w:r w:rsidR="00113ACB">
        <w:rPr>
          <w:rFonts w:ascii="Times New Roman" w:hAnsi="Times New Roman" w:cs="Times New Roman"/>
          <w:iCs/>
          <w:sz w:val="24"/>
          <w:szCs w:val="24"/>
        </w:rPr>
        <w:t>,</w:t>
      </w:r>
      <w:r w:rsidR="007B02AC">
        <w:rPr>
          <w:rFonts w:ascii="Times New Roman" w:hAnsi="Times New Roman" w:cs="Times New Roman"/>
          <w:iCs/>
          <w:sz w:val="24"/>
          <w:szCs w:val="24"/>
        </w:rPr>
        <w:t xml:space="preserve"> showing that</w:t>
      </w:r>
      <w:r w:rsidR="005D30CF">
        <w:rPr>
          <w:rFonts w:ascii="Times New Roman" w:hAnsi="Times New Roman" w:cs="Times New Roman"/>
          <w:iCs/>
          <w:sz w:val="24"/>
          <w:szCs w:val="24"/>
        </w:rPr>
        <w:t xml:space="preserve"> a FL system can be built in a pragmatic and intuitive </w:t>
      </w:r>
      <w:r w:rsidR="00113ACB">
        <w:rPr>
          <w:rFonts w:ascii="Times New Roman" w:hAnsi="Times New Roman" w:cs="Times New Roman"/>
          <w:iCs/>
          <w:sz w:val="24"/>
          <w:szCs w:val="24"/>
        </w:rPr>
        <w:t>manner</w:t>
      </w:r>
      <w:r w:rsidR="005D30CF">
        <w:rPr>
          <w:rFonts w:ascii="Times New Roman" w:hAnsi="Times New Roman" w:cs="Times New Roman"/>
          <w:iCs/>
          <w:sz w:val="24"/>
          <w:szCs w:val="24"/>
        </w:rPr>
        <w:t>.</w:t>
      </w:r>
      <w:r w:rsidR="001166C8">
        <w:rPr>
          <w:rFonts w:ascii="Times New Roman" w:hAnsi="Times New Roman" w:cs="Times New Roman"/>
          <w:iCs/>
          <w:sz w:val="24"/>
          <w:szCs w:val="24"/>
        </w:rPr>
        <w:t xml:space="preserve"> Primary research as experimentation and the literature </w:t>
      </w:r>
      <w:r w:rsidR="00113ACB">
        <w:rPr>
          <w:rFonts w:ascii="Times New Roman" w:hAnsi="Times New Roman" w:cs="Times New Roman"/>
          <w:iCs/>
          <w:sz w:val="24"/>
          <w:szCs w:val="24"/>
        </w:rPr>
        <w:t xml:space="preserve">review </w:t>
      </w:r>
      <w:r w:rsidR="001166C8">
        <w:rPr>
          <w:rFonts w:ascii="Times New Roman" w:hAnsi="Times New Roman" w:cs="Times New Roman"/>
          <w:iCs/>
          <w:sz w:val="24"/>
          <w:szCs w:val="24"/>
        </w:rPr>
        <w:t xml:space="preserve">have helped </w:t>
      </w:r>
      <w:r w:rsidR="002209EB">
        <w:rPr>
          <w:rFonts w:ascii="Times New Roman" w:hAnsi="Times New Roman" w:cs="Times New Roman"/>
          <w:iCs/>
          <w:sz w:val="24"/>
          <w:szCs w:val="24"/>
        </w:rPr>
        <w:t xml:space="preserve">developing this system, primarily </w:t>
      </w:r>
      <w:r w:rsidR="00981C79">
        <w:rPr>
          <w:rFonts w:ascii="Times New Roman" w:hAnsi="Times New Roman" w:cs="Times New Roman"/>
          <w:iCs/>
          <w:sz w:val="24"/>
          <w:szCs w:val="24"/>
        </w:rPr>
        <w:t xml:space="preserve">sections distributed machine learning and </w:t>
      </w:r>
      <w:r w:rsidR="00C4123C">
        <w:rPr>
          <w:rFonts w:ascii="Times New Roman" w:hAnsi="Times New Roman" w:cs="Times New Roman"/>
          <w:iCs/>
          <w:sz w:val="24"/>
          <w:szCs w:val="24"/>
        </w:rPr>
        <w:t xml:space="preserve">grey materials. </w:t>
      </w:r>
      <w:r w:rsidR="005F2BA1">
        <w:rPr>
          <w:rFonts w:ascii="Times New Roman" w:hAnsi="Times New Roman" w:cs="Times New Roman"/>
          <w:iCs/>
          <w:sz w:val="24"/>
          <w:szCs w:val="24"/>
        </w:rPr>
        <w:t xml:space="preserve">This includes experimentation with deep learning models suitable for distributed learning, aggregation, and image processing. Their performance will be evaluated comparing their metrics to finally </w:t>
      </w:r>
      <w:r w:rsidR="00CD545E">
        <w:rPr>
          <w:rFonts w:ascii="Times New Roman" w:hAnsi="Times New Roman" w:cs="Times New Roman"/>
          <w:iCs/>
          <w:sz w:val="24"/>
          <w:szCs w:val="24"/>
        </w:rPr>
        <w:t>ev</w:t>
      </w:r>
      <w:r w:rsidR="00AC5853">
        <w:rPr>
          <w:rFonts w:ascii="Times New Roman" w:hAnsi="Times New Roman" w:cs="Times New Roman"/>
          <w:iCs/>
          <w:sz w:val="24"/>
          <w:szCs w:val="24"/>
        </w:rPr>
        <w:t>aluate and deploy</w:t>
      </w:r>
      <w:r w:rsidR="005F2BA1">
        <w:rPr>
          <w:rFonts w:ascii="Times New Roman" w:hAnsi="Times New Roman" w:cs="Times New Roman"/>
          <w:iCs/>
          <w:sz w:val="24"/>
          <w:szCs w:val="24"/>
        </w:rPr>
        <w:t xml:space="preserve"> a Federated Learning </w:t>
      </w:r>
      <w:r w:rsidR="00AC5853">
        <w:rPr>
          <w:rFonts w:ascii="Times New Roman" w:hAnsi="Times New Roman" w:cs="Times New Roman"/>
          <w:iCs/>
          <w:sz w:val="24"/>
          <w:szCs w:val="24"/>
        </w:rPr>
        <w:t>system.</w:t>
      </w:r>
    </w:p>
    <w:p w14:paraId="0E031767" w14:textId="68EB5287" w:rsidR="002C7A16" w:rsidRDefault="00204BBB" w:rsidP="002C7A16">
      <w:pPr>
        <w:pStyle w:val="Heading1"/>
        <w:numPr>
          <w:ilvl w:val="2"/>
          <w:numId w:val="1"/>
        </w:numPr>
        <w:spacing w:after="120"/>
        <w:rPr>
          <w:rFonts w:ascii="Arial" w:hAnsi="Arial" w:cs="Arial"/>
          <w:color w:val="auto"/>
          <w:sz w:val="24"/>
          <w:szCs w:val="24"/>
        </w:rPr>
      </w:pPr>
      <w:bookmarkStart w:id="10" w:name="_Toc166439248"/>
      <w:r>
        <w:rPr>
          <w:rFonts w:ascii="Arial" w:hAnsi="Arial" w:cs="Arial"/>
          <w:color w:val="auto"/>
          <w:sz w:val="24"/>
          <w:szCs w:val="24"/>
        </w:rPr>
        <w:t>Com</w:t>
      </w:r>
      <w:r w:rsidR="008456F8">
        <w:rPr>
          <w:rFonts w:ascii="Arial" w:hAnsi="Arial" w:cs="Arial"/>
          <w:color w:val="auto"/>
          <w:sz w:val="24"/>
          <w:szCs w:val="24"/>
        </w:rPr>
        <w:t>parative analysis</w:t>
      </w:r>
      <w:bookmarkEnd w:id="10"/>
    </w:p>
    <w:p w14:paraId="5D944B18" w14:textId="4FC426C9" w:rsidR="00FE0C1D" w:rsidRPr="00C50854" w:rsidRDefault="002E492F" w:rsidP="00C50854">
      <w:pPr>
        <w:ind w:left="720"/>
      </w:pPr>
      <w:r>
        <w:rPr>
          <w:rFonts w:ascii="Times New Roman" w:hAnsi="Times New Roman" w:cs="Times New Roman"/>
          <w:iCs/>
          <w:sz w:val="24"/>
          <w:szCs w:val="24"/>
        </w:rPr>
        <w:t xml:space="preserve">This section </w:t>
      </w:r>
      <w:r w:rsidR="005778C6">
        <w:rPr>
          <w:rFonts w:ascii="Times New Roman" w:hAnsi="Times New Roman" w:cs="Times New Roman"/>
          <w:iCs/>
          <w:sz w:val="24"/>
          <w:szCs w:val="24"/>
        </w:rPr>
        <w:t xml:space="preserve">compares existing </w:t>
      </w:r>
      <w:r w:rsidR="001225E3">
        <w:rPr>
          <w:rFonts w:ascii="Times New Roman" w:hAnsi="Times New Roman" w:cs="Times New Roman"/>
          <w:iCs/>
          <w:sz w:val="24"/>
          <w:szCs w:val="24"/>
        </w:rPr>
        <w:t xml:space="preserve">framework </w:t>
      </w:r>
      <w:r w:rsidR="005778C6">
        <w:rPr>
          <w:rFonts w:ascii="Times New Roman" w:hAnsi="Times New Roman" w:cs="Times New Roman"/>
          <w:iCs/>
          <w:sz w:val="24"/>
          <w:szCs w:val="24"/>
        </w:rPr>
        <w:t xml:space="preserve">and </w:t>
      </w:r>
      <w:r w:rsidR="001225E3">
        <w:rPr>
          <w:rFonts w:ascii="Times New Roman" w:hAnsi="Times New Roman" w:cs="Times New Roman"/>
          <w:iCs/>
          <w:sz w:val="24"/>
          <w:szCs w:val="24"/>
        </w:rPr>
        <w:t xml:space="preserve">the </w:t>
      </w:r>
      <w:r w:rsidR="005778C6">
        <w:rPr>
          <w:rFonts w:ascii="Times New Roman" w:hAnsi="Times New Roman" w:cs="Times New Roman"/>
          <w:iCs/>
          <w:sz w:val="24"/>
          <w:szCs w:val="24"/>
        </w:rPr>
        <w:t xml:space="preserve">developed Federated Learning </w:t>
      </w:r>
      <w:r w:rsidR="00FE04D2">
        <w:rPr>
          <w:rFonts w:ascii="Times New Roman" w:hAnsi="Times New Roman" w:cs="Times New Roman"/>
          <w:iCs/>
          <w:sz w:val="24"/>
          <w:szCs w:val="24"/>
        </w:rPr>
        <w:t>system</w:t>
      </w:r>
      <w:r w:rsidR="00B927F1">
        <w:rPr>
          <w:rFonts w:ascii="Times New Roman" w:hAnsi="Times New Roman" w:cs="Times New Roman"/>
          <w:iCs/>
          <w:sz w:val="24"/>
          <w:szCs w:val="24"/>
        </w:rPr>
        <w:t xml:space="preserve"> and discusses about the </w:t>
      </w:r>
      <w:r w:rsidR="001225E3">
        <w:rPr>
          <w:rFonts w:ascii="Times New Roman" w:hAnsi="Times New Roman" w:cs="Times New Roman"/>
          <w:iCs/>
          <w:sz w:val="24"/>
          <w:szCs w:val="24"/>
        </w:rPr>
        <w:t>pros and cons</w:t>
      </w:r>
      <w:r w:rsidR="00B927F1">
        <w:rPr>
          <w:rFonts w:ascii="Times New Roman" w:hAnsi="Times New Roman" w:cs="Times New Roman"/>
          <w:iCs/>
          <w:sz w:val="24"/>
          <w:szCs w:val="24"/>
        </w:rPr>
        <w:t xml:space="preserve"> </w:t>
      </w:r>
      <w:r w:rsidR="00434631">
        <w:rPr>
          <w:rFonts w:ascii="Times New Roman" w:hAnsi="Times New Roman" w:cs="Times New Roman"/>
          <w:iCs/>
          <w:sz w:val="24"/>
          <w:szCs w:val="24"/>
        </w:rPr>
        <w:t xml:space="preserve">that each can bring to key industries, </w:t>
      </w:r>
      <w:r w:rsidR="001A79FA">
        <w:rPr>
          <w:rFonts w:ascii="Times New Roman" w:hAnsi="Times New Roman" w:cs="Times New Roman"/>
          <w:iCs/>
          <w:sz w:val="24"/>
          <w:szCs w:val="24"/>
        </w:rPr>
        <w:t>especially</w:t>
      </w:r>
      <w:r w:rsidR="00434631">
        <w:rPr>
          <w:rFonts w:ascii="Times New Roman" w:hAnsi="Times New Roman" w:cs="Times New Roman"/>
          <w:iCs/>
          <w:sz w:val="24"/>
          <w:szCs w:val="24"/>
        </w:rPr>
        <w:t xml:space="preserve"> </w:t>
      </w:r>
      <w:r w:rsidR="00407C0E">
        <w:rPr>
          <w:rFonts w:ascii="Times New Roman" w:hAnsi="Times New Roman" w:cs="Times New Roman"/>
          <w:iCs/>
          <w:sz w:val="24"/>
          <w:szCs w:val="24"/>
        </w:rPr>
        <w:t>h</w:t>
      </w:r>
      <w:r w:rsidR="00434631">
        <w:rPr>
          <w:rFonts w:ascii="Times New Roman" w:hAnsi="Times New Roman" w:cs="Times New Roman"/>
          <w:iCs/>
          <w:sz w:val="24"/>
          <w:szCs w:val="24"/>
        </w:rPr>
        <w:t>ea</w:t>
      </w:r>
      <w:r w:rsidR="00BB50F5">
        <w:rPr>
          <w:rFonts w:ascii="Times New Roman" w:hAnsi="Times New Roman" w:cs="Times New Roman"/>
          <w:iCs/>
          <w:sz w:val="24"/>
          <w:szCs w:val="24"/>
        </w:rPr>
        <w:t xml:space="preserve">lthcare and </w:t>
      </w:r>
      <w:r w:rsidR="00585879">
        <w:rPr>
          <w:rFonts w:ascii="Times New Roman" w:hAnsi="Times New Roman" w:cs="Times New Roman"/>
          <w:iCs/>
          <w:sz w:val="24"/>
          <w:szCs w:val="24"/>
        </w:rPr>
        <w:t>technology sectors</w:t>
      </w:r>
      <w:r w:rsidR="006760A2">
        <w:rPr>
          <w:rFonts w:ascii="Times New Roman" w:hAnsi="Times New Roman" w:cs="Times New Roman"/>
          <w:iCs/>
          <w:sz w:val="24"/>
          <w:szCs w:val="24"/>
        </w:rPr>
        <w:t>.</w:t>
      </w:r>
    </w:p>
    <w:p w14:paraId="1B561289" w14:textId="5C2A86BF" w:rsidR="002B5C1F" w:rsidRDefault="00E35828" w:rsidP="002B5C1F">
      <w:pPr>
        <w:pStyle w:val="Heading1"/>
        <w:numPr>
          <w:ilvl w:val="1"/>
          <w:numId w:val="1"/>
        </w:numPr>
        <w:spacing w:after="120"/>
        <w:rPr>
          <w:rFonts w:ascii="Arial" w:hAnsi="Arial" w:cs="Arial"/>
          <w:color w:val="auto"/>
          <w:sz w:val="24"/>
          <w:szCs w:val="24"/>
        </w:rPr>
      </w:pPr>
      <w:bookmarkStart w:id="11" w:name="_Toc166439249"/>
      <w:r>
        <w:rPr>
          <w:rFonts w:ascii="Arial" w:hAnsi="Arial" w:cs="Arial"/>
          <w:color w:val="auto"/>
          <w:sz w:val="24"/>
          <w:szCs w:val="24"/>
        </w:rPr>
        <w:t>Topic alignment</w:t>
      </w:r>
      <w:bookmarkEnd w:id="11"/>
    </w:p>
    <w:p w14:paraId="18DB3B0B" w14:textId="1409B8F5" w:rsidR="002018E8" w:rsidRDefault="003E03B9" w:rsidP="003E03B9">
      <w:pPr>
        <w:ind w:left="357"/>
        <w:rPr>
          <w:rFonts w:ascii="Times New Roman" w:hAnsi="Times New Roman" w:cs="Times New Roman"/>
          <w:iCs/>
          <w:sz w:val="24"/>
          <w:szCs w:val="24"/>
        </w:rPr>
      </w:pPr>
      <w:r>
        <w:rPr>
          <w:rFonts w:ascii="Times New Roman" w:hAnsi="Times New Roman" w:cs="Times New Roman"/>
          <w:iCs/>
          <w:sz w:val="24"/>
          <w:szCs w:val="24"/>
        </w:rPr>
        <w:t>The objectives are carefully designed to closely align with the topic</w:t>
      </w:r>
      <w:r w:rsidR="00676B92">
        <w:rPr>
          <w:rFonts w:ascii="Times New Roman" w:hAnsi="Times New Roman" w:cs="Times New Roman"/>
          <w:iCs/>
          <w:sz w:val="24"/>
          <w:szCs w:val="24"/>
        </w:rPr>
        <w:t>, which is how the industry is addressing</w:t>
      </w:r>
      <w:r w:rsidR="003C52E7">
        <w:rPr>
          <w:rFonts w:ascii="Times New Roman" w:hAnsi="Times New Roman" w:cs="Times New Roman"/>
          <w:iCs/>
          <w:sz w:val="24"/>
          <w:szCs w:val="24"/>
        </w:rPr>
        <w:t xml:space="preserve"> privacy when sharing data to train </w:t>
      </w:r>
      <w:r w:rsidR="00B439A1">
        <w:rPr>
          <w:rFonts w:ascii="Times New Roman" w:hAnsi="Times New Roman" w:cs="Times New Roman"/>
          <w:iCs/>
          <w:sz w:val="24"/>
          <w:szCs w:val="24"/>
        </w:rPr>
        <w:t>global models with third parties. By evaluating the performance of existing Federated Learning frameworks</w:t>
      </w:r>
      <w:r w:rsidR="003308A4">
        <w:rPr>
          <w:rFonts w:ascii="Times New Roman" w:hAnsi="Times New Roman" w:cs="Times New Roman"/>
          <w:iCs/>
          <w:sz w:val="24"/>
          <w:szCs w:val="24"/>
        </w:rPr>
        <w:t xml:space="preserve">, the aim is to understand and evaluate </w:t>
      </w:r>
      <w:r w:rsidR="00005C2B">
        <w:rPr>
          <w:rFonts w:ascii="Times New Roman" w:hAnsi="Times New Roman" w:cs="Times New Roman"/>
          <w:iCs/>
          <w:sz w:val="24"/>
          <w:szCs w:val="24"/>
        </w:rPr>
        <w:t>the so</w:t>
      </w:r>
      <w:r w:rsidR="00914647">
        <w:rPr>
          <w:rFonts w:ascii="Times New Roman" w:hAnsi="Times New Roman" w:cs="Times New Roman"/>
          <w:iCs/>
          <w:sz w:val="24"/>
          <w:szCs w:val="24"/>
        </w:rPr>
        <w:t>lution the industry gave to train global models without privacy being compromised</w:t>
      </w:r>
      <w:r w:rsidR="00A3481D">
        <w:rPr>
          <w:rFonts w:ascii="Times New Roman" w:hAnsi="Times New Roman" w:cs="Times New Roman"/>
          <w:iCs/>
          <w:sz w:val="24"/>
          <w:szCs w:val="24"/>
        </w:rPr>
        <w:t>.</w:t>
      </w:r>
      <w:r w:rsidR="00086640">
        <w:rPr>
          <w:rFonts w:ascii="Times New Roman" w:hAnsi="Times New Roman" w:cs="Times New Roman"/>
          <w:iCs/>
          <w:sz w:val="24"/>
          <w:szCs w:val="24"/>
        </w:rPr>
        <w:br/>
      </w:r>
      <w:r w:rsidR="00A3481D">
        <w:rPr>
          <w:rFonts w:ascii="Times New Roman" w:hAnsi="Times New Roman" w:cs="Times New Roman"/>
          <w:iCs/>
          <w:sz w:val="24"/>
          <w:szCs w:val="24"/>
        </w:rPr>
        <w:t>The second section developing a Federated Learning framework</w:t>
      </w:r>
      <w:r w:rsidR="004E7D22">
        <w:rPr>
          <w:rFonts w:ascii="Times New Roman" w:hAnsi="Times New Roman" w:cs="Times New Roman"/>
          <w:iCs/>
          <w:sz w:val="24"/>
          <w:szCs w:val="24"/>
        </w:rPr>
        <w:t xml:space="preserve">, </w:t>
      </w:r>
      <w:r w:rsidR="002565D0">
        <w:rPr>
          <w:rFonts w:ascii="Times New Roman" w:hAnsi="Times New Roman" w:cs="Times New Roman"/>
          <w:iCs/>
          <w:sz w:val="24"/>
          <w:szCs w:val="24"/>
        </w:rPr>
        <w:t xml:space="preserve">focuses on experimentation </w:t>
      </w:r>
      <w:r w:rsidR="00A041CA">
        <w:rPr>
          <w:rFonts w:ascii="Times New Roman" w:hAnsi="Times New Roman" w:cs="Times New Roman"/>
          <w:iCs/>
          <w:sz w:val="24"/>
          <w:szCs w:val="24"/>
        </w:rPr>
        <w:t>of suitable deep learning models</w:t>
      </w:r>
      <w:r w:rsidR="004810B0">
        <w:rPr>
          <w:rFonts w:ascii="Times New Roman" w:hAnsi="Times New Roman" w:cs="Times New Roman"/>
          <w:iCs/>
          <w:sz w:val="24"/>
          <w:szCs w:val="24"/>
        </w:rPr>
        <w:t xml:space="preserve"> to construct a robust Federated Learning system</w:t>
      </w:r>
      <w:r w:rsidR="00127C10">
        <w:rPr>
          <w:rFonts w:ascii="Times New Roman" w:hAnsi="Times New Roman" w:cs="Times New Roman"/>
          <w:iCs/>
          <w:sz w:val="24"/>
          <w:szCs w:val="24"/>
        </w:rPr>
        <w:t>. Primary research helped on finding grey materials to develop this system, there is a gap between</w:t>
      </w:r>
      <w:r w:rsidR="00726848">
        <w:rPr>
          <w:rFonts w:ascii="Times New Roman" w:hAnsi="Times New Roman" w:cs="Times New Roman"/>
          <w:iCs/>
          <w:sz w:val="24"/>
          <w:szCs w:val="24"/>
        </w:rPr>
        <w:t xml:space="preserve"> existing FL frameworks and the usage </w:t>
      </w:r>
      <w:r w:rsidR="001D3896">
        <w:rPr>
          <w:rFonts w:ascii="Times New Roman" w:hAnsi="Times New Roman" w:cs="Times New Roman"/>
          <w:iCs/>
          <w:sz w:val="24"/>
          <w:szCs w:val="24"/>
        </w:rPr>
        <w:t>of them. Often th</w:t>
      </w:r>
      <w:r w:rsidR="00386A6E">
        <w:rPr>
          <w:rFonts w:ascii="Times New Roman" w:hAnsi="Times New Roman" w:cs="Times New Roman"/>
          <w:iCs/>
          <w:sz w:val="24"/>
          <w:szCs w:val="24"/>
        </w:rPr>
        <w:t>e</w:t>
      </w:r>
      <w:r w:rsidR="001D3896">
        <w:rPr>
          <w:rFonts w:ascii="Times New Roman" w:hAnsi="Times New Roman" w:cs="Times New Roman"/>
          <w:iCs/>
          <w:sz w:val="24"/>
          <w:szCs w:val="24"/>
        </w:rPr>
        <w:t>s</w:t>
      </w:r>
      <w:r w:rsidR="00386A6E">
        <w:rPr>
          <w:rFonts w:ascii="Times New Roman" w:hAnsi="Times New Roman" w:cs="Times New Roman"/>
          <w:iCs/>
          <w:sz w:val="24"/>
          <w:szCs w:val="24"/>
        </w:rPr>
        <w:t xml:space="preserve">e </w:t>
      </w:r>
      <w:r w:rsidR="001D3896">
        <w:rPr>
          <w:rFonts w:ascii="Times New Roman" w:hAnsi="Times New Roman" w:cs="Times New Roman"/>
          <w:iCs/>
          <w:sz w:val="24"/>
          <w:szCs w:val="24"/>
        </w:rPr>
        <w:t xml:space="preserve">are </w:t>
      </w:r>
      <w:r w:rsidR="00386A6E">
        <w:rPr>
          <w:rFonts w:ascii="Times New Roman" w:hAnsi="Times New Roman" w:cs="Times New Roman"/>
          <w:iCs/>
          <w:sz w:val="24"/>
          <w:szCs w:val="24"/>
        </w:rPr>
        <w:t>difficult to put in practice</w:t>
      </w:r>
      <w:r w:rsidR="00234E4C">
        <w:rPr>
          <w:rFonts w:ascii="Times New Roman" w:hAnsi="Times New Roman" w:cs="Times New Roman"/>
          <w:iCs/>
          <w:sz w:val="24"/>
          <w:szCs w:val="24"/>
        </w:rPr>
        <w:t xml:space="preserve"> and abstract</w:t>
      </w:r>
      <w:r w:rsidR="00DC0552">
        <w:rPr>
          <w:rFonts w:ascii="Times New Roman" w:hAnsi="Times New Roman" w:cs="Times New Roman"/>
          <w:iCs/>
          <w:sz w:val="24"/>
          <w:szCs w:val="24"/>
        </w:rPr>
        <w:t xml:space="preserve">, however this developed FL </w:t>
      </w:r>
      <w:r w:rsidR="00234E4C">
        <w:rPr>
          <w:rFonts w:ascii="Times New Roman" w:hAnsi="Times New Roman" w:cs="Times New Roman"/>
          <w:iCs/>
          <w:sz w:val="24"/>
          <w:szCs w:val="24"/>
        </w:rPr>
        <w:t>system will address this gap in terms of usage and practicality.</w:t>
      </w:r>
      <w:r w:rsidR="005A5859">
        <w:rPr>
          <w:rFonts w:ascii="Times New Roman" w:hAnsi="Times New Roman" w:cs="Times New Roman"/>
          <w:iCs/>
          <w:sz w:val="24"/>
          <w:szCs w:val="24"/>
        </w:rPr>
        <w:br/>
        <w:t xml:space="preserve">And the final </w:t>
      </w:r>
      <w:r w:rsidR="007E1F57">
        <w:rPr>
          <w:rFonts w:ascii="Times New Roman" w:hAnsi="Times New Roman" w:cs="Times New Roman"/>
          <w:iCs/>
          <w:sz w:val="24"/>
          <w:szCs w:val="24"/>
        </w:rPr>
        <w:t>objective</w:t>
      </w:r>
      <w:r w:rsidR="005A5859">
        <w:rPr>
          <w:rFonts w:ascii="Times New Roman" w:hAnsi="Times New Roman" w:cs="Times New Roman"/>
          <w:iCs/>
          <w:sz w:val="24"/>
          <w:szCs w:val="24"/>
        </w:rPr>
        <w:t xml:space="preserve"> </w:t>
      </w:r>
      <w:r w:rsidR="007C7D03">
        <w:rPr>
          <w:rFonts w:ascii="Times New Roman" w:hAnsi="Times New Roman" w:cs="Times New Roman"/>
          <w:iCs/>
          <w:sz w:val="24"/>
          <w:szCs w:val="24"/>
        </w:rPr>
        <w:t>compares existing and developed FL framework</w:t>
      </w:r>
      <w:r w:rsidR="000D727B">
        <w:rPr>
          <w:rFonts w:ascii="Times New Roman" w:hAnsi="Times New Roman" w:cs="Times New Roman"/>
          <w:iCs/>
          <w:sz w:val="24"/>
          <w:szCs w:val="24"/>
        </w:rPr>
        <w:t>s</w:t>
      </w:r>
      <w:r w:rsidR="00CA52B2">
        <w:rPr>
          <w:rFonts w:ascii="Times New Roman" w:hAnsi="Times New Roman" w:cs="Times New Roman"/>
          <w:iCs/>
          <w:sz w:val="24"/>
          <w:szCs w:val="24"/>
        </w:rPr>
        <w:t xml:space="preserve">, the aim is to determine the benefits </w:t>
      </w:r>
      <w:r w:rsidR="00F57B50">
        <w:rPr>
          <w:rFonts w:ascii="Times New Roman" w:hAnsi="Times New Roman" w:cs="Times New Roman"/>
          <w:iCs/>
          <w:sz w:val="24"/>
          <w:szCs w:val="24"/>
        </w:rPr>
        <w:t xml:space="preserve">that each can bring to the industries when privacy is compromised by </w:t>
      </w:r>
      <w:r w:rsidR="000D727B">
        <w:rPr>
          <w:rFonts w:ascii="Times New Roman" w:hAnsi="Times New Roman" w:cs="Times New Roman"/>
          <w:iCs/>
          <w:sz w:val="24"/>
          <w:szCs w:val="24"/>
        </w:rPr>
        <w:t xml:space="preserve">distributed </w:t>
      </w:r>
      <w:r w:rsidR="00D87C8D">
        <w:rPr>
          <w:rFonts w:ascii="Times New Roman" w:hAnsi="Times New Roman" w:cs="Times New Roman"/>
          <w:iCs/>
          <w:sz w:val="24"/>
          <w:szCs w:val="24"/>
        </w:rPr>
        <w:t>models being trained.</w:t>
      </w:r>
    </w:p>
    <w:p w14:paraId="649E9243" w14:textId="77777777" w:rsidR="0013112C" w:rsidRDefault="0013112C" w:rsidP="003E03B9">
      <w:pPr>
        <w:ind w:left="357"/>
        <w:rPr>
          <w:rFonts w:ascii="Times New Roman" w:hAnsi="Times New Roman" w:cs="Times New Roman"/>
          <w:iCs/>
          <w:sz w:val="24"/>
          <w:szCs w:val="24"/>
        </w:rPr>
      </w:pPr>
    </w:p>
    <w:p w14:paraId="12A669B6" w14:textId="77777777" w:rsidR="0013112C" w:rsidRPr="002018E8" w:rsidRDefault="0013112C" w:rsidP="003E03B9">
      <w:pPr>
        <w:ind w:left="357"/>
      </w:pPr>
    </w:p>
    <w:p w14:paraId="13756282" w14:textId="5F4B2E83" w:rsidR="00900FA2" w:rsidRDefault="000531E1" w:rsidP="00900FA2">
      <w:pPr>
        <w:pStyle w:val="Heading1"/>
        <w:numPr>
          <w:ilvl w:val="0"/>
          <w:numId w:val="1"/>
        </w:numPr>
        <w:spacing w:after="120"/>
        <w:ind w:left="714" w:hanging="357"/>
        <w:rPr>
          <w:rFonts w:ascii="Arial" w:hAnsi="Arial" w:cs="Arial"/>
          <w:b/>
          <w:bCs/>
          <w:color w:val="auto"/>
          <w:sz w:val="24"/>
          <w:szCs w:val="24"/>
        </w:rPr>
      </w:pPr>
      <w:bookmarkStart w:id="12" w:name="_Toc166439250"/>
      <w:r>
        <w:rPr>
          <w:rFonts w:ascii="Arial" w:hAnsi="Arial" w:cs="Arial"/>
          <w:b/>
          <w:bCs/>
          <w:color w:val="auto"/>
          <w:sz w:val="24"/>
          <w:szCs w:val="24"/>
        </w:rPr>
        <w:lastRenderedPageBreak/>
        <w:t>Literature review</w:t>
      </w:r>
      <w:bookmarkEnd w:id="12"/>
    </w:p>
    <w:p w14:paraId="55BB6014" w14:textId="3C8E214E" w:rsidR="00571225" w:rsidRDefault="00571225" w:rsidP="00571225">
      <w:pPr>
        <w:pStyle w:val="Heading1"/>
        <w:numPr>
          <w:ilvl w:val="1"/>
          <w:numId w:val="1"/>
        </w:numPr>
        <w:spacing w:after="120"/>
        <w:rPr>
          <w:rFonts w:ascii="Arial" w:hAnsi="Arial" w:cs="Arial"/>
          <w:color w:val="auto"/>
          <w:sz w:val="24"/>
          <w:szCs w:val="24"/>
        </w:rPr>
      </w:pPr>
      <w:bookmarkStart w:id="13" w:name="_Toc166439251"/>
      <w:r>
        <w:rPr>
          <w:rFonts w:ascii="Arial" w:hAnsi="Arial" w:cs="Arial"/>
          <w:color w:val="auto"/>
          <w:sz w:val="24"/>
          <w:szCs w:val="24"/>
        </w:rPr>
        <w:t>Introduction</w:t>
      </w:r>
      <w:bookmarkEnd w:id="13"/>
    </w:p>
    <w:p w14:paraId="469B7A9B" w14:textId="77777777" w:rsidR="00571225" w:rsidRPr="00571225" w:rsidRDefault="00571225" w:rsidP="00571225"/>
    <w:p w14:paraId="5E0B03C3" w14:textId="3F665AF0" w:rsidR="001E0A06" w:rsidRDefault="001E0A06" w:rsidP="008B2248">
      <w:pPr>
        <w:ind w:left="357"/>
        <w:rPr>
          <w:rFonts w:ascii="Times New Roman" w:hAnsi="Times New Roman" w:cs="Times New Roman"/>
          <w:iCs/>
          <w:sz w:val="24"/>
          <w:szCs w:val="24"/>
        </w:rPr>
      </w:pPr>
      <w:r w:rsidRPr="001E0A06">
        <w:rPr>
          <w:rFonts w:ascii="Times New Roman" w:hAnsi="Times New Roman" w:cs="Times New Roman"/>
          <w:iCs/>
          <w:sz w:val="24"/>
          <w:szCs w:val="24"/>
        </w:rPr>
        <w:t xml:space="preserve">This literature review comprises </w:t>
      </w:r>
      <w:r w:rsidR="003E1727">
        <w:rPr>
          <w:rFonts w:ascii="Times New Roman" w:hAnsi="Times New Roman" w:cs="Times New Roman"/>
          <w:iCs/>
          <w:sz w:val="24"/>
          <w:szCs w:val="24"/>
        </w:rPr>
        <w:t>thirty</w:t>
      </w:r>
      <w:r w:rsidRPr="001E0A06">
        <w:rPr>
          <w:rFonts w:ascii="Times New Roman" w:hAnsi="Times New Roman" w:cs="Times New Roman"/>
          <w:iCs/>
          <w:sz w:val="24"/>
          <w:szCs w:val="24"/>
        </w:rPr>
        <w:t xml:space="preserve"> sources, structured using methodology as the organizing principle. Throughout the research, five themes have been identified as follows: Federated Learning frameworks, Distributed Machine Learning, Federated Learning implementation (grey materials), commonly used datasets, and </w:t>
      </w:r>
      <w:r w:rsidR="004E370C" w:rsidRPr="001E0A06">
        <w:rPr>
          <w:rFonts w:ascii="Times New Roman" w:hAnsi="Times New Roman" w:cs="Times New Roman"/>
          <w:iCs/>
          <w:sz w:val="24"/>
          <w:szCs w:val="24"/>
        </w:rPr>
        <w:t>real</w:t>
      </w:r>
      <w:r w:rsidR="004E370C">
        <w:rPr>
          <w:rFonts w:ascii="Times New Roman" w:hAnsi="Times New Roman" w:cs="Times New Roman"/>
          <w:iCs/>
          <w:sz w:val="24"/>
          <w:szCs w:val="24"/>
        </w:rPr>
        <w:t>-world</w:t>
      </w:r>
      <w:r w:rsidRPr="001E0A06">
        <w:rPr>
          <w:rFonts w:ascii="Times New Roman" w:hAnsi="Times New Roman" w:cs="Times New Roman"/>
          <w:iCs/>
          <w:sz w:val="24"/>
          <w:szCs w:val="24"/>
        </w:rPr>
        <w:t xml:space="preserve"> Federated Learning scenarios.</w:t>
      </w:r>
    </w:p>
    <w:p w14:paraId="0FC96E38" w14:textId="0B9CDDD0" w:rsidR="00CF62A3" w:rsidRDefault="00CF62A3" w:rsidP="008B2248">
      <w:pPr>
        <w:ind w:left="357"/>
        <w:rPr>
          <w:rFonts w:ascii="Times New Roman" w:hAnsi="Times New Roman" w:cs="Times New Roman"/>
          <w:iCs/>
          <w:sz w:val="24"/>
          <w:szCs w:val="24"/>
        </w:rPr>
      </w:pPr>
      <w:r w:rsidRPr="00CF62A3">
        <w:rPr>
          <w:rFonts w:ascii="Times New Roman" w:hAnsi="Times New Roman" w:cs="Times New Roman"/>
          <w:iCs/>
          <w:sz w:val="24"/>
          <w:szCs w:val="24"/>
        </w:rPr>
        <w:t xml:space="preserve">The literature review is key to this proposal as it sheds light on many aspects of </w:t>
      </w:r>
      <w:r w:rsidR="00EB7409">
        <w:rPr>
          <w:rFonts w:ascii="Times New Roman" w:hAnsi="Times New Roman" w:cs="Times New Roman"/>
          <w:iCs/>
          <w:sz w:val="24"/>
          <w:szCs w:val="24"/>
        </w:rPr>
        <w:t xml:space="preserve">the </w:t>
      </w:r>
      <w:r w:rsidRPr="00CF62A3">
        <w:rPr>
          <w:rFonts w:ascii="Times New Roman" w:hAnsi="Times New Roman" w:cs="Times New Roman"/>
          <w:iCs/>
          <w:sz w:val="24"/>
          <w:szCs w:val="24"/>
        </w:rPr>
        <w:t xml:space="preserve">FL. Starting with the frameworks, a total of </w:t>
      </w:r>
      <w:r w:rsidR="00BE3D13">
        <w:rPr>
          <w:rFonts w:ascii="Times New Roman" w:hAnsi="Times New Roman" w:cs="Times New Roman"/>
          <w:iCs/>
          <w:sz w:val="24"/>
          <w:szCs w:val="24"/>
        </w:rPr>
        <w:t>fourteen</w:t>
      </w:r>
      <w:r w:rsidRPr="00CF62A3">
        <w:rPr>
          <w:rFonts w:ascii="Times New Roman" w:hAnsi="Times New Roman" w:cs="Times New Roman"/>
          <w:iCs/>
          <w:sz w:val="24"/>
          <w:szCs w:val="24"/>
        </w:rPr>
        <w:t xml:space="preserve"> sources have been reviewed. The criteria for selecting these sources were based on publication date and whether the framework is widely used. All included sources are recent, and the frameworks are extensively used by both industry and researchers. Some of the aspects considered include how user-friendly these frameworks are, which machine learning algorithms they use, and how the FL is carried out (centralized, decentralized, or vertical).</w:t>
      </w:r>
    </w:p>
    <w:p w14:paraId="70D5F8D2" w14:textId="6F44AAFE" w:rsidR="00F623B3" w:rsidRDefault="00F623B3" w:rsidP="008B2248">
      <w:pPr>
        <w:ind w:left="357"/>
        <w:rPr>
          <w:rFonts w:ascii="Times New Roman" w:hAnsi="Times New Roman" w:cs="Times New Roman"/>
          <w:iCs/>
          <w:sz w:val="24"/>
          <w:szCs w:val="24"/>
        </w:rPr>
      </w:pPr>
      <w:r w:rsidRPr="00F623B3">
        <w:rPr>
          <w:rFonts w:ascii="Times New Roman" w:hAnsi="Times New Roman" w:cs="Times New Roman"/>
          <w:iCs/>
          <w:sz w:val="24"/>
          <w:szCs w:val="24"/>
        </w:rPr>
        <w:t xml:space="preserve">For the second section, a total of </w:t>
      </w:r>
      <w:r w:rsidR="00B83D0C">
        <w:rPr>
          <w:rFonts w:ascii="Times New Roman" w:hAnsi="Times New Roman" w:cs="Times New Roman"/>
          <w:iCs/>
          <w:sz w:val="24"/>
          <w:szCs w:val="24"/>
        </w:rPr>
        <w:t>five</w:t>
      </w:r>
      <w:r w:rsidRPr="00F623B3">
        <w:rPr>
          <w:rFonts w:ascii="Times New Roman" w:hAnsi="Times New Roman" w:cs="Times New Roman"/>
          <w:iCs/>
          <w:sz w:val="24"/>
          <w:szCs w:val="24"/>
        </w:rPr>
        <w:t xml:space="preserve"> sources have been reviewed. This section aligns with the second research objective and introduces the idea that a potential FL system can be built within a distributed file system</w:t>
      </w:r>
      <w:r w:rsidR="00AE6DF7">
        <w:rPr>
          <w:rFonts w:ascii="Times New Roman" w:hAnsi="Times New Roman" w:cs="Times New Roman"/>
          <w:iCs/>
          <w:sz w:val="24"/>
          <w:szCs w:val="24"/>
        </w:rPr>
        <w:t xml:space="preserve"> </w:t>
      </w:r>
      <w:r w:rsidR="00AE6DF7" w:rsidRPr="00D865ED">
        <w:rPr>
          <w:rFonts w:ascii="Times New Roman" w:hAnsi="Times New Roman" w:cs="Times New Roman"/>
          <w:i/>
          <w:sz w:val="24"/>
          <w:szCs w:val="24"/>
        </w:rPr>
        <w:t>(Hadoop)</w:t>
      </w:r>
      <w:r w:rsidRPr="00D865ED">
        <w:rPr>
          <w:rFonts w:ascii="Times New Roman" w:hAnsi="Times New Roman" w:cs="Times New Roman"/>
          <w:i/>
          <w:sz w:val="24"/>
          <w:szCs w:val="24"/>
        </w:rPr>
        <w:t>.</w:t>
      </w:r>
      <w:r w:rsidRPr="00F623B3">
        <w:rPr>
          <w:rFonts w:ascii="Times New Roman" w:hAnsi="Times New Roman" w:cs="Times New Roman"/>
          <w:iCs/>
          <w:sz w:val="24"/>
          <w:szCs w:val="24"/>
        </w:rPr>
        <w:t xml:space="preserve"> Datasets stored across different directories will emulate the clients. Using </w:t>
      </w:r>
      <w:r w:rsidRPr="00D865ED">
        <w:rPr>
          <w:rFonts w:ascii="Times New Roman" w:hAnsi="Times New Roman" w:cs="Times New Roman"/>
          <w:i/>
          <w:sz w:val="24"/>
          <w:szCs w:val="24"/>
        </w:rPr>
        <w:t>MapReduce</w:t>
      </w:r>
      <w:r w:rsidRPr="00F623B3">
        <w:rPr>
          <w:rFonts w:ascii="Times New Roman" w:hAnsi="Times New Roman" w:cs="Times New Roman"/>
          <w:iCs/>
          <w:sz w:val="24"/>
          <w:szCs w:val="24"/>
        </w:rPr>
        <w:t xml:space="preserve"> or </w:t>
      </w:r>
      <w:r w:rsidRPr="00D865ED">
        <w:rPr>
          <w:rFonts w:ascii="Times New Roman" w:hAnsi="Times New Roman" w:cs="Times New Roman"/>
          <w:i/>
          <w:sz w:val="24"/>
          <w:szCs w:val="24"/>
        </w:rPr>
        <w:t>Spark</w:t>
      </w:r>
      <w:r w:rsidRPr="00F623B3">
        <w:rPr>
          <w:rFonts w:ascii="Times New Roman" w:hAnsi="Times New Roman" w:cs="Times New Roman"/>
          <w:iCs/>
          <w:sz w:val="24"/>
          <w:szCs w:val="24"/>
        </w:rPr>
        <w:t xml:space="preserve"> as a central server, datasets can be trained and aggregated into a global model.</w:t>
      </w:r>
    </w:p>
    <w:p w14:paraId="78B70205" w14:textId="2EA5A248" w:rsidR="0063319E" w:rsidRDefault="0063319E" w:rsidP="008B2248">
      <w:pPr>
        <w:ind w:left="357"/>
        <w:rPr>
          <w:rFonts w:ascii="Times New Roman" w:hAnsi="Times New Roman" w:cs="Times New Roman"/>
          <w:iCs/>
          <w:sz w:val="24"/>
          <w:szCs w:val="24"/>
        </w:rPr>
      </w:pPr>
      <w:r w:rsidRPr="0063319E">
        <w:rPr>
          <w:rFonts w:ascii="Times New Roman" w:hAnsi="Times New Roman" w:cs="Times New Roman"/>
          <w:iCs/>
          <w:sz w:val="24"/>
          <w:szCs w:val="24"/>
        </w:rPr>
        <w:t>In the third section, two YouTube videos serve as grey materials. These demonstrate in a straightforward manner how to deploy a FL system, maintaining client privacy with ease while training the global model</w:t>
      </w:r>
      <w:r>
        <w:rPr>
          <w:rFonts w:ascii="Times New Roman" w:hAnsi="Times New Roman" w:cs="Times New Roman"/>
          <w:iCs/>
          <w:sz w:val="24"/>
          <w:szCs w:val="24"/>
        </w:rPr>
        <w:t>.</w:t>
      </w:r>
    </w:p>
    <w:p w14:paraId="6D31F5EC" w14:textId="2630E09A" w:rsidR="00682653" w:rsidRDefault="00682653" w:rsidP="008B2248">
      <w:pPr>
        <w:ind w:left="357"/>
        <w:rPr>
          <w:rFonts w:ascii="Times New Roman" w:hAnsi="Times New Roman" w:cs="Times New Roman"/>
          <w:iCs/>
          <w:sz w:val="24"/>
          <w:szCs w:val="24"/>
        </w:rPr>
      </w:pPr>
      <w:r w:rsidRPr="00682653">
        <w:rPr>
          <w:rFonts w:ascii="Times New Roman" w:hAnsi="Times New Roman" w:cs="Times New Roman"/>
          <w:iCs/>
          <w:sz w:val="24"/>
          <w:szCs w:val="24"/>
        </w:rPr>
        <w:t>There are many FL datasets primarily used for research purposes, while those used within the industry are kept private for obvious reasons. The purpose of this section is to identify the most popular FL datasets based on their usage in FL frameworks. These datasets will also serve as part of the experimentation in this project. A total of four sources have been reviewed in this section.</w:t>
      </w:r>
    </w:p>
    <w:p w14:paraId="183180FA" w14:textId="601C384F" w:rsidR="002D42C8" w:rsidRDefault="000F778C" w:rsidP="000F778C">
      <w:pPr>
        <w:ind w:left="357"/>
        <w:rPr>
          <w:rFonts w:ascii="Times New Roman" w:hAnsi="Times New Roman" w:cs="Times New Roman"/>
          <w:iCs/>
          <w:sz w:val="24"/>
          <w:szCs w:val="24"/>
        </w:rPr>
      </w:pPr>
      <w:bookmarkStart w:id="14" w:name="_Hlk166104528"/>
      <w:r w:rsidRPr="000F778C">
        <w:rPr>
          <w:rFonts w:ascii="Times New Roman" w:hAnsi="Times New Roman" w:cs="Times New Roman"/>
          <w:iCs/>
          <w:sz w:val="24"/>
          <w:szCs w:val="24"/>
        </w:rPr>
        <w:t xml:space="preserve">The last section, which has reviewed a total of </w:t>
      </w:r>
      <w:r w:rsidR="006446F2">
        <w:rPr>
          <w:rFonts w:ascii="Times New Roman" w:hAnsi="Times New Roman" w:cs="Times New Roman"/>
          <w:iCs/>
          <w:sz w:val="24"/>
          <w:szCs w:val="24"/>
        </w:rPr>
        <w:t>five</w:t>
      </w:r>
      <w:r w:rsidRPr="000F778C">
        <w:rPr>
          <w:rFonts w:ascii="Times New Roman" w:hAnsi="Times New Roman" w:cs="Times New Roman"/>
          <w:iCs/>
          <w:sz w:val="24"/>
          <w:szCs w:val="24"/>
        </w:rPr>
        <w:t xml:space="preserve"> sources, has been instrumental to the third research objective. It enhances understanding of how real-world industries deploy their FL</w:t>
      </w:r>
      <w:r>
        <w:rPr>
          <w:rFonts w:ascii="Times New Roman" w:hAnsi="Times New Roman" w:cs="Times New Roman"/>
          <w:iCs/>
          <w:sz w:val="24"/>
          <w:szCs w:val="24"/>
        </w:rPr>
        <w:t xml:space="preserve"> </w:t>
      </w:r>
      <w:r w:rsidRPr="000F778C">
        <w:rPr>
          <w:rFonts w:ascii="Times New Roman" w:hAnsi="Times New Roman" w:cs="Times New Roman"/>
          <w:iCs/>
          <w:sz w:val="24"/>
          <w:szCs w:val="24"/>
        </w:rPr>
        <w:t>systems.</w:t>
      </w:r>
    </w:p>
    <w:p w14:paraId="4CD19E55" w14:textId="6A0A9EBC" w:rsidR="00357156" w:rsidRDefault="00357156" w:rsidP="00357156">
      <w:pPr>
        <w:pStyle w:val="Heading1"/>
        <w:numPr>
          <w:ilvl w:val="1"/>
          <w:numId w:val="1"/>
        </w:numPr>
        <w:spacing w:after="120"/>
        <w:rPr>
          <w:rFonts w:ascii="Arial" w:hAnsi="Arial" w:cs="Arial"/>
          <w:color w:val="auto"/>
          <w:sz w:val="24"/>
          <w:szCs w:val="24"/>
        </w:rPr>
      </w:pPr>
      <w:bookmarkStart w:id="15" w:name="_Toc166439252"/>
      <w:bookmarkEnd w:id="14"/>
      <w:r>
        <w:rPr>
          <w:rFonts w:ascii="Arial" w:hAnsi="Arial" w:cs="Arial"/>
          <w:color w:val="auto"/>
          <w:sz w:val="24"/>
          <w:szCs w:val="24"/>
        </w:rPr>
        <w:t xml:space="preserve">Federated Learning </w:t>
      </w:r>
      <w:r w:rsidR="003D693C">
        <w:rPr>
          <w:rFonts w:ascii="Arial" w:hAnsi="Arial" w:cs="Arial"/>
          <w:color w:val="auto"/>
          <w:sz w:val="24"/>
          <w:szCs w:val="24"/>
        </w:rPr>
        <w:t>frameworks</w:t>
      </w:r>
      <w:bookmarkEnd w:id="15"/>
    </w:p>
    <w:p w14:paraId="77E4CCE7" w14:textId="553FD311" w:rsidR="0000345E" w:rsidRDefault="005E1728" w:rsidP="002D28FC">
      <w:pPr>
        <w:ind w:left="357" w:firstLine="363"/>
        <w:rPr>
          <w:rFonts w:ascii="Times New Roman" w:hAnsi="Times New Roman" w:cs="Times New Roman"/>
          <w:iCs/>
          <w:sz w:val="24"/>
          <w:szCs w:val="24"/>
        </w:rPr>
      </w:pPr>
      <w:r>
        <w:rPr>
          <w:rFonts w:ascii="Times New Roman" w:hAnsi="Times New Roman" w:cs="Times New Roman"/>
          <w:iCs/>
          <w:sz w:val="24"/>
          <w:szCs w:val="24"/>
        </w:rPr>
        <w:t xml:space="preserve">Zhuang </w:t>
      </w:r>
      <w:r>
        <w:rPr>
          <w:rFonts w:ascii="Times New Roman" w:hAnsi="Times New Roman" w:cs="Times New Roman"/>
          <w:i/>
          <w:sz w:val="24"/>
          <w:szCs w:val="24"/>
        </w:rPr>
        <w:t>et al.</w:t>
      </w:r>
      <w:r w:rsidR="000844EC">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iCs/>
          <w:sz w:val="24"/>
          <w:szCs w:val="24"/>
        </w:rPr>
        <w:t xml:space="preserve">(2022) </w:t>
      </w:r>
      <w:r w:rsidR="00A53E87">
        <w:rPr>
          <w:rFonts w:ascii="Times New Roman" w:hAnsi="Times New Roman" w:cs="Times New Roman"/>
          <w:iCs/>
          <w:sz w:val="24"/>
          <w:szCs w:val="24"/>
        </w:rPr>
        <w:t xml:space="preserve">developed </w:t>
      </w:r>
      <w:proofErr w:type="spellStart"/>
      <w:r w:rsidR="00A53E87">
        <w:rPr>
          <w:rFonts w:ascii="Times New Roman" w:hAnsi="Times New Roman" w:cs="Times New Roman"/>
          <w:i/>
          <w:sz w:val="24"/>
          <w:szCs w:val="24"/>
        </w:rPr>
        <w:t>EasyFL</w:t>
      </w:r>
      <w:proofErr w:type="spellEnd"/>
      <w:r w:rsidR="00A53E87">
        <w:rPr>
          <w:rFonts w:ascii="Times New Roman" w:hAnsi="Times New Roman" w:cs="Times New Roman"/>
          <w:iCs/>
          <w:sz w:val="24"/>
          <w:szCs w:val="24"/>
        </w:rPr>
        <w:t xml:space="preserve"> </w:t>
      </w:r>
      <w:r w:rsidR="00833438">
        <w:rPr>
          <w:rFonts w:ascii="Times New Roman" w:hAnsi="Times New Roman" w:cs="Times New Roman"/>
          <w:iCs/>
          <w:sz w:val="24"/>
          <w:szCs w:val="24"/>
        </w:rPr>
        <w:t xml:space="preserve">designed a low code platform </w:t>
      </w:r>
      <w:r w:rsidR="00A755AE">
        <w:rPr>
          <w:rFonts w:ascii="Times New Roman" w:hAnsi="Times New Roman" w:cs="Times New Roman"/>
          <w:iCs/>
          <w:sz w:val="24"/>
          <w:szCs w:val="24"/>
        </w:rPr>
        <w:t xml:space="preserve">to assist beginners and researchers to experiment and prototype FL artefacts. </w:t>
      </w:r>
      <w:r w:rsidR="00032E07" w:rsidRPr="00032E07">
        <w:rPr>
          <w:rFonts w:ascii="Times New Roman" w:hAnsi="Times New Roman" w:cs="Times New Roman"/>
          <w:iCs/>
          <w:sz w:val="24"/>
          <w:szCs w:val="24"/>
        </w:rPr>
        <w:t>It offers practical functionalities such as handling heterogeneity, simulation, comprehensive tracking, optimization of distributed training, and seamless deployment</w:t>
      </w:r>
      <w:r w:rsidR="00604AB6">
        <w:rPr>
          <w:rFonts w:ascii="Times New Roman" w:hAnsi="Times New Roman" w:cs="Times New Roman"/>
          <w:iCs/>
          <w:sz w:val="24"/>
          <w:szCs w:val="24"/>
        </w:rPr>
        <w:t xml:space="preserve">. </w:t>
      </w:r>
      <w:r w:rsidR="00FC5B0A" w:rsidRPr="00FC5B0A">
        <w:rPr>
          <w:rFonts w:ascii="Times New Roman" w:hAnsi="Times New Roman" w:cs="Times New Roman"/>
          <w:iCs/>
          <w:sz w:val="24"/>
          <w:szCs w:val="24"/>
        </w:rPr>
        <w:t>While numerous FL platforms have been developed by institutions and companies,</w:t>
      </w:r>
      <w:r w:rsidR="00BA0A7C">
        <w:rPr>
          <w:rFonts w:ascii="Times New Roman" w:hAnsi="Times New Roman" w:cs="Times New Roman"/>
          <w:iCs/>
          <w:sz w:val="24"/>
          <w:szCs w:val="24"/>
        </w:rPr>
        <w:t xml:space="preserve"> these are difficult to implement</w:t>
      </w:r>
      <w:r w:rsidR="00FC5B0A" w:rsidRPr="00FC5B0A">
        <w:rPr>
          <w:rFonts w:ascii="Times New Roman" w:hAnsi="Times New Roman" w:cs="Times New Roman"/>
          <w:iCs/>
          <w:sz w:val="24"/>
          <w:szCs w:val="24"/>
        </w:rPr>
        <w:t xml:space="preserve">. </w:t>
      </w:r>
      <w:r w:rsidR="00FC5B0A" w:rsidRPr="00FC5B0A">
        <w:rPr>
          <w:rFonts w:ascii="Times New Roman" w:hAnsi="Times New Roman" w:cs="Times New Roman"/>
          <w:i/>
          <w:sz w:val="24"/>
          <w:szCs w:val="24"/>
        </w:rPr>
        <w:t>TensorFlow Federated (TFF)</w:t>
      </w:r>
      <w:r w:rsidR="00FC5B0A" w:rsidRPr="00FC5B0A">
        <w:rPr>
          <w:rFonts w:ascii="Times New Roman" w:hAnsi="Times New Roman" w:cs="Times New Roman"/>
          <w:iCs/>
          <w:sz w:val="24"/>
          <w:szCs w:val="24"/>
        </w:rPr>
        <w:t xml:space="preserve"> is deployable but does not optimize distributed training. On the other hand, </w:t>
      </w:r>
      <w:r w:rsidR="00FC5B0A" w:rsidRPr="008D0BAC">
        <w:rPr>
          <w:rFonts w:ascii="Times New Roman" w:hAnsi="Times New Roman" w:cs="Times New Roman"/>
          <w:i/>
          <w:sz w:val="24"/>
          <w:szCs w:val="24"/>
        </w:rPr>
        <w:t>FATE</w:t>
      </w:r>
      <w:r w:rsidR="00FC5B0A" w:rsidRPr="00FC5B0A">
        <w:rPr>
          <w:rFonts w:ascii="Times New Roman" w:hAnsi="Times New Roman" w:cs="Times New Roman"/>
          <w:iCs/>
          <w:sz w:val="24"/>
          <w:szCs w:val="24"/>
        </w:rPr>
        <w:t xml:space="preserve"> supports deployment but is not user-friendly, presenting high entry barriers. In contrast, </w:t>
      </w:r>
      <w:proofErr w:type="spellStart"/>
      <w:r w:rsidR="00FC5B0A" w:rsidRPr="00FC5B0A">
        <w:rPr>
          <w:rFonts w:ascii="Times New Roman" w:hAnsi="Times New Roman" w:cs="Times New Roman"/>
          <w:i/>
          <w:sz w:val="24"/>
          <w:szCs w:val="24"/>
        </w:rPr>
        <w:t>EasyFL</w:t>
      </w:r>
      <w:proofErr w:type="spellEnd"/>
      <w:r w:rsidR="00FC5B0A" w:rsidRPr="00FC5B0A">
        <w:rPr>
          <w:rFonts w:ascii="Times New Roman" w:hAnsi="Times New Roman" w:cs="Times New Roman"/>
          <w:iCs/>
          <w:sz w:val="24"/>
          <w:szCs w:val="24"/>
        </w:rPr>
        <w:t xml:space="preserve"> is user-friendly and facilitates efficient experimentation along with seamless deployment. It also supports diverse training </w:t>
      </w:r>
      <w:r w:rsidR="00FC5B0A" w:rsidRPr="00FC5B0A">
        <w:rPr>
          <w:rFonts w:ascii="Times New Roman" w:hAnsi="Times New Roman" w:cs="Times New Roman"/>
          <w:iCs/>
          <w:sz w:val="24"/>
          <w:szCs w:val="24"/>
        </w:rPr>
        <w:lastRenderedPageBreak/>
        <w:t>methods, including standalone, distributed, and remote.</w:t>
      </w:r>
      <w:r w:rsidR="007A39CE">
        <w:rPr>
          <w:rFonts w:ascii="Times New Roman" w:hAnsi="Times New Roman" w:cs="Times New Roman"/>
          <w:iCs/>
          <w:sz w:val="24"/>
          <w:szCs w:val="24"/>
        </w:rPr>
        <w:t xml:space="preserve"> </w:t>
      </w:r>
      <w:r w:rsidR="002B2F87">
        <w:rPr>
          <w:rFonts w:ascii="Times New Roman" w:hAnsi="Times New Roman" w:cs="Times New Roman"/>
          <w:iCs/>
          <w:sz w:val="24"/>
          <w:szCs w:val="24"/>
        </w:rPr>
        <w:t>Also,</w:t>
      </w:r>
      <w:r w:rsidR="007A39CE">
        <w:rPr>
          <w:rFonts w:ascii="Times New Roman" w:hAnsi="Times New Roman" w:cs="Times New Roman"/>
          <w:iCs/>
          <w:sz w:val="24"/>
          <w:szCs w:val="24"/>
        </w:rPr>
        <w:t xml:space="preserve"> Beutel </w:t>
      </w:r>
      <w:r w:rsidR="007A39CE" w:rsidRPr="000844EC">
        <w:rPr>
          <w:rFonts w:ascii="Times New Roman" w:hAnsi="Times New Roman" w:cs="Times New Roman"/>
          <w:i/>
          <w:sz w:val="24"/>
          <w:szCs w:val="24"/>
        </w:rPr>
        <w:t>et al.</w:t>
      </w:r>
      <w:r w:rsidR="000844EC" w:rsidRPr="000844EC">
        <w:rPr>
          <w:rFonts w:ascii="Times New Roman" w:hAnsi="Times New Roman" w:cs="Times New Roman"/>
          <w:i/>
          <w:sz w:val="24"/>
          <w:szCs w:val="24"/>
        </w:rPr>
        <w:t>,</w:t>
      </w:r>
      <w:r w:rsidR="007A39CE" w:rsidRPr="00963DDD">
        <w:rPr>
          <w:rFonts w:ascii="Times New Roman" w:hAnsi="Times New Roman" w:cs="Times New Roman"/>
          <w:iCs/>
          <w:sz w:val="24"/>
          <w:szCs w:val="24"/>
        </w:rPr>
        <w:t xml:space="preserve"> </w:t>
      </w:r>
      <w:r w:rsidR="002B2F87">
        <w:rPr>
          <w:rFonts w:ascii="Times New Roman" w:hAnsi="Times New Roman" w:cs="Times New Roman"/>
          <w:iCs/>
          <w:sz w:val="24"/>
          <w:szCs w:val="24"/>
        </w:rPr>
        <w:t>(</w:t>
      </w:r>
      <w:r w:rsidR="007A39CE">
        <w:rPr>
          <w:rFonts w:ascii="Times New Roman" w:hAnsi="Times New Roman" w:cs="Times New Roman"/>
          <w:iCs/>
          <w:sz w:val="24"/>
          <w:szCs w:val="24"/>
        </w:rPr>
        <w:t>2021)</w:t>
      </w:r>
      <w:r w:rsidR="002B2F87">
        <w:rPr>
          <w:rFonts w:ascii="Times New Roman" w:hAnsi="Times New Roman" w:cs="Times New Roman"/>
          <w:iCs/>
          <w:sz w:val="24"/>
          <w:szCs w:val="24"/>
        </w:rPr>
        <w:t xml:space="preserve"> </w:t>
      </w:r>
      <w:r w:rsidR="005A186C">
        <w:rPr>
          <w:rFonts w:ascii="Times New Roman" w:hAnsi="Times New Roman" w:cs="Times New Roman"/>
          <w:iCs/>
          <w:sz w:val="24"/>
          <w:szCs w:val="24"/>
        </w:rPr>
        <w:t>present</w:t>
      </w:r>
      <w:r w:rsidR="00036FF8">
        <w:rPr>
          <w:rFonts w:ascii="Times New Roman" w:hAnsi="Times New Roman" w:cs="Times New Roman"/>
          <w:iCs/>
          <w:sz w:val="24"/>
          <w:szCs w:val="24"/>
        </w:rPr>
        <w:t>ed</w:t>
      </w:r>
      <w:r w:rsidR="005A186C">
        <w:rPr>
          <w:rFonts w:ascii="Times New Roman" w:hAnsi="Times New Roman" w:cs="Times New Roman"/>
          <w:iCs/>
          <w:sz w:val="24"/>
          <w:szCs w:val="24"/>
        </w:rPr>
        <w:t xml:space="preserve"> a </w:t>
      </w:r>
      <w:r w:rsidR="00963DDD">
        <w:rPr>
          <w:rFonts w:ascii="Times New Roman" w:hAnsi="Times New Roman" w:cs="Times New Roman"/>
          <w:iCs/>
          <w:sz w:val="24"/>
          <w:szCs w:val="24"/>
        </w:rPr>
        <w:t>user-friendly</w:t>
      </w:r>
      <w:r w:rsidR="005A186C">
        <w:rPr>
          <w:rFonts w:ascii="Times New Roman" w:hAnsi="Times New Roman" w:cs="Times New Roman"/>
          <w:iCs/>
          <w:sz w:val="24"/>
          <w:szCs w:val="24"/>
        </w:rPr>
        <w:t xml:space="preserve"> framework, </w:t>
      </w:r>
      <w:r w:rsidR="00D9234B" w:rsidRPr="00D865ED">
        <w:rPr>
          <w:rFonts w:ascii="Times New Roman" w:hAnsi="Times New Roman" w:cs="Times New Roman"/>
          <w:i/>
          <w:sz w:val="24"/>
          <w:szCs w:val="24"/>
        </w:rPr>
        <w:t>Flower</w:t>
      </w:r>
      <w:r w:rsidR="00D9234B" w:rsidRPr="00963DDD">
        <w:rPr>
          <w:rFonts w:ascii="Times New Roman" w:hAnsi="Times New Roman" w:cs="Times New Roman"/>
          <w:iCs/>
          <w:sz w:val="24"/>
          <w:szCs w:val="24"/>
        </w:rPr>
        <w:t xml:space="preserve">, </w:t>
      </w:r>
      <w:r w:rsidR="00963DDD" w:rsidRPr="00963DDD">
        <w:rPr>
          <w:rFonts w:ascii="Times New Roman" w:hAnsi="Times New Roman" w:cs="Times New Roman"/>
          <w:iCs/>
          <w:sz w:val="24"/>
          <w:szCs w:val="24"/>
        </w:rPr>
        <w:t xml:space="preserve">an open-source framework designed to enhance the capabilities and practical implementation of FL, across different environments. Flower addresses the challenges associated with the deployment and scalability of FL. Flower architecture allows simulations in real-world scenarios, making it a great tool for federated learning scenarios. The framework is agnostic supporting different machine frameworks like TensorFlow and </w:t>
      </w:r>
      <w:proofErr w:type="spellStart"/>
      <w:r w:rsidR="00963DDD" w:rsidRPr="00963DDD">
        <w:rPr>
          <w:rFonts w:ascii="Times New Roman" w:hAnsi="Times New Roman" w:cs="Times New Roman"/>
          <w:iCs/>
          <w:sz w:val="24"/>
          <w:szCs w:val="24"/>
        </w:rPr>
        <w:t>PyTorch</w:t>
      </w:r>
      <w:proofErr w:type="spellEnd"/>
      <w:r w:rsidR="00963DDD" w:rsidRPr="00963DDD">
        <w:rPr>
          <w:rFonts w:ascii="Times New Roman" w:hAnsi="Times New Roman" w:cs="Times New Roman"/>
          <w:iCs/>
          <w:sz w:val="24"/>
          <w:szCs w:val="24"/>
        </w:rPr>
        <w:t xml:space="preserve">. Comparing Flower to other federating learning frameworks such as </w:t>
      </w:r>
      <w:r w:rsidR="00963DDD" w:rsidRPr="008D0BAC">
        <w:rPr>
          <w:rFonts w:ascii="Times New Roman" w:hAnsi="Times New Roman" w:cs="Times New Roman"/>
          <w:i/>
          <w:sz w:val="24"/>
          <w:szCs w:val="24"/>
        </w:rPr>
        <w:t xml:space="preserve">TFF, </w:t>
      </w:r>
      <w:proofErr w:type="spellStart"/>
      <w:r w:rsidR="00963DDD" w:rsidRPr="008D0BAC">
        <w:rPr>
          <w:rFonts w:ascii="Times New Roman" w:hAnsi="Times New Roman" w:cs="Times New Roman"/>
          <w:i/>
          <w:sz w:val="24"/>
          <w:szCs w:val="24"/>
        </w:rPr>
        <w:t>PySyft</w:t>
      </w:r>
      <w:proofErr w:type="spellEnd"/>
      <w:r w:rsidR="00963DDD" w:rsidRPr="008D0BAC">
        <w:rPr>
          <w:rFonts w:ascii="Times New Roman" w:hAnsi="Times New Roman" w:cs="Times New Roman"/>
          <w:i/>
          <w:sz w:val="24"/>
          <w:szCs w:val="24"/>
        </w:rPr>
        <w:t xml:space="preserve">, </w:t>
      </w:r>
      <w:proofErr w:type="spellStart"/>
      <w:r w:rsidR="00963DDD" w:rsidRPr="008D0BAC">
        <w:rPr>
          <w:rFonts w:ascii="Times New Roman" w:hAnsi="Times New Roman" w:cs="Times New Roman"/>
          <w:i/>
          <w:sz w:val="24"/>
          <w:szCs w:val="24"/>
        </w:rPr>
        <w:t>FedScale</w:t>
      </w:r>
      <w:proofErr w:type="spellEnd"/>
      <w:r w:rsidR="00963DDD" w:rsidRPr="00963DDD">
        <w:rPr>
          <w:rFonts w:ascii="Times New Roman" w:hAnsi="Times New Roman" w:cs="Times New Roman"/>
          <w:iCs/>
          <w:sz w:val="24"/>
          <w:szCs w:val="24"/>
        </w:rPr>
        <w:t xml:space="preserve">, and </w:t>
      </w:r>
      <w:r w:rsidR="00963DDD" w:rsidRPr="001D17E7">
        <w:rPr>
          <w:rFonts w:ascii="Times New Roman" w:hAnsi="Times New Roman" w:cs="Times New Roman"/>
          <w:i/>
          <w:sz w:val="24"/>
          <w:szCs w:val="24"/>
        </w:rPr>
        <w:t>LEAF</w:t>
      </w:r>
      <w:r w:rsidR="00963DDD" w:rsidRPr="00963DDD">
        <w:rPr>
          <w:rFonts w:ascii="Times New Roman" w:hAnsi="Times New Roman" w:cs="Times New Roman"/>
          <w:iCs/>
          <w:sz w:val="24"/>
          <w:szCs w:val="24"/>
        </w:rPr>
        <w:t xml:space="preserve">. Flower stands out by supporting actual deployment on real devices rather than just simulation, unlike </w:t>
      </w:r>
      <w:r w:rsidR="00963DDD" w:rsidRPr="008D0BAC">
        <w:rPr>
          <w:rFonts w:ascii="Times New Roman" w:hAnsi="Times New Roman" w:cs="Times New Roman"/>
          <w:i/>
          <w:sz w:val="24"/>
          <w:szCs w:val="24"/>
        </w:rPr>
        <w:t>TFF</w:t>
      </w:r>
      <w:r w:rsidR="00963DDD" w:rsidRPr="00963DDD">
        <w:rPr>
          <w:rFonts w:ascii="Times New Roman" w:hAnsi="Times New Roman" w:cs="Times New Roman"/>
          <w:iCs/>
          <w:sz w:val="24"/>
          <w:szCs w:val="24"/>
        </w:rPr>
        <w:t xml:space="preserve"> and </w:t>
      </w:r>
      <w:r w:rsidR="00963DDD" w:rsidRPr="008D0BAC">
        <w:rPr>
          <w:rFonts w:ascii="Times New Roman" w:hAnsi="Times New Roman" w:cs="Times New Roman"/>
          <w:i/>
          <w:sz w:val="24"/>
          <w:szCs w:val="24"/>
        </w:rPr>
        <w:t>LEAF</w:t>
      </w:r>
      <w:r w:rsidR="00963DDD" w:rsidRPr="00963DDD">
        <w:rPr>
          <w:rFonts w:ascii="Times New Roman" w:hAnsi="Times New Roman" w:cs="Times New Roman"/>
          <w:iCs/>
          <w:sz w:val="24"/>
          <w:szCs w:val="24"/>
        </w:rPr>
        <w:t>, which mainly focus on simulated environments.</w:t>
      </w:r>
      <w:r w:rsidR="00963DDD">
        <w:rPr>
          <w:rFonts w:ascii="Times New Roman" w:hAnsi="Times New Roman" w:cs="Times New Roman"/>
          <w:iCs/>
          <w:sz w:val="24"/>
          <w:szCs w:val="24"/>
        </w:rPr>
        <w:t xml:space="preserve"> Continuing with </w:t>
      </w:r>
      <w:r w:rsidR="004A72C4">
        <w:rPr>
          <w:rFonts w:ascii="Times New Roman" w:hAnsi="Times New Roman" w:cs="Times New Roman"/>
          <w:iCs/>
          <w:sz w:val="24"/>
          <w:szCs w:val="24"/>
        </w:rPr>
        <w:t xml:space="preserve">open-source platforms, Ziller </w:t>
      </w:r>
      <w:r w:rsidR="004A72C4">
        <w:rPr>
          <w:rFonts w:ascii="Times New Roman" w:hAnsi="Times New Roman" w:cs="Times New Roman"/>
          <w:i/>
          <w:sz w:val="24"/>
          <w:szCs w:val="24"/>
        </w:rPr>
        <w:t>et al.</w:t>
      </w:r>
      <w:r w:rsidR="000844EC">
        <w:rPr>
          <w:rFonts w:ascii="Times New Roman" w:hAnsi="Times New Roman" w:cs="Times New Roman"/>
          <w:i/>
          <w:sz w:val="24"/>
          <w:szCs w:val="24"/>
        </w:rPr>
        <w:t>,</w:t>
      </w:r>
      <w:r w:rsidR="004A72C4">
        <w:rPr>
          <w:rFonts w:ascii="Times New Roman" w:hAnsi="Times New Roman" w:cs="Times New Roman"/>
          <w:i/>
          <w:sz w:val="24"/>
          <w:szCs w:val="24"/>
        </w:rPr>
        <w:t xml:space="preserve"> </w:t>
      </w:r>
      <w:r w:rsidR="00486881">
        <w:rPr>
          <w:rFonts w:ascii="Times New Roman" w:hAnsi="Times New Roman" w:cs="Times New Roman"/>
          <w:iCs/>
          <w:sz w:val="24"/>
          <w:szCs w:val="24"/>
        </w:rPr>
        <w:t xml:space="preserve">(2021) introduced </w:t>
      </w:r>
      <w:proofErr w:type="spellStart"/>
      <w:r w:rsidR="003B6584">
        <w:rPr>
          <w:rFonts w:ascii="Times New Roman" w:hAnsi="Times New Roman" w:cs="Times New Roman"/>
          <w:i/>
          <w:sz w:val="24"/>
          <w:szCs w:val="24"/>
        </w:rPr>
        <w:t>PySyft</w:t>
      </w:r>
      <w:proofErr w:type="spellEnd"/>
      <w:r w:rsidR="003B6584">
        <w:rPr>
          <w:rFonts w:ascii="Times New Roman" w:hAnsi="Times New Roman" w:cs="Times New Roman"/>
          <w:i/>
          <w:sz w:val="24"/>
          <w:szCs w:val="24"/>
        </w:rPr>
        <w:t xml:space="preserve"> </w:t>
      </w:r>
      <w:r w:rsidR="00953E86">
        <w:rPr>
          <w:rFonts w:ascii="Times New Roman" w:hAnsi="Times New Roman" w:cs="Times New Roman"/>
          <w:iCs/>
          <w:sz w:val="24"/>
          <w:szCs w:val="24"/>
        </w:rPr>
        <w:t xml:space="preserve">a </w:t>
      </w:r>
      <w:r w:rsidR="001D17E7" w:rsidRPr="001D17E7">
        <w:rPr>
          <w:rFonts w:ascii="Times New Roman" w:hAnsi="Times New Roman" w:cs="Times New Roman"/>
          <w:iCs/>
          <w:sz w:val="24"/>
          <w:szCs w:val="24"/>
        </w:rPr>
        <w:t xml:space="preserve">multi-language library that facilitates secure and private ML. It was developed by the </w:t>
      </w:r>
      <w:proofErr w:type="spellStart"/>
      <w:r w:rsidR="001D17E7" w:rsidRPr="008D0BAC">
        <w:rPr>
          <w:rFonts w:ascii="Times New Roman" w:hAnsi="Times New Roman" w:cs="Times New Roman"/>
          <w:i/>
          <w:sz w:val="24"/>
          <w:szCs w:val="24"/>
        </w:rPr>
        <w:t>OpenMined</w:t>
      </w:r>
      <w:proofErr w:type="spellEnd"/>
      <w:r w:rsidR="001D17E7" w:rsidRPr="008D0BAC">
        <w:rPr>
          <w:rFonts w:ascii="Times New Roman" w:hAnsi="Times New Roman" w:cs="Times New Roman"/>
          <w:i/>
          <w:sz w:val="24"/>
          <w:szCs w:val="24"/>
        </w:rPr>
        <w:t xml:space="preserve"> </w:t>
      </w:r>
      <w:r w:rsidR="001D17E7" w:rsidRPr="001D17E7">
        <w:rPr>
          <w:rFonts w:ascii="Times New Roman" w:hAnsi="Times New Roman" w:cs="Times New Roman"/>
          <w:iCs/>
          <w:sz w:val="24"/>
          <w:szCs w:val="24"/>
        </w:rPr>
        <w:t>community with the objective of</w:t>
      </w:r>
      <w:r w:rsidR="001D17E7">
        <w:rPr>
          <w:rFonts w:ascii="Times New Roman" w:hAnsi="Times New Roman" w:cs="Times New Roman"/>
          <w:iCs/>
          <w:sz w:val="24"/>
          <w:szCs w:val="24"/>
        </w:rPr>
        <w:t xml:space="preserve"> making</w:t>
      </w:r>
      <w:r w:rsidR="004100DF">
        <w:rPr>
          <w:rFonts w:ascii="Times New Roman" w:hAnsi="Times New Roman" w:cs="Times New Roman"/>
          <w:iCs/>
          <w:sz w:val="24"/>
          <w:szCs w:val="24"/>
        </w:rPr>
        <w:t xml:space="preserve"> </w:t>
      </w:r>
      <w:r w:rsidR="004100DF" w:rsidRPr="004100DF">
        <w:rPr>
          <w:rFonts w:ascii="Times New Roman" w:hAnsi="Times New Roman" w:cs="Times New Roman"/>
          <w:iCs/>
          <w:sz w:val="24"/>
          <w:szCs w:val="24"/>
        </w:rPr>
        <w:t xml:space="preserve">FL data science more accessible through Python bindings and user-friendly </w:t>
      </w:r>
      <w:r w:rsidR="000D17BA" w:rsidRPr="004100DF">
        <w:rPr>
          <w:rFonts w:ascii="Times New Roman" w:hAnsi="Times New Roman" w:cs="Times New Roman"/>
          <w:iCs/>
          <w:sz w:val="24"/>
          <w:szCs w:val="24"/>
        </w:rPr>
        <w:t>interfaces</w:t>
      </w:r>
      <w:r w:rsidR="000D17BA">
        <w:rPr>
          <w:rFonts w:ascii="Times New Roman" w:hAnsi="Times New Roman" w:cs="Times New Roman"/>
          <w:iCs/>
          <w:sz w:val="24"/>
          <w:szCs w:val="24"/>
        </w:rPr>
        <w:t>.</w:t>
      </w:r>
      <w:r w:rsidR="000D17BA" w:rsidRPr="000D17BA">
        <w:rPr>
          <w:rFonts w:ascii="Times New Roman" w:hAnsi="Times New Roman" w:cs="Times New Roman"/>
          <w:iCs/>
          <w:sz w:val="24"/>
          <w:szCs w:val="24"/>
        </w:rPr>
        <w:t xml:space="preserve"> </w:t>
      </w:r>
      <w:proofErr w:type="spellStart"/>
      <w:r w:rsidR="000D17BA" w:rsidRPr="000D17BA">
        <w:rPr>
          <w:rFonts w:ascii="Times New Roman" w:hAnsi="Times New Roman" w:cs="Times New Roman"/>
          <w:i/>
          <w:sz w:val="24"/>
          <w:szCs w:val="24"/>
        </w:rPr>
        <w:t>PySyft</w:t>
      </w:r>
      <w:proofErr w:type="spellEnd"/>
      <w:r w:rsidR="000D17BA" w:rsidRPr="000D17BA">
        <w:rPr>
          <w:rFonts w:ascii="Times New Roman" w:hAnsi="Times New Roman" w:cs="Times New Roman"/>
          <w:iCs/>
          <w:sz w:val="24"/>
          <w:szCs w:val="24"/>
        </w:rPr>
        <w:t xml:space="preserve"> uses libraries like </w:t>
      </w:r>
      <w:proofErr w:type="spellStart"/>
      <w:r w:rsidR="000D17BA" w:rsidRPr="000D17BA">
        <w:rPr>
          <w:rFonts w:ascii="Times New Roman" w:hAnsi="Times New Roman" w:cs="Times New Roman"/>
          <w:i/>
          <w:sz w:val="24"/>
          <w:szCs w:val="24"/>
        </w:rPr>
        <w:t>PyTorch</w:t>
      </w:r>
      <w:proofErr w:type="spellEnd"/>
      <w:r w:rsidR="000D17BA" w:rsidRPr="000D17BA">
        <w:rPr>
          <w:rFonts w:ascii="Times New Roman" w:hAnsi="Times New Roman" w:cs="Times New Roman"/>
          <w:iCs/>
          <w:sz w:val="24"/>
          <w:szCs w:val="24"/>
        </w:rPr>
        <w:t xml:space="preserve"> and TensorFlow with additional capabilities. Comparing it with other frameworks like </w:t>
      </w:r>
      <w:r w:rsidR="000D17BA" w:rsidRPr="000D17BA">
        <w:rPr>
          <w:rFonts w:ascii="Times New Roman" w:hAnsi="Times New Roman" w:cs="Times New Roman"/>
          <w:i/>
          <w:sz w:val="24"/>
          <w:szCs w:val="24"/>
        </w:rPr>
        <w:t>TFF</w:t>
      </w:r>
      <w:r w:rsidR="000D17BA" w:rsidRPr="000D17BA">
        <w:rPr>
          <w:rFonts w:ascii="Times New Roman" w:hAnsi="Times New Roman" w:cs="Times New Roman"/>
          <w:iCs/>
          <w:sz w:val="24"/>
          <w:szCs w:val="24"/>
        </w:rPr>
        <w:t xml:space="preserve"> and </w:t>
      </w:r>
      <w:proofErr w:type="spellStart"/>
      <w:r w:rsidR="000D17BA" w:rsidRPr="000D17BA">
        <w:rPr>
          <w:rFonts w:ascii="Times New Roman" w:hAnsi="Times New Roman" w:cs="Times New Roman"/>
          <w:i/>
          <w:sz w:val="24"/>
          <w:szCs w:val="24"/>
        </w:rPr>
        <w:t>PaddleFL</w:t>
      </w:r>
      <w:proofErr w:type="spellEnd"/>
      <w:r w:rsidR="000D17BA" w:rsidRPr="000D17BA">
        <w:rPr>
          <w:rFonts w:ascii="Times New Roman" w:hAnsi="Times New Roman" w:cs="Times New Roman"/>
          <w:iCs/>
          <w:sz w:val="24"/>
          <w:szCs w:val="24"/>
        </w:rPr>
        <w:t xml:space="preserve">; </w:t>
      </w:r>
      <w:proofErr w:type="spellStart"/>
      <w:r w:rsidR="000D17BA" w:rsidRPr="000D17BA">
        <w:rPr>
          <w:rFonts w:ascii="Times New Roman" w:hAnsi="Times New Roman" w:cs="Times New Roman"/>
          <w:i/>
          <w:sz w:val="24"/>
          <w:szCs w:val="24"/>
        </w:rPr>
        <w:t>PySyft</w:t>
      </w:r>
      <w:proofErr w:type="spellEnd"/>
      <w:r w:rsidR="000D17BA" w:rsidRPr="000D17BA">
        <w:rPr>
          <w:rFonts w:ascii="Times New Roman" w:hAnsi="Times New Roman" w:cs="Times New Roman"/>
          <w:iCs/>
          <w:sz w:val="24"/>
          <w:szCs w:val="24"/>
        </w:rPr>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000D17BA" w:rsidRPr="000D17BA">
        <w:rPr>
          <w:rFonts w:ascii="Times New Roman" w:hAnsi="Times New Roman" w:cs="Times New Roman"/>
          <w:i/>
          <w:sz w:val="24"/>
          <w:szCs w:val="24"/>
        </w:rPr>
        <w:t>PySyft</w:t>
      </w:r>
      <w:proofErr w:type="spellEnd"/>
      <w:r w:rsidR="000D17BA" w:rsidRPr="000D17BA">
        <w:rPr>
          <w:rFonts w:ascii="Times New Roman" w:hAnsi="Times New Roman" w:cs="Times New Roman"/>
          <w:iCs/>
          <w:sz w:val="24"/>
          <w:szCs w:val="24"/>
        </w:rPr>
        <w:t xml:space="preserve"> in these aspects</w:t>
      </w:r>
      <w:r w:rsidR="000D17BA">
        <w:rPr>
          <w:rFonts w:ascii="Times New Roman" w:hAnsi="Times New Roman" w:cs="Times New Roman"/>
          <w:iCs/>
          <w:sz w:val="24"/>
          <w:szCs w:val="24"/>
        </w:rPr>
        <w:t>.</w:t>
      </w:r>
    </w:p>
    <w:p w14:paraId="6C931948" w14:textId="7EF4D3C8" w:rsidR="00DB7CEF" w:rsidRDefault="000D17BA" w:rsidP="006416F5">
      <w:pPr>
        <w:ind w:left="357" w:firstLine="363"/>
        <w:rPr>
          <w:rFonts w:ascii="Times New Roman" w:hAnsi="Times New Roman" w:cs="Times New Roman"/>
          <w:iCs/>
          <w:sz w:val="24"/>
          <w:szCs w:val="24"/>
        </w:rPr>
      </w:pPr>
      <w:r>
        <w:rPr>
          <w:rFonts w:ascii="Times New Roman" w:hAnsi="Times New Roman" w:cs="Times New Roman"/>
          <w:iCs/>
          <w:sz w:val="24"/>
          <w:szCs w:val="24"/>
        </w:rPr>
        <w:t xml:space="preserve">Wang </w:t>
      </w:r>
      <w:r>
        <w:rPr>
          <w:rFonts w:ascii="Times New Roman" w:hAnsi="Times New Roman" w:cs="Times New Roman"/>
          <w:i/>
          <w:sz w:val="24"/>
          <w:szCs w:val="24"/>
        </w:rPr>
        <w:t xml:space="preserve">et al. </w:t>
      </w:r>
      <w:r>
        <w:rPr>
          <w:rFonts w:ascii="Times New Roman" w:hAnsi="Times New Roman" w:cs="Times New Roman"/>
          <w:iCs/>
          <w:sz w:val="24"/>
          <w:szCs w:val="24"/>
        </w:rPr>
        <w:t>(2023)</w:t>
      </w:r>
      <w:r w:rsidR="004E1B19">
        <w:rPr>
          <w:rFonts w:ascii="Times New Roman" w:hAnsi="Times New Roman" w:cs="Times New Roman"/>
          <w:iCs/>
          <w:sz w:val="24"/>
          <w:szCs w:val="24"/>
        </w:rPr>
        <w:t xml:space="preserve"> developed </w:t>
      </w:r>
      <w:proofErr w:type="spellStart"/>
      <w:r w:rsidR="004E1B19">
        <w:rPr>
          <w:rFonts w:ascii="Times New Roman" w:hAnsi="Times New Roman" w:cs="Times New Roman"/>
          <w:i/>
          <w:sz w:val="24"/>
          <w:szCs w:val="24"/>
        </w:rPr>
        <w:t>FL</w:t>
      </w:r>
      <w:r w:rsidR="003A05F0">
        <w:rPr>
          <w:rFonts w:ascii="Times New Roman" w:hAnsi="Times New Roman" w:cs="Times New Roman"/>
          <w:i/>
          <w:sz w:val="24"/>
          <w:szCs w:val="24"/>
        </w:rPr>
        <w:t>G</w:t>
      </w:r>
      <w:r w:rsidR="0019738E">
        <w:rPr>
          <w:rFonts w:ascii="Times New Roman" w:hAnsi="Times New Roman" w:cs="Times New Roman"/>
          <w:i/>
          <w:sz w:val="24"/>
          <w:szCs w:val="24"/>
        </w:rPr>
        <w:t>o</w:t>
      </w:r>
      <w:proofErr w:type="spellEnd"/>
      <w:r w:rsidR="003A05F0">
        <w:rPr>
          <w:rFonts w:ascii="Times New Roman" w:hAnsi="Times New Roman" w:cs="Times New Roman"/>
          <w:i/>
          <w:sz w:val="24"/>
          <w:szCs w:val="24"/>
        </w:rPr>
        <w:t xml:space="preserve"> </w:t>
      </w:r>
      <w:r w:rsidR="001E543F" w:rsidRPr="001E543F">
        <w:rPr>
          <w:rFonts w:ascii="Times New Roman" w:hAnsi="Times New Roman" w:cs="Times New Roman"/>
          <w:iCs/>
          <w:sz w:val="24"/>
          <w:szCs w:val="24"/>
        </w:rPr>
        <w:t xml:space="preserve">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001E543F" w:rsidRPr="0019738E">
        <w:rPr>
          <w:rFonts w:ascii="Times New Roman" w:hAnsi="Times New Roman" w:cs="Times New Roman"/>
          <w:i/>
          <w:sz w:val="24"/>
          <w:szCs w:val="24"/>
        </w:rPr>
        <w:t>FLG</w:t>
      </w:r>
      <w:r w:rsidR="0019738E" w:rsidRPr="0019738E">
        <w:rPr>
          <w:rFonts w:ascii="Times New Roman" w:hAnsi="Times New Roman" w:cs="Times New Roman"/>
          <w:i/>
          <w:sz w:val="24"/>
          <w:szCs w:val="24"/>
        </w:rPr>
        <w:t>o</w:t>
      </w:r>
      <w:proofErr w:type="spellEnd"/>
      <w:r w:rsidR="001E543F" w:rsidRPr="0019738E">
        <w:rPr>
          <w:rFonts w:ascii="Times New Roman" w:hAnsi="Times New Roman" w:cs="Times New Roman"/>
          <w:i/>
          <w:sz w:val="24"/>
          <w:szCs w:val="24"/>
        </w:rPr>
        <w:t xml:space="preserve"> </w:t>
      </w:r>
      <w:r w:rsidR="001E543F" w:rsidRPr="001E543F">
        <w:rPr>
          <w:rFonts w:ascii="Times New Roman" w:hAnsi="Times New Roman" w:cs="Times New Roman"/>
          <w:iCs/>
          <w:sz w:val="24"/>
          <w:szCs w:val="24"/>
        </w:rPr>
        <w:t>addresses the gap that exists in current FL frameworks which often make the FL deployment very complex.</w:t>
      </w:r>
      <w:r w:rsidR="001E543F" w:rsidRPr="001E543F">
        <w:rPr>
          <w:rFonts w:ascii="Times New Roman" w:hAnsi="Times New Roman" w:cs="Times New Roman"/>
          <w:iCs/>
          <w:sz w:val="24"/>
          <w:szCs w:val="24"/>
        </w:rPr>
        <w:br/>
        <w:t xml:space="preserve">Some of the key Features, are benchmarks and algorithms, customization, experimental </w:t>
      </w:r>
      <w:r w:rsidR="0019738E" w:rsidRPr="001E543F">
        <w:rPr>
          <w:rFonts w:ascii="Times New Roman" w:hAnsi="Times New Roman" w:cs="Times New Roman"/>
          <w:iCs/>
          <w:sz w:val="24"/>
          <w:szCs w:val="24"/>
        </w:rPr>
        <w:t>tools,</w:t>
      </w:r>
      <w:r w:rsidR="001E543F" w:rsidRPr="001E543F">
        <w:rPr>
          <w:rFonts w:ascii="Times New Roman" w:hAnsi="Times New Roman" w:cs="Times New Roman"/>
          <w:iCs/>
          <w:sz w:val="24"/>
          <w:szCs w:val="24"/>
        </w:rPr>
        <w:t xml:space="preserve"> and high degree of shareability. Compared to other frameworks it stands out in, system heterogeneity, high-level API, multi-architecture support, asynchronous operations and customization and flexibility. As a conclusion </w:t>
      </w:r>
      <w:proofErr w:type="spellStart"/>
      <w:r w:rsidR="001E543F" w:rsidRPr="0019738E">
        <w:rPr>
          <w:rFonts w:ascii="Times New Roman" w:hAnsi="Times New Roman" w:cs="Times New Roman"/>
          <w:i/>
          <w:sz w:val="24"/>
          <w:szCs w:val="24"/>
        </w:rPr>
        <w:t>FLGo</w:t>
      </w:r>
      <w:proofErr w:type="spellEnd"/>
      <w:r w:rsidR="001E543F" w:rsidRPr="0019738E">
        <w:rPr>
          <w:rFonts w:ascii="Times New Roman" w:hAnsi="Times New Roman" w:cs="Times New Roman"/>
          <w:i/>
          <w:sz w:val="24"/>
          <w:szCs w:val="24"/>
        </w:rPr>
        <w:t xml:space="preserve"> </w:t>
      </w:r>
      <w:r w:rsidR="001E543F" w:rsidRPr="001E543F">
        <w:rPr>
          <w:rFonts w:ascii="Times New Roman" w:hAnsi="Times New Roman" w:cs="Times New Roman"/>
          <w:iCs/>
          <w:sz w:val="24"/>
          <w:szCs w:val="24"/>
        </w:rPr>
        <w:t>has been developed with the intention of making FL more accessible to a broader range of developers by simplifying customization and enhancing its shareability. It also aims to bridge the existing gap with conventional machine learning and FL.</w:t>
      </w:r>
      <w:r w:rsidR="006416F5">
        <w:rPr>
          <w:rFonts w:ascii="Times New Roman" w:hAnsi="Times New Roman" w:cs="Times New Roman"/>
          <w:iCs/>
          <w:sz w:val="24"/>
          <w:szCs w:val="24"/>
        </w:rPr>
        <w:t xml:space="preserve"> Another innovative framework </w:t>
      </w:r>
      <w:proofErr w:type="spellStart"/>
      <w:r w:rsidR="001711AC">
        <w:rPr>
          <w:rFonts w:ascii="Times New Roman" w:hAnsi="Times New Roman" w:cs="Times New Roman"/>
          <w:i/>
          <w:sz w:val="24"/>
          <w:szCs w:val="24"/>
        </w:rPr>
        <w:t>OpenFL</w:t>
      </w:r>
      <w:proofErr w:type="spellEnd"/>
      <w:r w:rsidR="001711AC">
        <w:rPr>
          <w:rFonts w:ascii="Times New Roman" w:hAnsi="Times New Roman" w:cs="Times New Roman"/>
          <w:i/>
          <w:sz w:val="24"/>
          <w:szCs w:val="24"/>
        </w:rPr>
        <w:t xml:space="preserve"> </w:t>
      </w:r>
      <w:r w:rsidR="007B69C4" w:rsidRPr="007B69C4">
        <w:rPr>
          <w:rFonts w:ascii="Times New Roman" w:hAnsi="Times New Roman" w:cs="Times New Roman"/>
          <w:iCs/>
          <w:sz w:val="24"/>
          <w:szCs w:val="24"/>
        </w:rPr>
        <w:t xml:space="preserve">(Anthony et al., </w:t>
      </w:r>
      <w:r w:rsidR="007B69C4">
        <w:rPr>
          <w:rFonts w:ascii="Times New Roman" w:hAnsi="Times New Roman" w:cs="Times New Roman"/>
          <w:iCs/>
          <w:sz w:val="24"/>
          <w:szCs w:val="24"/>
        </w:rPr>
        <w:t>2021</w:t>
      </w:r>
      <w:r w:rsidR="007B69C4" w:rsidRPr="007B69C4">
        <w:rPr>
          <w:rFonts w:ascii="Times New Roman" w:hAnsi="Times New Roman" w:cs="Times New Roman"/>
          <w:iCs/>
          <w:sz w:val="24"/>
          <w:szCs w:val="24"/>
        </w:rPr>
        <w:t>)</w:t>
      </w:r>
      <w:r w:rsidR="00296FDF">
        <w:rPr>
          <w:rFonts w:ascii="Times New Roman" w:hAnsi="Times New Roman" w:cs="Times New Roman"/>
          <w:iCs/>
          <w:sz w:val="24"/>
          <w:szCs w:val="24"/>
        </w:rPr>
        <w:t xml:space="preserve"> </w:t>
      </w:r>
      <w:r w:rsidR="00FA5D69" w:rsidRPr="00FA5D69">
        <w:rPr>
          <w:rFonts w:ascii="Times New Roman" w:hAnsi="Times New Roman" w:cs="Times New Roman"/>
          <w:iCs/>
          <w:sz w:val="24"/>
          <w:szCs w:val="24"/>
        </w:rPr>
        <w:t xml:space="preserve">created by Intel Labs and the University of Pennsylvania, </w:t>
      </w:r>
      <w:proofErr w:type="spellStart"/>
      <w:r w:rsidR="00FA5D69" w:rsidRPr="00FA5D69">
        <w:rPr>
          <w:rFonts w:ascii="Times New Roman" w:hAnsi="Times New Roman" w:cs="Times New Roman"/>
          <w:iCs/>
          <w:sz w:val="24"/>
          <w:szCs w:val="24"/>
        </w:rPr>
        <w:t>OpenFL</w:t>
      </w:r>
      <w:proofErr w:type="spellEnd"/>
      <w:r w:rsidR="00FA5D69" w:rsidRPr="00FA5D69">
        <w:rPr>
          <w:rFonts w:ascii="Times New Roman" w:hAnsi="Times New Roman" w:cs="Times New Roman"/>
          <w:iCs/>
          <w:sz w:val="24"/>
          <w:szCs w:val="24"/>
        </w:rPr>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00FA5D69" w:rsidRPr="00FA5D69">
        <w:rPr>
          <w:rFonts w:ascii="Times New Roman" w:hAnsi="Times New Roman" w:cs="Times New Roman"/>
          <w:iCs/>
          <w:sz w:val="24"/>
          <w:szCs w:val="24"/>
        </w:rPr>
        <w:t>PyTorch</w:t>
      </w:r>
      <w:proofErr w:type="spellEnd"/>
      <w:r w:rsidR="00FA5D69" w:rsidRPr="00FA5D69">
        <w:rPr>
          <w:rFonts w:ascii="Times New Roman" w:hAnsi="Times New Roman" w:cs="Times New Roman"/>
          <w:iCs/>
          <w:sz w:val="24"/>
          <w:szCs w:val="24"/>
        </w:rPr>
        <w:t xml:space="preserve">. In comparison to other frameworks, it stands out due to its open-source nature, TensorFlow Federated or </w:t>
      </w:r>
      <w:proofErr w:type="spellStart"/>
      <w:r w:rsidR="00FA5D69" w:rsidRPr="00FA5D69">
        <w:rPr>
          <w:rFonts w:ascii="Times New Roman" w:hAnsi="Times New Roman" w:cs="Times New Roman"/>
          <w:iCs/>
          <w:sz w:val="24"/>
          <w:szCs w:val="24"/>
        </w:rPr>
        <w:t>PySyft</w:t>
      </w:r>
      <w:proofErr w:type="spellEnd"/>
      <w:r w:rsidR="00FA5D69" w:rsidRPr="00FA5D69">
        <w:rPr>
          <w:rFonts w:ascii="Times New Roman" w:hAnsi="Times New Roman" w:cs="Times New Roman"/>
          <w:iCs/>
          <w:sz w:val="24"/>
          <w:szCs w:val="24"/>
        </w:rPr>
        <w:t xml:space="preserve"> focus more on academic research applications while </w:t>
      </w:r>
      <w:proofErr w:type="spellStart"/>
      <w:r w:rsidR="00FA5D69" w:rsidRPr="00FA5D69">
        <w:rPr>
          <w:rFonts w:ascii="Times New Roman" w:hAnsi="Times New Roman" w:cs="Times New Roman"/>
          <w:iCs/>
          <w:sz w:val="24"/>
          <w:szCs w:val="24"/>
        </w:rPr>
        <w:t>OpenFL</w:t>
      </w:r>
      <w:proofErr w:type="spellEnd"/>
      <w:r w:rsidR="00FA5D69" w:rsidRPr="00FA5D69">
        <w:rPr>
          <w:rFonts w:ascii="Times New Roman" w:hAnsi="Times New Roman" w:cs="Times New Roman"/>
          <w:iCs/>
          <w:sz w:val="24"/>
          <w:szCs w:val="24"/>
        </w:rPr>
        <w:t xml:space="preserve"> is focused on real-world applications.</w:t>
      </w:r>
    </w:p>
    <w:p w14:paraId="150CA8A1" w14:textId="34CE6DDD" w:rsidR="007351B4" w:rsidRDefault="00BB0914" w:rsidP="00A219B4">
      <w:pPr>
        <w:ind w:left="360" w:firstLine="363"/>
        <w:jc w:val="both"/>
        <w:rPr>
          <w:rFonts w:ascii="Times New Roman" w:hAnsi="Times New Roman" w:cs="Times New Roman"/>
          <w:iCs/>
          <w:sz w:val="24"/>
          <w:szCs w:val="24"/>
        </w:rPr>
      </w:pPr>
      <w:r>
        <w:rPr>
          <w:rFonts w:ascii="Times New Roman" w:hAnsi="Times New Roman" w:cs="Times New Roman"/>
          <w:iCs/>
          <w:sz w:val="24"/>
          <w:szCs w:val="24"/>
        </w:rPr>
        <w:t>Kraska</w:t>
      </w:r>
      <w:r w:rsidR="000844EC">
        <w:rPr>
          <w:rFonts w:ascii="Times New Roman" w:hAnsi="Times New Roman" w:cs="Times New Roman"/>
          <w:iCs/>
          <w:sz w:val="24"/>
          <w:szCs w:val="24"/>
        </w:rPr>
        <w:t xml:space="preserve"> </w:t>
      </w:r>
      <w:r w:rsidR="000844EC">
        <w:rPr>
          <w:rFonts w:ascii="Times New Roman" w:hAnsi="Times New Roman" w:cs="Times New Roman"/>
          <w:i/>
          <w:sz w:val="24"/>
          <w:szCs w:val="24"/>
        </w:rPr>
        <w:t xml:space="preserve">et al., </w:t>
      </w:r>
      <w:r w:rsidR="000844EC">
        <w:rPr>
          <w:rFonts w:ascii="Times New Roman" w:hAnsi="Times New Roman" w:cs="Times New Roman"/>
          <w:iCs/>
          <w:sz w:val="24"/>
          <w:szCs w:val="24"/>
        </w:rPr>
        <w:t>(201</w:t>
      </w:r>
      <w:r w:rsidR="00621510">
        <w:rPr>
          <w:rFonts w:ascii="Times New Roman" w:hAnsi="Times New Roman" w:cs="Times New Roman"/>
          <w:iCs/>
          <w:sz w:val="24"/>
          <w:szCs w:val="24"/>
        </w:rPr>
        <w:t>5</w:t>
      </w:r>
      <w:r w:rsidR="000844EC">
        <w:rPr>
          <w:rFonts w:ascii="Times New Roman" w:hAnsi="Times New Roman" w:cs="Times New Roman"/>
          <w:iCs/>
          <w:sz w:val="24"/>
          <w:szCs w:val="24"/>
        </w:rPr>
        <w:t xml:space="preserve">) </w:t>
      </w:r>
      <w:r w:rsidR="00A219B4">
        <w:rPr>
          <w:rFonts w:ascii="Times New Roman" w:hAnsi="Times New Roman" w:cs="Times New Roman"/>
          <w:iCs/>
          <w:sz w:val="24"/>
          <w:szCs w:val="24"/>
        </w:rPr>
        <w:t xml:space="preserve">designed </w:t>
      </w:r>
      <w:proofErr w:type="spellStart"/>
      <w:r w:rsidR="00A219B4" w:rsidRPr="00EC12A2">
        <w:rPr>
          <w:rFonts w:ascii="Times New Roman" w:hAnsi="Times New Roman" w:cs="Times New Roman"/>
          <w:i/>
          <w:sz w:val="24"/>
          <w:szCs w:val="24"/>
        </w:rPr>
        <w:t>MLbase</w:t>
      </w:r>
      <w:proofErr w:type="spellEnd"/>
      <w:r w:rsidR="00A219B4" w:rsidRPr="00DC259E">
        <w:rPr>
          <w:rFonts w:ascii="Times New Roman" w:hAnsi="Times New Roman" w:cs="Times New Roman"/>
          <w:iCs/>
          <w:sz w:val="24"/>
          <w:szCs w:val="24"/>
        </w:rPr>
        <w:t xml:space="preserve"> </w:t>
      </w:r>
      <w:r w:rsidR="00DC259E" w:rsidRPr="00DC259E">
        <w:rPr>
          <w:rFonts w:ascii="Times New Roman" w:hAnsi="Times New Roman" w:cs="Times New Roman"/>
          <w:iCs/>
          <w:sz w:val="24"/>
          <w:szCs w:val="24"/>
        </w:rPr>
        <w:t xml:space="preserve">Some of the key features are declarative language, </w:t>
      </w:r>
      <w:r w:rsidR="00472339" w:rsidRPr="00DC259E">
        <w:rPr>
          <w:rFonts w:ascii="Times New Roman" w:hAnsi="Times New Roman" w:cs="Times New Roman"/>
          <w:iCs/>
          <w:sz w:val="24"/>
          <w:szCs w:val="24"/>
        </w:rPr>
        <w:t>optimization,</w:t>
      </w:r>
      <w:r w:rsidR="00DC259E" w:rsidRPr="00DC259E">
        <w:rPr>
          <w:rFonts w:ascii="Times New Roman" w:hAnsi="Times New Roman" w:cs="Times New Roman"/>
          <w:iCs/>
          <w:sz w:val="24"/>
          <w:szCs w:val="24"/>
        </w:rPr>
        <w:t xml:space="preserve"> and distributed runtime. Among its functions are supporting tasks like classification, regression, and complex procedures like collaborative filtering and exploratory data analysis. This functionality extends to a variety of domains including healthcare, music recommendation, and social media analysis. Compared to systems like Google Prediction API, Weka, and </w:t>
      </w:r>
      <w:proofErr w:type="spellStart"/>
      <w:r w:rsidR="00DC259E" w:rsidRPr="00EC12A2">
        <w:rPr>
          <w:rFonts w:ascii="Times New Roman" w:hAnsi="Times New Roman" w:cs="Times New Roman"/>
          <w:i/>
          <w:sz w:val="24"/>
          <w:szCs w:val="24"/>
        </w:rPr>
        <w:t>SystemML</w:t>
      </w:r>
      <w:proofErr w:type="spellEnd"/>
      <w:r w:rsidR="00DC259E" w:rsidRPr="00DC259E">
        <w:rPr>
          <w:rFonts w:ascii="Times New Roman" w:hAnsi="Times New Roman" w:cs="Times New Roman"/>
          <w:iCs/>
          <w:sz w:val="24"/>
          <w:szCs w:val="24"/>
        </w:rPr>
        <w:t xml:space="preserve">, </w:t>
      </w:r>
      <w:proofErr w:type="spellStart"/>
      <w:r w:rsidR="00DC259E" w:rsidRPr="00EC12A2">
        <w:rPr>
          <w:rFonts w:ascii="Times New Roman" w:hAnsi="Times New Roman" w:cs="Times New Roman"/>
          <w:i/>
          <w:sz w:val="24"/>
          <w:szCs w:val="24"/>
        </w:rPr>
        <w:t>MLbase</w:t>
      </w:r>
      <w:proofErr w:type="spellEnd"/>
      <w:r w:rsidR="00DC259E" w:rsidRPr="00DC259E">
        <w:rPr>
          <w:rFonts w:ascii="Times New Roman" w:hAnsi="Times New Roman" w:cs="Times New Roman"/>
          <w:iCs/>
          <w:sz w:val="24"/>
          <w:szCs w:val="24"/>
        </w:rPr>
        <w:t xml:space="preserve"> is unique integrating a distributed </w:t>
      </w:r>
      <w:r w:rsidR="00DC259E" w:rsidRPr="00DC259E">
        <w:rPr>
          <w:rFonts w:ascii="Times New Roman" w:hAnsi="Times New Roman" w:cs="Times New Roman"/>
          <w:iCs/>
          <w:sz w:val="24"/>
          <w:szCs w:val="24"/>
        </w:rPr>
        <w:lastRenderedPageBreak/>
        <w:t xml:space="preserve">system with a focus of optimizing machine learning tasks, rather </w:t>
      </w:r>
      <w:r w:rsidR="00472339" w:rsidRPr="00DC259E">
        <w:rPr>
          <w:rFonts w:ascii="Times New Roman" w:hAnsi="Times New Roman" w:cs="Times New Roman"/>
          <w:iCs/>
          <w:sz w:val="24"/>
          <w:szCs w:val="24"/>
        </w:rPr>
        <w:t>than</w:t>
      </w:r>
      <w:r w:rsidR="00DC259E" w:rsidRPr="00DC259E">
        <w:rPr>
          <w:rFonts w:ascii="Times New Roman" w:hAnsi="Times New Roman" w:cs="Times New Roman"/>
          <w:iCs/>
          <w:sz w:val="24"/>
          <w:szCs w:val="24"/>
        </w:rPr>
        <w:t xml:space="preserve"> merely supporting them. This framework is in continuous improvement as takes user feedback to enhance model accuracy and utility over time. </w:t>
      </w:r>
      <w:r w:rsidR="00472339" w:rsidRPr="00DC259E">
        <w:rPr>
          <w:rFonts w:ascii="Times New Roman" w:hAnsi="Times New Roman" w:cs="Times New Roman"/>
          <w:iCs/>
          <w:sz w:val="24"/>
          <w:szCs w:val="24"/>
        </w:rPr>
        <w:t>Also,</w:t>
      </w:r>
      <w:r w:rsidR="00DC259E" w:rsidRPr="00DC259E">
        <w:rPr>
          <w:rFonts w:ascii="Times New Roman" w:hAnsi="Times New Roman" w:cs="Times New Roman"/>
          <w:iCs/>
          <w:sz w:val="24"/>
          <w:szCs w:val="24"/>
        </w:rPr>
        <w:t xml:space="preserve"> it has a </w:t>
      </w:r>
      <w:r w:rsidR="00472339" w:rsidRPr="00DC259E">
        <w:rPr>
          <w:rFonts w:ascii="Times New Roman" w:hAnsi="Times New Roman" w:cs="Times New Roman"/>
          <w:iCs/>
          <w:sz w:val="24"/>
          <w:szCs w:val="24"/>
        </w:rPr>
        <w:t>high-level</w:t>
      </w:r>
      <w:r w:rsidR="00DC259E" w:rsidRPr="00DC259E">
        <w:rPr>
          <w:rFonts w:ascii="Times New Roman" w:hAnsi="Times New Roman" w:cs="Times New Roman"/>
          <w:iCs/>
          <w:sz w:val="24"/>
          <w:szCs w:val="24"/>
        </w:rPr>
        <w:t xml:space="preserve"> API, for developers to deploy their artefacts.</w:t>
      </w:r>
      <w:r w:rsidR="004E3245">
        <w:rPr>
          <w:rFonts w:ascii="Times New Roman" w:hAnsi="Times New Roman" w:cs="Times New Roman"/>
          <w:iCs/>
          <w:sz w:val="24"/>
          <w:szCs w:val="24"/>
        </w:rPr>
        <w:t xml:space="preserve"> Similarly,</w:t>
      </w:r>
      <w:r w:rsidR="00CC3683">
        <w:rPr>
          <w:rFonts w:ascii="Times New Roman" w:hAnsi="Times New Roman" w:cs="Times New Roman"/>
          <w:iCs/>
          <w:sz w:val="24"/>
          <w:szCs w:val="24"/>
        </w:rPr>
        <w:t xml:space="preserve"> </w:t>
      </w:r>
      <w:r w:rsidR="00FE46A7" w:rsidRPr="00FE46A7">
        <w:rPr>
          <w:rFonts w:ascii="Times New Roman" w:hAnsi="Times New Roman" w:cs="Times New Roman"/>
          <w:iCs/>
          <w:sz w:val="24"/>
          <w:szCs w:val="24"/>
        </w:rPr>
        <w:t>Iterative Clustering Algorithm</w:t>
      </w:r>
      <w:r w:rsidR="00FE46A7">
        <w:rPr>
          <w:rFonts w:ascii="Times New Roman" w:hAnsi="Times New Roman" w:cs="Times New Roman"/>
          <w:iCs/>
          <w:sz w:val="24"/>
          <w:szCs w:val="24"/>
        </w:rPr>
        <w:t xml:space="preserve"> </w:t>
      </w:r>
      <w:r w:rsidR="005A25B6" w:rsidRPr="005A25B6">
        <w:rPr>
          <w:rFonts w:ascii="Times New Roman" w:hAnsi="Times New Roman" w:cs="Times New Roman"/>
          <w:iCs/>
          <w:sz w:val="24"/>
          <w:szCs w:val="24"/>
        </w:rPr>
        <w:t>(</w:t>
      </w:r>
      <w:r w:rsidR="005A25B6" w:rsidRPr="00EC12A2">
        <w:rPr>
          <w:rFonts w:ascii="Times New Roman" w:hAnsi="Times New Roman" w:cs="Times New Roman"/>
          <w:i/>
          <w:sz w:val="24"/>
          <w:szCs w:val="24"/>
        </w:rPr>
        <w:t>IFCA</w:t>
      </w:r>
      <w:r w:rsidR="005A25B6" w:rsidRPr="005A25B6">
        <w:rPr>
          <w:rFonts w:ascii="Times New Roman" w:hAnsi="Times New Roman" w:cs="Times New Roman"/>
          <w:iCs/>
          <w:sz w:val="24"/>
          <w:szCs w:val="24"/>
        </w:rPr>
        <w:t xml:space="preserve">) </w:t>
      </w:r>
      <w:r w:rsidR="00FE46A7">
        <w:rPr>
          <w:rFonts w:ascii="Times New Roman" w:hAnsi="Times New Roman" w:cs="Times New Roman"/>
          <w:iCs/>
          <w:sz w:val="24"/>
          <w:szCs w:val="24"/>
        </w:rPr>
        <w:t xml:space="preserve">was created by Ghosh </w:t>
      </w:r>
      <w:r w:rsidR="00FE46A7">
        <w:rPr>
          <w:rFonts w:ascii="Times New Roman" w:hAnsi="Times New Roman" w:cs="Times New Roman"/>
          <w:i/>
          <w:sz w:val="24"/>
          <w:szCs w:val="24"/>
        </w:rPr>
        <w:t xml:space="preserve">et al., </w:t>
      </w:r>
      <w:r w:rsidR="00FE46A7">
        <w:rPr>
          <w:rFonts w:ascii="Times New Roman" w:hAnsi="Times New Roman" w:cs="Times New Roman"/>
          <w:iCs/>
          <w:sz w:val="24"/>
          <w:szCs w:val="24"/>
        </w:rPr>
        <w:t>(2022)</w:t>
      </w:r>
      <w:r w:rsidR="005A25B6">
        <w:rPr>
          <w:rFonts w:ascii="Times New Roman" w:hAnsi="Times New Roman" w:cs="Times New Roman"/>
          <w:iCs/>
          <w:sz w:val="24"/>
          <w:szCs w:val="24"/>
        </w:rPr>
        <w:t xml:space="preserve"> </w:t>
      </w:r>
      <w:r w:rsidR="00BC6FA0">
        <w:rPr>
          <w:rFonts w:ascii="Times New Roman" w:hAnsi="Times New Roman" w:cs="Times New Roman"/>
          <w:iCs/>
          <w:sz w:val="24"/>
          <w:szCs w:val="24"/>
        </w:rPr>
        <w:t>w</w:t>
      </w:r>
      <w:r w:rsidR="00BC6FA0" w:rsidRPr="00BC6FA0">
        <w:rPr>
          <w:rFonts w:ascii="Times New Roman" w:hAnsi="Times New Roman" w:cs="Times New Roman"/>
          <w:iCs/>
          <w:sz w:val="24"/>
          <w:szCs w:val="24"/>
        </w:rPr>
        <w:t>here users are divided into clusters based on the similarity of their objectives or learning tasks. This model hopes to enhance efficiency by leveraging the similarities among users within the same cluster to perform more effective learning</w:t>
      </w:r>
      <w:r w:rsidR="00BC6FA0">
        <w:rPr>
          <w:rFonts w:ascii="Times New Roman" w:hAnsi="Times New Roman" w:cs="Times New Roman"/>
          <w:iCs/>
          <w:sz w:val="24"/>
          <w:szCs w:val="24"/>
        </w:rPr>
        <w:t>.</w:t>
      </w:r>
      <w:r w:rsidR="00A257A5">
        <w:rPr>
          <w:rFonts w:ascii="Times New Roman" w:hAnsi="Times New Roman" w:cs="Times New Roman"/>
          <w:iCs/>
          <w:sz w:val="24"/>
          <w:szCs w:val="24"/>
        </w:rPr>
        <w:t xml:space="preserve"> </w:t>
      </w:r>
      <w:r w:rsidR="00A257A5" w:rsidRPr="00A257A5">
        <w:rPr>
          <w:rFonts w:ascii="Times New Roman" w:hAnsi="Times New Roman" w:cs="Times New Roman"/>
          <w:iCs/>
          <w:sz w:val="24"/>
          <w:szCs w:val="24"/>
        </w:rPr>
        <w:t xml:space="preserve">It differs from traditional FL models in the way that </w:t>
      </w:r>
      <w:r w:rsidR="00A257A5" w:rsidRPr="00EC12A2">
        <w:rPr>
          <w:rFonts w:ascii="Times New Roman" w:hAnsi="Times New Roman" w:cs="Times New Roman"/>
          <w:i/>
          <w:sz w:val="24"/>
          <w:szCs w:val="24"/>
        </w:rPr>
        <w:t>IFCA</w:t>
      </w:r>
      <w:r w:rsidR="00A257A5" w:rsidRPr="00A257A5">
        <w:rPr>
          <w:rFonts w:ascii="Times New Roman" w:hAnsi="Times New Roman" w:cs="Times New Roman"/>
          <w:iCs/>
          <w:sz w:val="24"/>
          <w:szCs w:val="24"/>
        </w:rPr>
        <w:t xml:space="preserve"> provides personalization by learning distinct cluster models with similar data distributions. It avoids computational overhead of centralized clustering by distributing the clustering process.</w:t>
      </w:r>
    </w:p>
    <w:p w14:paraId="6F81ED12" w14:textId="00E9DEB5" w:rsidR="000B0823" w:rsidRDefault="00EC12A2" w:rsidP="00A219B4">
      <w:pPr>
        <w:ind w:left="360" w:firstLine="363"/>
        <w:jc w:val="both"/>
        <w:rPr>
          <w:rFonts w:ascii="Times New Roman" w:hAnsi="Times New Roman" w:cs="Times New Roman"/>
          <w:iCs/>
          <w:sz w:val="24"/>
          <w:szCs w:val="24"/>
        </w:rPr>
      </w:pPr>
      <w:r>
        <w:rPr>
          <w:rFonts w:ascii="Times New Roman" w:hAnsi="Times New Roman" w:cs="Times New Roman"/>
          <w:iCs/>
          <w:sz w:val="24"/>
          <w:szCs w:val="24"/>
        </w:rPr>
        <w:t xml:space="preserve">Fan </w:t>
      </w:r>
      <w:r>
        <w:rPr>
          <w:rFonts w:ascii="Times New Roman" w:hAnsi="Times New Roman" w:cs="Times New Roman"/>
          <w:i/>
          <w:sz w:val="24"/>
          <w:szCs w:val="24"/>
        </w:rPr>
        <w:t xml:space="preserve">et al., </w:t>
      </w:r>
      <w:r w:rsidR="002D7F62">
        <w:rPr>
          <w:rFonts w:ascii="Times New Roman" w:hAnsi="Times New Roman" w:cs="Times New Roman"/>
          <w:iCs/>
          <w:sz w:val="24"/>
          <w:szCs w:val="24"/>
        </w:rPr>
        <w:t>(</w:t>
      </w:r>
      <w:r w:rsidR="00FB22D3">
        <w:rPr>
          <w:rFonts w:ascii="Times New Roman" w:hAnsi="Times New Roman" w:cs="Times New Roman"/>
          <w:iCs/>
          <w:sz w:val="24"/>
          <w:szCs w:val="24"/>
        </w:rPr>
        <w:t>2023</w:t>
      </w:r>
      <w:r w:rsidR="002D7F62">
        <w:rPr>
          <w:rFonts w:ascii="Times New Roman" w:hAnsi="Times New Roman" w:cs="Times New Roman"/>
          <w:iCs/>
          <w:sz w:val="24"/>
          <w:szCs w:val="24"/>
        </w:rPr>
        <w:t>)</w:t>
      </w:r>
      <w:r w:rsidR="00FB22D3">
        <w:rPr>
          <w:rFonts w:ascii="Times New Roman" w:hAnsi="Times New Roman" w:cs="Times New Roman"/>
          <w:iCs/>
          <w:sz w:val="24"/>
          <w:szCs w:val="24"/>
        </w:rPr>
        <w:t xml:space="preserve"> </w:t>
      </w:r>
      <w:r>
        <w:rPr>
          <w:rFonts w:ascii="Times New Roman" w:hAnsi="Times New Roman" w:cs="Times New Roman"/>
          <w:iCs/>
          <w:sz w:val="24"/>
          <w:szCs w:val="24"/>
        </w:rPr>
        <w:t xml:space="preserve">developed </w:t>
      </w:r>
      <w:r w:rsidR="002D7F62" w:rsidRPr="002D7F62">
        <w:rPr>
          <w:rFonts w:ascii="Times New Roman" w:hAnsi="Times New Roman" w:cs="Times New Roman"/>
          <w:iCs/>
          <w:sz w:val="24"/>
          <w:szCs w:val="24"/>
        </w:rPr>
        <w:t xml:space="preserve">presents </w:t>
      </w:r>
      <w:r w:rsidR="002D7F62" w:rsidRPr="00D865ED">
        <w:rPr>
          <w:rFonts w:ascii="Times New Roman" w:hAnsi="Times New Roman" w:cs="Times New Roman"/>
          <w:i/>
          <w:sz w:val="24"/>
          <w:szCs w:val="24"/>
        </w:rPr>
        <w:t>FATE-LLM</w:t>
      </w:r>
      <w:r w:rsidR="002D7F62" w:rsidRPr="002D7F62">
        <w:rPr>
          <w:rFonts w:ascii="Times New Roman" w:hAnsi="Times New Roman" w:cs="Times New Roman"/>
          <w:iCs/>
          <w:sz w:val="24"/>
          <w:szCs w:val="24"/>
        </w:rPr>
        <w:t xml:space="preserve">, an industrial-grade </w:t>
      </w:r>
      <w:r w:rsidR="00FB22D3">
        <w:rPr>
          <w:rFonts w:ascii="Times New Roman" w:hAnsi="Times New Roman" w:cs="Times New Roman"/>
          <w:iCs/>
          <w:sz w:val="24"/>
          <w:szCs w:val="24"/>
        </w:rPr>
        <w:t>FL</w:t>
      </w:r>
      <w:r w:rsidR="002D7F62" w:rsidRPr="002D7F62">
        <w:rPr>
          <w:rFonts w:ascii="Times New Roman" w:hAnsi="Times New Roman" w:cs="Times New Roman"/>
          <w:iCs/>
          <w:sz w:val="24"/>
          <w:szCs w:val="24"/>
        </w:rPr>
        <w:t xml:space="preserve"> framework designed to address the challenges associated with training large language models (</w:t>
      </w:r>
      <w:r w:rsidR="002D7F62" w:rsidRPr="00D865ED">
        <w:rPr>
          <w:rFonts w:ascii="Times New Roman" w:hAnsi="Times New Roman" w:cs="Times New Roman"/>
          <w:i/>
          <w:sz w:val="24"/>
          <w:szCs w:val="24"/>
        </w:rPr>
        <w:t>LLMs</w:t>
      </w:r>
      <w:r w:rsidR="002D7F62" w:rsidRPr="002D7F62">
        <w:rPr>
          <w:rFonts w:ascii="Times New Roman" w:hAnsi="Times New Roman" w:cs="Times New Roman"/>
          <w:iCs/>
          <w:sz w:val="24"/>
          <w:szCs w:val="24"/>
        </w:rPr>
        <w:t xml:space="preserve">) such as </w:t>
      </w:r>
      <w:r w:rsidR="002D7F62" w:rsidRPr="00D865ED">
        <w:rPr>
          <w:rFonts w:ascii="Times New Roman" w:hAnsi="Times New Roman" w:cs="Times New Roman"/>
          <w:i/>
          <w:sz w:val="24"/>
          <w:szCs w:val="24"/>
        </w:rPr>
        <w:t>GPT</w:t>
      </w:r>
      <w:r w:rsidR="002D7F62" w:rsidRPr="002D7F62">
        <w:rPr>
          <w:rFonts w:ascii="Times New Roman" w:hAnsi="Times New Roman" w:cs="Times New Roman"/>
          <w:iCs/>
          <w:sz w:val="24"/>
          <w:szCs w:val="24"/>
        </w:rPr>
        <w:t xml:space="preserve"> and </w:t>
      </w:r>
      <w:r w:rsidR="002D7F62" w:rsidRPr="00D865ED">
        <w:rPr>
          <w:rFonts w:ascii="Times New Roman" w:hAnsi="Times New Roman" w:cs="Times New Roman"/>
          <w:i/>
          <w:sz w:val="24"/>
          <w:szCs w:val="24"/>
        </w:rPr>
        <w:t>BERT</w:t>
      </w:r>
      <w:r w:rsidR="002D7F62" w:rsidRPr="002D7F62">
        <w:rPr>
          <w:rFonts w:ascii="Times New Roman" w:hAnsi="Times New Roman" w:cs="Times New Roman"/>
          <w:iCs/>
          <w:sz w:val="24"/>
          <w:szCs w:val="24"/>
        </w:rPr>
        <w:t xml:space="preserve">. The main challenge is the high computational resources required and the need for high-quality data. This framework offers tools to facilitate the training of large language models in a distributed manner without compromising privacy. It compares to other FL frameworks by its specific focus on large language models. TensorFlow Federated or </w:t>
      </w:r>
      <w:proofErr w:type="spellStart"/>
      <w:r w:rsidR="002D7F62" w:rsidRPr="00D865ED">
        <w:rPr>
          <w:rFonts w:ascii="Times New Roman" w:hAnsi="Times New Roman" w:cs="Times New Roman"/>
          <w:i/>
          <w:sz w:val="24"/>
          <w:szCs w:val="24"/>
        </w:rPr>
        <w:t>PySyft</w:t>
      </w:r>
      <w:proofErr w:type="spellEnd"/>
      <w:r w:rsidR="002D7F62" w:rsidRPr="002D7F62">
        <w:rPr>
          <w:rFonts w:ascii="Times New Roman" w:hAnsi="Times New Roman" w:cs="Times New Roman"/>
          <w:iCs/>
          <w:sz w:val="24"/>
          <w:szCs w:val="24"/>
        </w:rPr>
        <w:t xml:space="preserve">, are more generalized, </w:t>
      </w:r>
      <w:r w:rsidR="002D7F62" w:rsidRPr="00D865ED">
        <w:rPr>
          <w:rFonts w:ascii="Times New Roman" w:hAnsi="Times New Roman" w:cs="Times New Roman"/>
          <w:i/>
          <w:sz w:val="24"/>
          <w:szCs w:val="24"/>
        </w:rPr>
        <w:t>FATE-LLM</w:t>
      </w:r>
      <w:r w:rsidR="002D7F62" w:rsidRPr="002D7F62">
        <w:rPr>
          <w:rFonts w:ascii="Times New Roman" w:hAnsi="Times New Roman" w:cs="Times New Roman"/>
          <w:iCs/>
          <w:sz w:val="24"/>
          <w:szCs w:val="24"/>
        </w:rPr>
        <w:t xml:space="preserve"> focuses on </w:t>
      </w:r>
      <w:r w:rsidR="002D7F62" w:rsidRPr="00D865ED">
        <w:rPr>
          <w:rFonts w:ascii="Times New Roman" w:hAnsi="Times New Roman" w:cs="Times New Roman"/>
          <w:i/>
          <w:sz w:val="24"/>
          <w:szCs w:val="24"/>
        </w:rPr>
        <w:t>LLMs</w:t>
      </w:r>
      <w:r w:rsidR="002D7F62" w:rsidRPr="002D7F62">
        <w:rPr>
          <w:rFonts w:ascii="Times New Roman" w:hAnsi="Times New Roman" w:cs="Times New Roman"/>
          <w:iCs/>
          <w:sz w:val="24"/>
          <w:szCs w:val="24"/>
        </w:rPr>
        <w:t>, it offers advanced techniques like federated intellectual property protection and parameter efficient fine tuning. The framework leverages advanced techniques such as knowledge distillation and model quantization to optimize training.</w:t>
      </w:r>
    </w:p>
    <w:p w14:paraId="5821DEC3" w14:textId="4AE4A574" w:rsidR="0061479A" w:rsidRDefault="00C22A30" w:rsidP="0061479A">
      <w:pPr>
        <w:ind w:left="360" w:firstLine="363"/>
        <w:jc w:val="both"/>
        <w:rPr>
          <w:rFonts w:ascii="Times New Roman" w:hAnsi="Times New Roman" w:cs="Times New Roman"/>
          <w:iCs/>
          <w:sz w:val="24"/>
          <w:szCs w:val="24"/>
        </w:rPr>
      </w:pPr>
      <w:r w:rsidRPr="00C22A30">
        <w:rPr>
          <w:rFonts w:ascii="Times New Roman" w:hAnsi="Times New Roman" w:cs="Times New Roman"/>
          <w:iCs/>
          <w:sz w:val="24"/>
          <w:szCs w:val="24"/>
        </w:rPr>
        <w:t xml:space="preserve">According to Cheng et al., (2019) </w:t>
      </w:r>
      <w:proofErr w:type="spellStart"/>
      <w:r w:rsidRPr="00D865ED">
        <w:rPr>
          <w:rFonts w:ascii="Times New Roman" w:hAnsi="Times New Roman" w:cs="Times New Roman"/>
          <w:i/>
          <w:sz w:val="24"/>
          <w:szCs w:val="24"/>
        </w:rPr>
        <w:t>SecureBoost</w:t>
      </w:r>
      <w:proofErr w:type="spellEnd"/>
      <w:r w:rsidRPr="00C22A30">
        <w:rPr>
          <w:rFonts w:ascii="Times New Roman" w:hAnsi="Times New Roman" w:cs="Times New Roman"/>
          <w:iCs/>
          <w:sz w:val="24"/>
          <w:szCs w:val="24"/>
        </w:rPr>
        <w:t xml:space="preserve"> offers unique contributions such </w:t>
      </w:r>
      <w:r w:rsidR="00391BD4" w:rsidRPr="00C22A30">
        <w:rPr>
          <w:rFonts w:ascii="Times New Roman" w:hAnsi="Times New Roman" w:cs="Times New Roman"/>
          <w:iCs/>
          <w:sz w:val="24"/>
          <w:szCs w:val="24"/>
        </w:rPr>
        <w:t xml:space="preserve">as </w:t>
      </w:r>
      <w:r w:rsidR="00391BD4">
        <w:rPr>
          <w:rFonts w:ascii="Times New Roman" w:hAnsi="Times New Roman" w:cs="Times New Roman"/>
          <w:iCs/>
          <w:sz w:val="24"/>
          <w:szCs w:val="24"/>
        </w:rPr>
        <w:t>a</w:t>
      </w:r>
      <w:r w:rsidR="0061479A" w:rsidRPr="0061479A">
        <w:rPr>
          <w:rFonts w:ascii="Times New Roman" w:hAnsi="Times New Roman" w:cs="Times New Roman"/>
          <w:iCs/>
          <w:sz w:val="24"/>
          <w:szCs w:val="24"/>
        </w:rPr>
        <w:t xml:space="preserve"> lossless privacy preserving framework that builds tree-boosting models across multiple parties. Desing based on gradient tree boosting methods while keeping all training data local, without the need for a trusted third party. It has encryption to ensure data privacy is maintained throughout the learning process.</w:t>
      </w:r>
      <w:r w:rsidR="0061479A">
        <w:rPr>
          <w:rFonts w:ascii="Times New Roman" w:hAnsi="Times New Roman" w:cs="Times New Roman"/>
          <w:iCs/>
          <w:sz w:val="24"/>
          <w:szCs w:val="24"/>
        </w:rPr>
        <w:t xml:space="preserve"> </w:t>
      </w:r>
      <w:r w:rsidR="0061479A" w:rsidRPr="0061479A">
        <w:rPr>
          <w:rFonts w:ascii="Times New Roman" w:hAnsi="Times New Roman" w:cs="Times New Roman"/>
          <w:iCs/>
          <w:sz w:val="24"/>
          <w:szCs w:val="24"/>
        </w:rPr>
        <w:t>It compares to other models due to its lossless nature, meaning that it achieves the same level of accuracy as centralized models without the need of centralized data. It uses vertical partition data whereas popular Google’s FL framework focuses on horizontal partitioned data.</w:t>
      </w:r>
      <w:r w:rsidR="0061479A">
        <w:rPr>
          <w:rFonts w:ascii="Times New Roman" w:hAnsi="Times New Roman" w:cs="Times New Roman"/>
          <w:iCs/>
          <w:sz w:val="24"/>
          <w:szCs w:val="24"/>
        </w:rPr>
        <w:t xml:space="preserve"> </w:t>
      </w:r>
      <w:r w:rsidR="0061479A" w:rsidRPr="0061479A">
        <w:rPr>
          <w:rFonts w:ascii="Times New Roman" w:hAnsi="Times New Roman" w:cs="Times New Roman"/>
          <w:iCs/>
          <w:sz w:val="24"/>
          <w:szCs w:val="24"/>
        </w:rPr>
        <w:t xml:space="preserve">In terms of performance </w:t>
      </w:r>
      <w:proofErr w:type="spellStart"/>
      <w:r w:rsidR="0061479A" w:rsidRPr="0061479A">
        <w:rPr>
          <w:rFonts w:ascii="Times New Roman" w:hAnsi="Times New Roman" w:cs="Times New Roman"/>
          <w:i/>
          <w:sz w:val="24"/>
          <w:szCs w:val="24"/>
        </w:rPr>
        <w:t>SecureBoost</w:t>
      </w:r>
      <w:proofErr w:type="spellEnd"/>
      <w:r w:rsidR="0061479A" w:rsidRPr="0061479A">
        <w:rPr>
          <w:rFonts w:ascii="Times New Roman" w:hAnsi="Times New Roman" w:cs="Times New Roman"/>
          <w:iCs/>
          <w:sz w:val="24"/>
          <w:szCs w:val="24"/>
        </w:rPr>
        <w:t xml:space="preserve"> outperforms tree boosting methods like </w:t>
      </w:r>
      <w:r w:rsidR="0061479A" w:rsidRPr="0061479A">
        <w:rPr>
          <w:rFonts w:ascii="Times New Roman" w:hAnsi="Times New Roman" w:cs="Times New Roman"/>
          <w:i/>
          <w:sz w:val="24"/>
          <w:szCs w:val="24"/>
        </w:rPr>
        <w:t>GBDT</w:t>
      </w:r>
      <w:r w:rsidR="0061479A" w:rsidRPr="0061479A">
        <w:rPr>
          <w:rFonts w:ascii="Times New Roman" w:hAnsi="Times New Roman" w:cs="Times New Roman"/>
          <w:iCs/>
          <w:sz w:val="24"/>
          <w:szCs w:val="24"/>
        </w:rPr>
        <w:t xml:space="preserve"> and </w:t>
      </w:r>
      <w:proofErr w:type="spellStart"/>
      <w:r w:rsidR="0061479A" w:rsidRPr="00D865ED">
        <w:rPr>
          <w:rFonts w:ascii="Times New Roman" w:hAnsi="Times New Roman" w:cs="Times New Roman"/>
          <w:i/>
          <w:sz w:val="24"/>
          <w:szCs w:val="24"/>
        </w:rPr>
        <w:t>XGBoost</w:t>
      </w:r>
      <w:proofErr w:type="spellEnd"/>
      <w:r w:rsidR="0061479A" w:rsidRPr="0061479A">
        <w:rPr>
          <w:rFonts w:ascii="Times New Roman" w:hAnsi="Times New Roman" w:cs="Times New Roman"/>
          <w:iCs/>
          <w:sz w:val="24"/>
          <w:szCs w:val="24"/>
        </w:rPr>
        <w:t>.</w:t>
      </w:r>
    </w:p>
    <w:p w14:paraId="65D11D8F" w14:textId="15070CFF" w:rsidR="00ED3F38" w:rsidRDefault="006D7D51" w:rsidP="009A7BAF">
      <w:pPr>
        <w:ind w:left="360" w:firstLine="363"/>
        <w:jc w:val="both"/>
        <w:rPr>
          <w:rFonts w:ascii="Times New Roman" w:hAnsi="Times New Roman" w:cs="Times New Roman"/>
          <w:iCs/>
          <w:sz w:val="24"/>
          <w:szCs w:val="24"/>
        </w:rPr>
      </w:pPr>
      <w:r>
        <w:rPr>
          <w:rFonts w:ascii="Times New Roman" w:hAnsi="Times New Roman" w:cs="Times New Roman"/>
          <w:iCs/>
          <w:sz w:val="24"/>
          <w:szCs w:val="24"/>
        </w:rPr>
        <w:t xml:space="preserve">Solanki </w:t>
      </w:r>
      <w:r>
        <w:rPr>
          <w:rFonts w:ascii="Times New Roman" w:hAnsi="Times New Roman" w:cs="Times New Roman"/>
          <w:i/>
          <w:sz w:val="24"/>
          <w:szCs w:val="24"/>
        </w:rPr>
        <w:t>et, al</w:t>
      </w:r>
      <w:r w:rsidR="00437043">
        <w:rPr>
          <w:rFonts w:ascii="Times New Roman" w:hAnsi="Times New Roman" w:cs="Times New Roman"/>
          <w:i/>
          <w:sz w:val="24"/>
          <w:szCs w:val="24"/>
        </w:rPr>
        <w:t xml:space="preserve">., </w:t>
      </w:r>
      <w:r w:rsidR="00437043">
        <w:rPr>
          <w:rFonts w:ascii="Times New Roman" w:hAnsi="Times New Roman" w:cs="Times New Roman"/>
          <w:iCs/>
          <w:sz w:val="24"/>
          <w:szCs w:val="24"/>
        </w:rPr>
        <w:t xml:space="preserve">(2022) </w:t>
      </w:r>
      <w:r w:rsidR="009A7BAF" w:rsidRPr="009A7BAF">
        <w:rPr>
          <w:rFonts w:ascii="Times New Roman" w:hAnsi="Times New Roman" w:cs="Times New Roman"/>
          <w:iCs/>
          <w:sz w:val="24"/>
          <w:szCs w:val="24"/>
        </w:rPr>
        <w:t xml:space="preserve">delve into how </w:t>
      </w:r>
      <w:r w:rsidR="009A7BAF" w:rsidRPr="00CA5EE0">
        <w:rPr>
          <w:rFonts w:ascii="Times New Roman" w:hAnsi="Times New Roman" w:cs="Times New Roman"/>
          <w:i/>
          <w:sz w:val="24"/>
          <w:szCs w:val="24"/>
        </w:rPr>
        <w:t>TensorFlow Federated</w:t>
      </w:r>
      <w:r w:rsidR="009A7BAF" w:rsidRPr="009A7BAF">
        <w:rPr>
          <w:rFonts w:ascii="Times New Roman" w:hAnsi="Times New Roman" w:cs="Times New Roman"/>
          <w:iCs/>
          <w:sz w:val="24"/>
          <w:szCs w:val="24"/>
        </w:rPr>
        <w:t xml:space="preserve"> </w:t>
      </w:r>
      <w:r w:rsidR="009A7BAF" w:rsidRPr="00CA5EE0">
        <w:rPr>
          <w:rFonts w:ascii="Times New Roman" w:hAnsi="Times New Roman" w:cs="Times New Roman"/>
          <w:i/>
          <w:sz w:val="24"/>
          <w:szCs w:val="24"/>
        </w:rPr>
        <w:t>(TFF),</w:t>
      </w:r>
      <w:r w:rsidR="009A7BAF" w:rsidRPr="009A7BAF">
        <w:rPr>
          <w:rFonts w:ascii="Times New Roman" w:hAnsi="Times New Roman" w:cs="Times New Roman"/>
          <w:iCs/>
          <w:sz w:val="24"/>
          <w:szCs w:val="24"/>
        </w:rPr>
        <w:t xml:space="preserve"> an open-source framework, is utilized for machine learning on decentralized data. It has been designed for research and experimentation.</w:t>
      </w:r>
      <w:r w:rsidR="009A7BAF">
        <w:rPr>
          <w:rFonts w:ascii="Times New Roman" w:hAnsi="Times New Roman" w:cs="Times New Roman"/>
          <w:iCs/>
          <w:sz w:val="24"/>
          <w:szCs w:val="24"/>
        </w:rPr>
        <w:t xml:space="preserve"> </w:t>
      </w:r>
      <w:r w:rsidR="009A7BAF" w:rsidRPr="009A7BAF">
        <w:rPr>
          <w:rFonts w:ascii="Times New Roman" w:hAnsi="Times New Roman" w:cs="Times New Roman"/>
          <w:iCs/>
          <w:sz w:val="24"/>
          <w:szCs w:val="24"/>
        </w:rPr>
        <w:t xml:space="preserve">Some of the key features are </w:t>
      </w:r>
      <w:r w:rsidR="009A7BAF" w:rsidRPr="00CA5EE0">
        <w:rPr>
          <w:rFonts w:ascii="Times New Roman" w:hAnsi="Times New Roman" w:cs="Times New Roman"/>
          <w:i/>
          <w:sz w:val="24"/>
          <w:szCs w:val="24"/>
        </w:rPr>
        <w:t>TFF</w:t>
      </w:r>
      <w:r w:rsidR="009A7BAF" w:rsidRPr="009A7BAF">
        <w:rPr>
          <w:rFonts w:ascii="Times New Roman" w:hAnsi="Times New Roman" w:cs="Times New Roman"/>
          <w:iCs/>
          <w:sz w:val="24"/>
          <w:szCs w:val="24"/>
        </w:rPr>
        <w:t xml:space="preserve"> enables FL through low-latency models with less power consumption. The framework uses two layers, the FL learning API and the federated core (FC) API. The FL API allows developers to implement training and evaluation on existing TensorFlow models through a high-level interface. The FC API integrates </w:t>
      </w:r>
      <w:r w:rsidR="009A7BAF" w:rsidRPr="00CA5EE0">
        <w:rPr>
          <w:rFonts w:ascii="Times New Roman" w:hAnsi="Times New Roman" w:cs="Times New Roman"/>
          <w:i/>
          <w:sz w:val="24"/>
          <w:szCs w:val="24"/>
        </w:rPr>
        <w:t>TensorFlow</w:t>
      </w:r>
      <w:r w:rsidR="009A7BAF" w:rsidRPr="009A7BAF">
        <w:rPr>
          <w:rFonts w:ascii="Times New Roman" w:hAnsi="Times New Roman" w:cs="Times New Roman"/>
          <w:iCs/>
          <w:sz w:val="24"/>
          <w:szCs w:val="24"/>
        </w:rPr>
        <w:t xml:space="preserve"> with distributed communication operators focusing on computations across distributed systems like mobile phones, table</w:t>
      </w:r>
      <w:r w:rsidR="009A7BAF">
        <w:rPr>
          <w:rFonts w:ascii="Times New Roman" w:hAnsi="Times New Roman" w:cs="Times New Roman"/>
          <w:iCs/>
          <w:sz w:val="24"/>
          <w:szCs w:val="24"/>
        </w:rPr>
        <w:t>ts</w:t>
      </w:r>
      <w:r w:rsidR="009A7BAF" w:rsidRPr="009A7BAF">
        <w:rPr>
          <w:rFonts w:ascii="Times New Roman" w:hAnsi="Times New Roman" w:cs="Times New Roman"/>
          <w:iCs/>
          <w:sz w:val="24"/>
          <w:szCs w:val="24"/>
        </w:rPr>
        <w:t>, and sensors.</w:t>
      </w:r>
      <w:r w:rsidR="009A7BAF">
        <w:rPr>
          <w:rFonts w:ascii="Times New Roman" w:hAnsi="Times New Roman" w:cs="Times New Roman"/>
          <w:iCs/>
          <w:sz w:val="24"/>
          <w:szCs w:val="24"/>
        </w:rPr>
        <w:t xml:space="preserve"> </w:t>
      </w:r>
      <w:r w:rsidR="009A7BAF" w:rsidRPr="009A7BAF">
        <w:rPr>
          <w:rFonts w:ascii="Times New Roman" w:hAnsi="Times New Roman" w:cs="Times New Roman"/>
          <w:iCs/>
          <w:sz w:val="24"/>
          <w:szCs w:val="24"/>
        </w:rPr>
        <w:t xml:space="preserve">Comparing </w:t>
      </w:r>
      <w:r w:rsidR="009A7BAF" w:rsidRPr="00CA5EE0">
        <w:rPr>
          <w:rFonts w:ascii="Times New Roman" w:hAnsi="Times New Roman" w:cs="Times New Roman"/>
          <w:i/>
          <w:sz w:val="24"/>
          <w:szCs w:val="24"/>
        </w:rPr>
        <w:t>TFF</w:t>
      </w:r>
      <w:r w:rsidR="009A7BAF" w:rsidRPr="009A7BAF">
        <w:rPr>
          <w:rFonts w:ascii="Times New Roman" w:hAnsi="Times New Roman" w:cs="Times New Roman"/>
          <w:iCs/>
          <w:sz w:val="24"/>
          <w:szCs w:val="24"/>
        </w:rPr>
        <w:t xml:space="preserve"> to other frameworks, it offers a unique well integrated structure others do not provide this level of integration. </w:t>
      </w:r>
      <w:r w:rsidR="009A7BAF" w:rsidRPr="00CA5EE0">
        <w:rPr>
          <w:rFonts w:ascii="Times New Roman" w:hAnsi="Times New Roman" w:cs="Times New Roman"/>
          <w:i/>
          <w:sz w:val="24"/>
          <w:szCs w:val="24"/>
        </w:rPr>
        <w:t>TFF</w:t>
      </w:r>
      <w:r w:rsidR="009A7BAF" w:rsidRPr="009A7BAF">
        <w:rPr>
          <w:rFonts w:ascii="Times New Roman" w:hAnsi="Times New Roman" w:cs="Times New Roman"/>
          <w:iCs/>
          <w:sz w:val="24"/>
          <w:szCs w:val="24"/>
        </w:rPr>
        <w:t xml:space="preserve"> allows experimenting with new algorithms is not tied to predefined algorithms.</w:t>
      </w:r>
      <w:r w:rsidR="00755F06">
        <w:rPr>
          <w:rFonts w:ascii="Times New Roman" w:hAnsi="Times New Roman" w:cs="Times New Roman"/>
          <w:iCs/>
          <w:sz w:val="24"/>
          <w:szCs w:val="24"/>
        </w:rPr>
        <w:t xml:space="preserve"> A different study that </w:t>
      </w:r>
      <w:r w:rsidR="00ED0F14" w:rsidRPr="00ED0F14">
        <w:rPr>
          <w:rFonts w:ascii="Times New Roman" w:hAnsi="Times New Roman" w:cs="Times New Roman"/>
          <w:iCs/>
          <w:sz w:val="24"/>
          <w:szCs w:val="24"/>
        </w:rPr>
        <w:t>showcase</w:t>
      </w:r>
      <w:r w:rsidR="00ED0F14">
        <w:rPr>
          <w:rFonts w:ascii="Times New Roman" w:hAnsi="Times New Roman" w:cs="Times New Roman"/>
          <w:iCs/>
          <w:sz w:val="24"/>
          <w:szCs w:val="24"/>
        </w:rPr>
        <w:t>s</w:t>
      </w:r>
      <w:r w:rsidR="00ED0F14" w:rsidRPr="00ED0F14">
        <w:rPr>
          <w:rFonts w:ascii="Times New Roman" w:hAnsi="Times New Roman" w:cs="Times New Roman"/>
          <w:iCs/>
          <w:sz w:val="24"/>
          <w:szCs w:val="24"/>
        </w:rPr>
        <w:t xml:space="preserve"> a fairness-aware federated learning algorithm designed to group fairness while computing</w:t>
      </w:r>
      <w:r w:rsidR="00E828FE">
        <w:rPr>
          <w:rFonts w:ascii="Times New Roman" w:hAnsi="Times New Roman" w:cs="Times New Roman"/>
          <w:iCs/>
          <w:sz w:val="24"/>
          <w:szCs w:val="24"/>
        </w:rPr>
        <w:t xml:space="preserve"> </w:t>
      </w:r>
      <w:r w:rsidR="00E828FE" w:rsidRPr="00E828FE">
        <w:rPr>
          <w:rFonts w:ascii="Times New Roman" w:hAnsi="Times New Roman" w:cs="Times New Roman"/>
          <w:iCs/>
          <w:sz w:val="24"/>
          <w:szCs w:val="24"/>
        </w:rPr>
        <w:t>(Salazar et al., 2023)</w:t>
      </w:r>
      <w:r w:rsidR="00ED0F14" w:rsidRPr="00ED0F14">
        <w:rPr>
          <w:rFonts w:ascii="Times New Roman" w:hAnsi="Times New Roman" w:cs="Times New Roman"/>
          <w:iCs/>
          <w:sz w:val="24"/>
          <w:szCs w:val="24"/>
        </w:rPr>
        <w:t>.</w:t>
      </w:r>
      <w:r w:rsidR="00CE27D8">
        <w:rPr>
          <w:rFonts w:ascii="Times New Roman" w:hAnsi="Times New Roman" w:cs="Times New Roman"/>
          <w:iCs/>
          <w:sz w:val="24"/>
          <w:szCs w:val="24"/>
        </w:rPr>
        <w:t xml:space="preserve"> </w:t>
      </w:r>
      <w:r w:rsidR="00CE27D8" w:rsidRPr="00CE27D8">
        <w:rPr>
          <w:rFonts w:ascii="Times New Roman" w:hAnsi="Times New Roman" w:cs="Times New Roman"/>
          <w:iCs/>
          <w:sz w:val="24"/>
          <w:szCs w:val="24"/>
        </w:rPr>
        <w:t xml:space="preserve">It incorporates a fairness-aware momentum to compute the global model by considering client model fairness level. Some of the key points are fairness-aware aggregation, momentum term, group fairness and real-world experiments. Compared to existing FL frameworks like </w:t>
      </w:r>
      <w:proofErr w:type="spellStart"/>
      <w:r w:rsidR="00CE27D8" w:rsidRPr="00CA5EE0">
        <w:rPr>
          <w:rFonts w:ascii="Times New Roman" w:hAnsi="Times New Roman" w:cs="Times New Roman"/>
          <w:i/>
          <w:sz w:val="24"/>
          <w:szCs w:val="24"/>
        </w:rPr>
        <w:t>FedAvg</w:t>
      </w:r>
      <w:proofErr w:type="spellEnd"/>
      <w:r w:rsidR="00CE27D8" w:rsidRPr="00CE27D8">
        <w:rPr>
          <w:rFonts w:ascii="Times New Roman" w:hAnsi="Times New Roman" w:cs="Times New Roman"/>
          <w:iCs/>
          <w:sz w:val="24"/>
          <w:szCs w:val="24"/>
        </w:rPr>
        <w:t xml:space="preserve"> and </w:t>
      </w:r>
      <w:proofErr w:type="spellStart"/>
      <w:r w:rsidR="00CE27D8" w:rsidRPr="00CA5EE0">
        <w:rPr>
          <w:rFonts w:ascii="Times New Roman" w:hAnsi="Times New Roman" w:cs="Times New Roman"/>
          <w:i/>
          <w:sz w:val="24"/>
          <w:szCs w:val="24"/>
        </w:rPr>
        <w:t>FedMom</w:t>
      </w:r>
      <w:proofErr w:type="spellEnd"/>
      <w:r w:rsidR="00CE27D8" w:rsidRPr="00CE27D8">
        <w:rPr>
          <w:rFonts w:ascii="Times New Roman" w:hAnsi="Times New Roman" w:cs="Times New Roman"/>
          <w:iCs/>
          <w:sz w:val="24"/>
          <w:szCs w:val="24"/>
        </w:rPr>
        <w:t xml:space="preserve">, </w:t>
      </w:r>
      <w:r w:rsidR="00CE27D8" w:rsidRPr="00CA5EE0">
        <w:rPr>
          <w:rFonts w:ascii="Times New Roman" w:hAnsi="Times New Roman" w:cs="Times New Roman"/>
          <w:i/>
          <w:sz w:val="24"/>
          <w:szCs w:val="24"/>
        </w:rPr>
        <w:t>FAIR-FATE</w:t>
      </w:r>
      <w:r w:rsidR="00CE27D8" w:rsidRPr="00CE27D8">
        <w:rPr>
          <w:rFonts w:ascii="Times New Roman" w:hAnsi="Times New Roman" w:cs="Times New Roman"/>
          <w:iCs/>
          <w:sz w:val="24"/>
          <w:szCs w:val="24"/>
        </w:rPr>
        <w:t xml:space="preserve"> utilizes a momentum-based approach </w:t>
      </w:r>
      <w:r w:rsidR="00CE27D8" w:rsidRPr="00CE27D8">
        <w:rPr>
          <w:rFonts w:ascii="Times New Roman" w:hAnsi="Times New Roman" w:cs="Times New Roman"/>
          <w:iCs/>
          <w:sz w:val="24"/>
          <w:szCs w:val="24"/>
        </w:rPr>
        <w:lastRenderedPageBreak/>
        <w:t xml:space="preserve">to address fairness specifically. Unlike some methods that require local debiasing strategies for each client, </w:t>
      </w:r>
      <w:r w:rsidR="00CE27D8" w:rsidRPr="00CA5EE0">
        <w:rPr>
          <w:rFonts w:ascii="Times New Roman" w:hAnsi="Times New Roman" w:cs="Times New Roman"/>
          <w:i/>
          <w:sz w:val="24"/>
          <w:szCs w:val="24"/>
        </w:rPr>
        <w:t>FAIR-FATE</w:t>
      </w:r>
      <w:r w:rsidR="00CE27D8" w:rsidRPr="00CE27D8">
        <w:rPr>
          <w:rFonts w:ascii="Times New Roman" w:hAnsi="Times New Roman" w:cs="Times New Roman"/>
          <w:iCs/>
          <w:sz w:val="24"/>
          <w:szCs w:val="24"/>
        </w:rPr>
        <w:t xml:space="preserve"> operates without that requirement. Other frameworks have attempted to aggregate models based on fairness, but </w:t>
      </w:r>
      <w:r w:rsidR="00CE27D8" w:rsidRPr="00CA5EE0">
        <w:rPr>
          <w:rFonts w:ascii="Times New Roman" w:hAnsi="Times New Roman" w:cs="Times New Roman"/>
          <w:i/>
          <w:sz w:val="24"/>
          <w:szCs w:val="24"/>
        </w:rPr>
        <w:t>FAIR-FATE</w:t>
      </w:r>
      <w:r w:rsidR="00CE27D8" w:rsidRPr="00CE27D8">
        <w:rPr>
          <w:rFonts w:ascii="Times New Roman" w:hAnsi="Times New Roman" w:cs="Times New Roman"/>
          <w:iCs/>
          <w:sz w:val="24"/>
          <w:szCs w:val="24"/>
        </w:rPr>
        <w:t xml:space="preserve"> seems the one achieving this. As a conclusion, </w:t>
      </w:r>
      <w:r w:rsidR="00CE27D8" w:rsidRPr="00CA5EE0">
        <w:rPr>
          <w:rFonts w:ascii="Times New Roman" w:hAnsi="Times New Roman" w:cs="Times New Roman"/>
          <w:i/>
          <w:sz w:val="24"/>
          <w:szCs w:val="24"/>
        </w:rPr>
        <w:t>FAIR-FATE</w:t>
      </w:r>
      <w:r w:rsidR="00CE27D8" w:rsidRPr="00CE27D8">
        <w:rPr>
          <w:rFonts w:ascii="Times New Roman" w:hAnsi="Times New Roman" w:cs="Times New Roman"/>
          <w:iCs/>
          <w:sz w:val="24"/>
          <w:szCs w:val="24"/>
        </w:rPr>
        <w:t xml:space="preserve"> is an effective approach for increasing fairness in federated learning models, showing significant improvements in various heterogeneous scenarios.</w:t>
      </w:r>
    </w:p>
    <w:p w14:paraId="5596EF9B" w14:textId="587112EA" w:rsidR="003462DD" w:rsidRDefault="004B7D69" w:rsidP="009A7BAF">
      <w:pPr>
        <w:ind w:left="360" w:firstLine="363"/>
        <w:jc w:val="both"/>
        <w:rPr>
          <w:rFonts w:ascii="Times New Roman" w:hAnsi="Times New Roman" w:cs="Times New Roman"/>
          <w:iCs/>
          <w:sz w:val="24"/>
          <w:szCs w:val="24"/>
        </w:rPr>
      </w:pPr>
      <w:r>
        <w:rPr>
          <w:rFonts w:ascii="Times New Roman" w:hAnsi="Times New Roman" w:cs="Times New Roman"/>
          <w:iCs/>
          <w:sz w:val="24"/>
          <w:szCs w:val="24"/>
        </w:rPr>
        <w:t xml:space="preserve">Chen </w:t>
      </w:r>
      <w:r>
        <w:rPr>
          <w:rFonts w:ascii="Times New Roman" w:hAnsi="Times New Roman" w:cs="Times New Roman"/>
          <w:i/>
          <w:sz w:val="24"/>
          <w:szCs w:val="24"/>
        </w:rPr>
        <w:t xml:space="preserve">et al., </w:t>
      </w:r>
      <w:r>
        <w:rPr>
          <w:rFonts w:ascii="Times New Roman" w:hAnsi="Times New Roman" w:cs="Times New Roman"/>
          <w:iCs/>
          <w:sz w:val="24"/>
          <w:szCs w:val="24"/>
        </w:rPr>
        <w:t xml:space="preserve">(2022) introduced </w:t>
      </w:r>
      <w:r w:rsidR="00B31279" w:rsidRPr="00B31279">
        <w:rPr>
          <w:rFonts w:ascii="Times New Roman" w:hAnsi="Times New Roman" w:cs="Times New Roman"/>
          <w:iCs/>
          <w:sz w:val="24"/>
          <w:szCs w:val="24"/>
        </w:rPr>
        <w:t>a benchmarking framework to evaluate personalized federated learning (</w:t>
      </w:r>
      <w:proofErr w:type="spellStart"/>
      <w:r w:rsidR="00B31279" w:rsidRPr="00CA5EE0">
        <w:rPr>
          <w:rFonts w:ascii="Times New Roman" w:hAnsi="Times New Roman" w:cs="Times New Roman"/>
          <w:i/>
          <w:sz w:val="24"/>
          <w:szCs w:val="24"/>
        </w:rPr>
        <w:t>pFL</w:t>
      </w:r>
      <w:proofErr w:type="spellEnd"/>
      <w:r w:rsidR="00B31279" w:rsidRPr="00B31279">
        <w:rPr>
          <w:rFonts w:ascii="Times New Roman" w:hAnsi="Times New Roman" w:cs="Times New Roman"/>
          <w:iCs/>
          <w:sz w:val="24"/>
          <w:szCs w:val="24"/>
        </w:rPr>
        <w:t>) algorithms across various non-</w:t>
      </w:r>
      <w:proofErr w:type="spellStart"/>
      <w:r w:rsidR="00B31279" w:rsidRPr="00B31279">
        <w:rPr>
          <w:rFonts w:ascii="Times New Roman" w:hAnsi="Times New Roman" w:cs="Times New Roman"/>
          <w:iCs/>
          <w:sz w:val="24"/>
          <w:szCs w:val="24"/>
        </w:rPr>
        <w:t>i.i.d.</w:t>
      </w:r>
      <w:proofErr w:type="spellEnd"/>
      <w:r w:rsidR="00B31279" w:rsidRPr="00B31279">
        <w:rPr>
          <w:rFonts w:ascii="Times New Roman" w:hAnsi="Times New Roman" w:cs="Times New Roman"/>
          <w:iCs/>
          <w:sz w:val="24"/>
          <w:szCs w:val="24"/>
        </w:rPr>
        <w:t xml:space="preserve"> data </w:t>
      </w:r>
      <w:proofErr w:type="spellStart"/>
      <w:r w:rsidR="00B31279" w:rsidRPr="00B31279">
        <w:rPr>
          <w:rFonts w:ascii="Times New Roman" w:hAnsi="Times New Roman" w:cs="Times New Roman"/>
          <w:iCs/>
          <w:sz w:val="24"/>
          <w:szCs w:val="24"/>
        </w:rPr>
        <w:t>distributios</w:t>
      </w:r>
      <w:proofErr w:type="spellEnd"/>
      <w:r w:rsidR="00B31279" w:rsidRPr="00B31279">
        <w:rPr>
          <w:rFonts w:ascii="Times New Roman" w:hAnsi="Times New Roman" w:cs="Times New Roman"/>
          <w:iCs/>
          <w:sz w:val="24"/>
          <w:szCs w:val="24"/>
        </w:rPr>
        <w:t xml:space="preserve"> and applications. The framework is developed by rese at Alibaba and addresses significant gaps in the standardized testing and systematic analysis of </w:t>
      </w:r>
      <w:proofErr w:type="spellStart"/>
      <w:r w:rsidR="00B31279" w:rsidRPr="00CA5EE0">
        <w:rPr>
          <w:rFonts w:ascii="Times New Roman" w:hAnsi="Times New Roman" w:cs="Times New Roman"/>
          <w:i/>
          <w:sz w:val="24"/>
          <w:szCs w:val="24"/>
        </w:rPr>
        <w:t>pFL</w:t>
      </w:r>
      <w:proofErr w:type="spellEnd"/>
      <w:r w:rsidR="00B31279" w:rsidRPr="00B31279">
        <w:rPr>
          <w:rFonts w:ascii="Times New Roman" w:hAnsi="Times New Roman" w:cs="Times New Roman"/>
          <w:iCs/>
          <w:sz w:val="24"/>
          <w:szCs w:val="24"/>
        </w:rPr>
        <w:t xml:space="preserve"> methods which suffer from inconsistent dataset usage, diverse evaluation metrics, and non-uniform simulation settings. Some key aspects are a comprehensive coverage </w:t>
      </w:r>
      <w:proofErr w:type="spellStart"/>
      <w:r w:rsidR="00B31279" w:rsidRPr="00CA5EE0">
        <w:rPr>
          <w:rFonts w:ascii="Times New Roman" w:hAnsi="Times New Roman" w:cs="Times New Roman"/>
          <w:i/>
          <w:sz w:val="24"/>
          <w:szCs w:val="24"/>
        </w:rPr>
        <w:t>pFL</w:t>
      </w:r>
      <w:proofErr w:type="spellEnd"/>
      <w:r w:rsidR="00B31279" w:rsidRPr="00CA5EE0">
        <w:rPr>
          <w:rFonts w:ascii="Times New Roman" w:hAnsi="Times New Roman" w:cs="Times New Roman"/>
          <w:i/>
          <w:sz w:val="24"/>
          <w:szCs w:val="24"/>
        </w:rPr>
        <w:t>-Bench</w:t>
      </w:r>
      <w:r w:rsidR="00B31279" w:rsidRPr="00B31279">
        <w:rPr>
          <w:rFonts w:ascii="Times New Roman" w:hAnsi="Times New Roman" w:cs="Times New Roman"/>
          <w:iCs/>
          <w:sz w:val="24"/>
          <w:szCs w:val="24"/>
        </w:rPr>
        <w:t xml:space="preserve"> has 12 datasets with different data types like images, text, and graphs, all with uniform distributions to mimic real client distributions. Extensible codebase that integrates 20 state of the art </w:t>
      </w:r>
      <w:proofErr w:type="spellStart"/>
      <w:r w:rsidR="00B31279" w:rsidRPr="00CA5EE0">
        <w:rPr>
          <w:rFonts w:ascii="Times New Roman" w:hAnsi="Times New Roman" w:cs="Times New Roman"/>
          <w:i/>
          <w:sz w:val="24"/>
          <w:szCs w:val="24"/>
        </w:rPr>
        <w:t>pFL</w:t>
      </w:r>
      <w:proofErr w:type="spellEnd"/>
      <w:r w:rsidR="00B31279" w:rsidRPr="00B31279">
        <w:rPr>
          <w:rFonts w:ascii="Times New Roman" w:hAnsi="Times New Roman" w:cs="Times New Roman"/>
          <w:iCs/>
          <w:sz w:val="24"/>
          <w:szCs w:val="24"/>
        </w:rPr>
        <w:t xml:space="preserve"> methods and systematic evaluation, the framework is executed in a containerized environment, ensuring consistency across studies. Unlike traditional FL benchmarks that focus on global model performance, </w:t>
      </w:r>
      <w:proofErr w:type="spellStart"/>
      <w:r w:rsidR="00B31279" w:rsidRPr="00CA5EE0">
        <w:rPr>
          <w:rFonts w:ascii="Times New Roman" w:hAnsi="Times New Roman" w:cs="Times New Roman"/>
          <w:i/>
          <w:sz w:val="24"/>
          <w:szCs w:val="24"/>
        </w:rPr>
        <w:t>pFL</w:t>
      </w:r>
      <w:proofErr w:type="spellEnd"/>
      <w:r w:rsidR="00B31279" w:rsidRPr="00CA5EE0">
        <w:rPr>
          <w:rFonts w:ascii="Times New Roman" w:hAnsi="Times New Roman" w:cs="Times New Roman"/>
          <w:i/>
          <w:sz w:val="24"/>
          <w:szCs w:val="24"/>
        </w:rPr>
        <w:t>-Bench</w:t>
      </w:r>
      <w:r w:rsidR="00B31279" w:rsidRPr="00B31279">
        <w:rPr>
          <w:rFonts w:ascii="Times New Roman" w:hAnsi="Times New Roman" w:cs="Times New Roman"/>
          <w:iCs/>
          <w:sz w:val="24"/>
          <w:szCs w:val="24"/>
        </w:rPr>
        <w:t xml:space="preserve"> focuses on personalized models. Compared to other </w:t>
      </w:r>
      <w:proofErr w:type="spellStart"/>
      <w:r w:rsidR="00B31279" w:rsidRPr="00CA5EE0">
        <w:rPr>
          <w:rFonts w:ascii="Times New Roman" w:hAnsi="Times New Roman" w:cs="Times New Roman"/>
          <w:i/>
          <w:sz w:val="24"/>
          <w:szCs w:val="24"/>
        </w:rPr>
        <w:t>pFL</w:t>
      </w:r>
      <w:proofErr w:type="spellEnd"/>
      <w:r w:rsidR="00B31279" w:rsidRPr="00B31279">
        <w:rPr>
          <w:rFonts w:ascii="Times New Roman" w:hAnsi="Times New Roman" w:cs="Times New Roman"/>
          <w:iCs/>
          <w:sz w:val="24"/>
          <w:szCs w:val="24"/>
        </w:rPr>
        <w:t xml:space="preserve"> frameworks like </w:t>
      </w:r>
      <w:r w:rsidR="00B31279" w:rsidRPr="00CA5EE0">
        <w:rPr>
          <w:rFonts w:ascii="Times New Roman" w:hAnsi="Times New Roman" w:cs="Times New Roman"/>
          <w:i/>
          <w:sz w:val="24"/>
          <w:szCs w:val="24"/>
        </w:rPr>
        <w:t>FATE</w:t>
      </w:r>
      <w:r w:rsidR="00B31279" w:rsidRPr="00B31279">
        <w:rPr>
          <w:rFonts w:ascii="Times New Roman" w:hAnsi="Times New Roman" w:cs="Times New Roman"/>
          <w:iCs/>
          <w:sz w:val="24"/>
          <w:szCs w:val="24"/>
        </w:rPr>
        <w:t xml:space="preserve"> or </w:t>
      </w:r>
      <w:r w:rsidR="00B31279" w:rsidRPr="00CA5EE0">
        <w:rPr>
          <w:rFonts w:ascii="Times New Roman" w:hAnsi="Times New Roman" w:cs="Times New Roman"/>
          <w:i/>
          <w:sz w:val="24"/>
          <w:szCs w:val="24"/>
        </w:rPr>
        <w:t>TensorFlow Federated</w:t>
      </w:r>
      <w:r w:rsidR="00B31279" w:rsidRPr="00B31279">
        <w:rPr>
          <w:rFonts w:ascii="Times New Roman" w:hAnsi="Times New Roman" w:cs="Times New Roman"/>
          <w:iCs/>
          <w:sz w:val="24"/>
          <w:szCs w:val="24"/>
        </w:rPr>
        <w:t xml:space="preserve">, which offer support for extensive personalization, </w:t>
      </w:r>
      <w:proofErr w:type="spellStart"/>
      <w:r w:rsidR="00B31279" w:rsidRPr="00B31279">
        <w:rPr>
          <w:rFonts w:ascii="Times New Roman" w:hAnsi="Times New Roman" w:cs="Times New Roman"/>
          <w:iCs/>
          <w:sz w:val="24"/>
          <w:szCs w:val="24"/>
        </w:rPr>
        <w:t>pFL</w:t>
      </w:r>
      <w:proofErr w:type="spellEnd"/>
      <w:r w:rsidR="00B31279" w:rsidRPr="00B31279">
        <w:rPr>
          <w:rFonts w:ascii="Times New Roman" w:hAnsi="Times New Roman" w:cs="Times New Roman"/>
          <w:iCs/>
          <w:sz w:val="24"/>
          <w:szCs w:val="24"/>
        </w:rPr>
        <w:t xml:space="preserve">-Bench provides a detailed evaluation of personalized models. In summary </w:t>
      </w:r>
      <w:proofErr w:type="spellStart"/>
      <w:r w:rsidR="00B31279" w:rsidRPr="00CA5EE0">
        <w:rPr>
          <w:rFonts w:ascii="Times New Roman" w:hAnsi="Times New Roman" w:cs="Times New Roman"/>
          <w:i/>
          <w:sz w:val="24"/>
          <w:szCs w:val="24"/>
        </w:rPr>
        <w:t>pFL</w:t>
      </w:r>
      <w:proofErr w:type="spellEnd"/>
      <w:r w:rsidR="00B31279" w:rsidRPr="00CA5EE0">
        <w:rPr>
          <w:rFonts w:ascii="Times New Roman" w:hAnsi="Times New Roman" w:cs="Times New Roman"/>
          <w:i/>
          <w:sz w:val="24"/>
          <w:szCs w:val="24"/>
        </w:rPr>
        <w:t>-Bench</w:t>
      </w:r>
      <w:r w:rsidR="00B31279" w:rsidRPr="00B31279">
        <w:rPr>
          <w:rFonts w:ascii="Times New Roman" w:hAnsi="Times New Roman" w:cs="Times New Roman"/>
          <w:iCs/>
          <w:sz w:val="24"/>
          <w:szCs w:val="24"/>
        </w:rPr>
        <w:t xml:space="preserve"> offers a solution by introducing rigorous, </w:t>
      </w:r>
      <w:r w:rsidR="003058D3" w:rsidRPr="00B31279">
        <w:rPr>
          <w:rFonts w:ascii="Times New Roman" w:hAnsi="Times New Roman" w:cs="Times New Roman"/>
          <w:iCs/>
          <w:sz w:val="24"/>
          <w:szCs w:val="24"/>
        </w:rPr>
        <w:t>repeatable,</w:t>
      </w:r>
      <w:r w:rsidR="00B31279" w:rsidRPr="00B31279">
        <w:rPr>
          <w:rFonts w:ascii="Times New Roman" w:hAnsi="Times New Roman" w:cs="Times New Roman"/>
          <w:iCs/>
          <w:sz w:val="24"/>
          <w:szCs w:val="24"/>
        </w:rPr>
        <w:t xml:space="preserve"> and scalable benchmarks for personalized federated learning methods.</w:t>
      </w:r>
    </w:p>
    <w:p w14:paraId="69A1F8B4" w14:textId="43F52D5F" w:rsidR="00C22A30" w:rsidRDefault="00534CFC" w:rsidP="00F96F10">
      <w:pPr>
        <w:ind w:left="360" w:firstLine="363"/>
        <w:jc w:val="both"/>
        <w:rPr>
          <w:rFonts w:ascii="Times New Roman" w:hAnsi="Times New Roman" w:cs="Times New Roman"/>
          <w:iCs/>
          <w:sz w:val="24"/>
          <w:szCs w:val="24"/>
        </w:rPr>
      </w:pPr>
      <w:r>
        <w:rPr>
          <w:rFonts w:ascii="Times New Roman" w:hAnsi="Times New Roman" w:cs="Times New Roman"/>
          <w:iCs/>
          <w:sz w:val="24"/>
          <w:szCs w:val="24"/>
        </w:rPr>
        <w:t xml:space="preserve">A framework developed by the industry is </w:t>
      </w:r>
      <w:r>
        <w:rPr>
          <w:rFonts w:ascii="Times New Roman" w:hAnsi="Times New Roman" w:cs="Times New Roman"/>
          <w:i/>
          <w:sz w:val="24"/>
          <w:szCs w:val="24"/>
        </w:rPr>
        <w:t xml:space="preserve">FLINT </w:t>
      </w:r>
      <w:r w:rsidR="005E2446" w:rsidRPr="005E2446">
        <w:rPr>
          <w:rFonts w:ascii="Times New Roman" w:hAnsi="Times New Roman" w:cs="Times New Roman"/>
          <w:iCs/>
          <w:sz w:val="24"/>
          <w:szCs w:val="24"/>
        </w:rPr>
        <w:t>(Wang et al., 2023)</w:t>
      </w:r>
      <w:r w:rsidR="005E2446">
        <w:rPr>
          <w:rFonts w:ascii="Times New Roman" w:hAnsi="Times New Roman" w:cs="Times New Roman"/>
          <w:iCs/>
          <w:sz w:val="24"/>
          <w:szCs w:val="24"/>
        </w:rPr>
        <w:t xml:space="preserve">, </w:t>
      </w:r>
      <w:r w:rsidR="007B293A" w:rsidRPr="007B293A">
        <w:rPr>
          <w:rFonts w:ascii="Times New Roman" w:hAnsi="Times New Roman" w:cs="Times New Roman"/>
          <w:iCs/>
          <w:sz w:val="24"/>
          <w:szCs w:val="24"/>
        </w:rPr>
        <w:t xml:space="preserve">a device-cloud collaborative platform designed to facilitate the seamless integration of federated learning with existing centralized systems. This paper motivation lies on the challenges that growing computation and storage capacities of user devices pose to distributed training. </w:t>
      </w:r>
      <w:r w:rsidR="007B293A" w:rsidRPr="00CA5EE0">
        <w:rPr>
          <w:rFonts w:ascii="Times New Roman" w:hAnsi="Times New Roman" w:cs="Times New Roman"/>
          <w:i/>
          <w:sz w:val="24"/>
          <w:szCs w:val="24"/>
        </w:rPr>
        <w:t>FLINT</w:t>
      </w:r>
      <w:r w:rsidR="007B293A" w:rsidRPr="007B293A">
        <w:rPr>
          <w:rFonts w:ascii="Times New Roman" w:hAnsi="Times New Roman" w:cs="Times New Roman"/>
          <w:iCs/>
          <w:sz w:val="24"/>
          <w:szCs w:val="24"/>
        </w:rPr>
        <w:t xml:space="preserve"> is designed to integrate with LinkedIn’s existing ML platforms, bridging the gap between centralized training and federated deployments. One of the challenges is the heterogeneity of devices, which can often lead to inconsistencies in model performance, </w:t>
      </w:r>
      <w:r w:rsidR="007B293A" w:rsidRPr="00CA5EE0">
        <w:rPr>
          <w:rFonts w:ascii="Times New Roman" w:hAnsi="Times New Roman" w:cs="Times New Roman"/>
          <w:i/>
          <w:sz w:val="24"/>
          <w:szCs w:val="24"/>
        </w:rPr>
        <w:t>FLINT</w:t>
      </w:r>
      <w:r w:rsidR="007B293A" w:rsidRPr="007B293A">
        <w:rPr>
          <w:rFonts w:ascii="Times New Roman" w:hAnsi="Times New Roman" w:cs="Times New Roman"/>
          <w:iCs/>
          <w:sz w:val="24"/>
          <w:szCs w:val="24"/>
        </w:rPr>
        <w:t xml:space="preserve"> addresses this with a framework that models different capabilities and network conditions. </w:t>
      </w:r>
      <w:r w:rsidR="007B293A" w:rsidRPr="00CA5EE0">
        <w:rPr>
          <w:rFonts w:ascii="Times New Roman" w:hAnsi="Times New Roman" w:cs="Times New Roman"/>
          <w:i/>
          <w:sz w:val="24"/>
          <w:szCs w:val="24"/>
        </w:rPr>
        <w:t>FLINT</w:t>
      </w:r>
      <w:r w:rsidR="007B293A" w:rsidRPr="007B293A">
        <w:rPr>
          <w:rFonts w:ascii="Times New Roman" w:hAnsi="Times New Roman" w:cs="Times New Roman"/>
          <w:iCs/>
          <w:sz w:val="24"/>
          <w:szCs w:val="24"/>
        </w:rPr>
        <w:t xml:space="preserve"> provides a robust framework for simulation, </w:t>
      </w:r>
      <w:r w:rsidR="00F96F10" w:rsidRPr="007B293A">
        <w:rPr>
          <w:rFonts w:ascii="Times New Roman" w:hAnsi="Times New Roman" w:cs="Times New Roman"/>
          <w:iCs/>
          <w:sz w:val="24"/>
          <w:szCs w:val="24"/>
        </w:rPr>
        <w:t>evaluation,</w:t>
      </w:r>
      <w:r w:rsidR="007B293A" w:rsidRPr="007B293A">
        <w:rPr>
          <w:rFonts w:ascii="Times New Roman" w:hAnsi="Times New Roman" w:cs="Times New Roman"/>
          <w:iCs/>
          <w:sz w:val="24"/>
          <w:szCs w:val="24"/>
        </w:rPr>
        <w:t xml:space="preserve"> and deployment, it was also inspired by frameworks such as Google’s </w:t>
      </w:r>
      <w:r w:rsidR="007B293A" w:rsidRPr="00CA5EE0">
        <w:rPr>
          <w:rFonts w:ascii="Times New Roman" w:hAnsi="Times New Roman" w:cs="Times New Roman"/>
          <w:i/>
          <w:sz w:val="24"/>
          <w:szCs w:val="24"/>
        </w:rPr>
        <w:t>GFL</w:t>
      </w:r>
      <w:r w:rsidR="007B293A" w:rsidRPr="007B293A">
        <w:rPr>
          <w:rFonts w:ascii="Times New Roman" w:hAnsi="Times New Roman" w:cs="Times New Roman"/>
          <w:iCs/>
          <w:sz w:val="24"/>
          <w:szCs w:val="24"/>
        </w:rPr>
        <w:t xml:space="preserve">, Apple’s FL system, and Meta’s </w:t>
      </w:r>
      <w:r w:rsidR="007B293A" w:rsidRPr="00CA5EE0">
        <w:rPr>
          <w:rFonts w:ascii="Times New Roman" w:hAnsi="Times New Roman" w:cs="Times New Roman"/>
          <w:i/>
          <w:sz w:val="24"/>
          <w:szCs w:val="24"/>
        </w:rPr>
        <w:t>PAPAYA</w:t>
      </w:r>
      <w:r w:rsidR="007B293A" w:rsidRPr="007B293A">
        <w:rPr>
          <w:rFonts w:ascii="Times New Roman" w:hAnsi="Times New Roman" w:cs="Times New Roman"/>
          <w:iCs/>
          <w:sz w:val="24"/>
          <w:szCs w:val="24"/>
        </w:rPr>
        <w:t>, it integrates some features from these systems</w:t>
      </w:r>
      <w:r w:rsidR="007B293A">
        <w:rPr>
          <w:rFonts w:ascii="Times New Roman" w:hAnsi="Times New Roman" w:cs="Times New Roman"/>
          <w:iCs/>
          <w:sz w:val="24"/>
          <w:szCs w:val="24"/>
        </w:rPr>
        <w:t xml:space="preserve">. A different FL framework developed by the industry is </w:t>
      </w:r>
      <w:r w:rsidR="007B293A">
        <w:rPr>
          <w:rFonts w:ascii="Times New Roman" w:hAnsi="Times New Roman" w:cs="Times New Roman"/>
          <w:i/>
          <w:sz w:val="24"/>
          <w:szCs w:val="24"/>
        </w:rPr>
        <w:t xml:space="preserve">IBM FL </w:t>
      </w:r>
      <w:r w:rsidR="00140738" w:rsidRPr="00140738">
        <w:rPr>
          <w:rFonts w:ascii="Times New Roman" w:hAnsi="Times New Roman" w:cs="Times New Roman"/>
          <w:iCs/>
          <w:sz w:val="24"/>
          <w:szCs w:val="24"/>
        </w:rPr>
        <w:t>(Ludwig et al., 2020)</w:t>
      </w:r>
      <w:r w:rsidR="00140738">
        <w:rPr>
          <w:rFonts w:ascii="Times New Roman" w:hAnsi="Times New Roman" w:cs="Times New Roman"/>
          <w:iCs/>
          <w:sz w:val="24"/>
          <w:szCs w:val="24"/>
        </w:rPr>
        <w:t xml:space="preserve"> </w:t>
      </w:r>
      <w:r w:rsidR="0027275E" w:rsidRPr="0027275E">
        <w:rPr>
          <w:rFonts w:ascii="Times New Roman" w:hAnsi="Times New Roman" w:cs="Times New Roman"/>
          <w:iCs/>
          <w:sz w:val="24"/>
          <w:szCs w:val="24"/>
        </w:rPr>
        <w:t xml:space="preserve">This framework is designed to facilitate the implementation of federated learning across diverse enterprise environments. It helps users to model without centralizing training data, addressing the key issues of privacy. It supports the integration of Deep Neural Networks and traditional machine learning methods. It also provides tools for design and deployment of federated jobs minimizing the learning curve. </w:t>
      </w:r>
      <w:r w:rsidR="0027275E" w:rsidRPr="00CA5EE0">
        <w:rPr>
          <w:rFonts w:ascii="Times New Roman" w:hAnsi="Times New Roman" w:cs="Times New Roman"/>
          <w:i/>
          <w:sz w:val="24"/>
          <w:szCs w:val="24"/>
        </w:rPr>
        <w:t>IBM FL</w:t>
      </w:r>
      <w:r w:rsidR="0027275E" w:rsidRPr="0027275E">
        <w:rPr>
          <w:rFonts w:ascii="Times New Roman" w:hAnsi="Times New Roman" w:cs="Times New Roman"/>
          <w:iCs/>
          <w:sz w:val="24"/>
          <w:szCs w:val="24"/>
        </w:rPr>
        <w:t xml:space="preserve"> is different from other existing FL frameworks by its focus on enterprise needs, including secure deployment, failure tolerance, and rapid model specification. Also, when compared to other existing frameworks </w:t>
      </w:r>
      <w:r w:rsidR="0027275E" w:rsidRPr="00CA5EE0">
        <w:rPr>
          <w:rFonts w:ascii="Times New Roman" w:hAnsi="Times New Roman" w:cs="Times New Roman"/>
          <w:i/>
          <w:sz w:val="24"/>
          <w:szCs w:val="24"/>
        </w:rPr>
        <w:t>IBM’s</w:t>
      </w:r>
      <w:r w:rsidR="0027275E" w:rsidRPr="0027275E">
        <w:rPr>
          <w:rFonts w:ascii="Times New Roman" w:hAnsi="Times New Roman" w:cs="Times New Roman"/>
          <w:iCs/>
          <w:sz w:val="24"/>
          <w:szCs w:val="24"/>
        </w:rPr>
        <w:t xml:space="preserve"> solution is tailored for multi-cloud or hybrid cloud environments where data privacy is critical. It supports both federated learning systems using a central aggregator and more decentralized models. In conclusion, it provides an effective bridge between traditional centralized data processing and the emerging needs of decentralized, privacy preserving machine learning applications.</w:t>
      </w:r>
    </w:p>
    <w:p w14:paraId="4B51713B" w14:textId="1C135834" w:rsidR="00B523F2" w:rsidRDefault="003D693C" w:rsidP="00B523F2">
      <w:pPr>
        <w:pStyle w:val="Heading1"/>
        <w:numPr>
          <w:ilvl w:val="1"/>
          <w:numId w:val="1"/>
        </w:numPr>
        <w:spacing w:after="120"/>
        <w:rPr>
          <w:rFonts w:ascii="Arial" w:hAnsi="Arial" w:cs="Arial"/>
          <w:color w:val="auto"/>
          <w:sz w:val="24"/>
          <w:szCs w:val="24"/>
        </w:rPr>
      </w:pPr>
      <w:bookmarkStart w:id="16" w:name="_Toc166439253"/>
      <w:r>
        <w:rPr>
          <w:rFonts w:ascii="Arial" w:hAnsi="Arial" w:cs="Arial"/>
          <w:color w:val="auto"/>
          <w:sz w:val="24"/>
          <w:szCs w:val="24"/>
        </w:rPr>
        <w:lastRenderedPageBreak/>
        <w:t>Distributed Machine Learning</w:t>
      </w:r>
      <w:bookmarkEnd w:id="16"/>
    </w:p>
    <w:p w14:paraId="1E08CEB0" w14:textId="1053529D" w:rsidR="007E524B" w:rsidRPr="007E524B" w:rsidRDefault="007E524B" w:rsidP="007E524B">
      <w:pPr>
        <w:ind w:left="360" w:firstLine="360"/>
        <w:rPr>
          <w:rFonts w:ascii="Times New Roman" w:hAnsi="Times New Roman" w:cs="Times New Roman"/>
          <w:iCs/>
          <w:sz w:val="24"/>
          <w:szCs w:val="24"/>
        </w:rPr>
      </w:pPr>
      <w:proofErr w:type="spellStart"/>
      <w:r>
        <w:rPr>
          <w:rFonts w:ascii="Times New Roman" w:hAnsi="Times New Roman" w:cs="Times New Roman"/>
          <w:iCs/>
          <w:sz w:val="24"/>
          <w:szCs w:val="24"/>
        </w:rPr>
        <w:t>Galakatos</w:t>
      </w:r>
      <w:proofErr w:type="spellEnd"/>
      <w:r>
        <w:rPr>
          <w:rFonts w:ascii="Times New Roman" w:hAnsi="Times New Roman" w:cs="Times New Roman"/>
          <w:iCs/>
          <w:sz w:val="24"/>
          <w:szCs w:val="24"/>
        </w:rPr>
        <w:t xml:space="preserve"> </w:t>
      </w:r>
      <w:r>
        <w:rPr>
          <w:rFonts w:ascii="Times New Roman" w:hAnsi="Times New Roman" w:cs="Times New Roman"/>
          <w:i/>
          <w:sz w:val="24"/>
          <w:szCs w:val="24"/>
        </w:rPr>
        <w:t>et al.,</w:t>
      </w:r>
      <w:r w:rsidR="00C12578">
        <w:rPr>
          <w:rFonts w:ascii="Times New Roman" w:hAnsi="Times New Roman" w:cs="Times New Roman"/>
          <w:i/>
          <w:sz w:val="24"/>
          <w:szCs w:val="24"/>
        </w:rPr>
        <w:t xml:space="preserve"> </w:t>
      </w:r>
      <w:r w:rsidR="00C12578">
        <w:rPr>
          <w:rFonts w:ascii="Times New Roman" w:hAnsi="Times New Roman" w:cs="Times New Roman"/>
          <w:iCs/>
          <w:sz w:val="24"/>
          <w:szCs w:val="24"/>
        </w:rPr>
        <w:t>(2017)</w:t>
      </w:r>
      <w:r>
        <w:rPr>
          <w:rFonts w:ascii="Times New Roman" w:hAnsi="Times New Roman" w:cs="Times New Roman"/>
          <w:i/>
          <w:sz w:val="24"/>
          <w:szCs w:val="24"/>
        </w:rPr>
        <w:t xml:space="preserve"> </w:t>
      </w:r>
      <w:r w:rsidRPr="007E524B">
        <w:rPr>
          <w:rFonts w:ascii="Times New Roman" w:hAnsi="Times New Roman" w:cs="Times New Roman"/>
          <w:iCs/>
          <w:sz w:val="24"/>
          <w:szCs w:val="24"/>
        </w:rPr>
        <w:t xml:space="preserve">provide a detailed overview of how machine learning algorithms are optimized and implemented in a distributed environment to improve performance, increase accuracy, and scale to large datasets. Distributed machine learning enables more informed decision making by processing large amounts of data spread across multiple nodes. Historically, before distributed computing systems like MapReduce smoothed the landscape, developers designed and delivered complex services including data distribution, parallelization, synchronization, and fault tolerance development was slow and prone to errors frequently </w:t>
      </w:r>
      <w:r w:rsidR="00F34863">
        <w:rPr>
          <w:rFonts w:ascii="Times New Roman" w:hAnsi="Times New Roman" w:cs="Times New Roman"/>
          <w:iCs/>
          <w:sz w:val="24"/>
          <w:szCs w:val="24"/>
        </w:rPr>
        <w:t>m</w:t>
      </w:r>
      <w:r w:rsidRPr="007E524B">
        <w:rPr>
          <w:rFonts w:ascii="Times New Roman" w:hAnsi="Times New Roman" w:cs="Times New Roman"/>
          <w:iCs/>
          <w:sz w:val="24"/>
          <w:szCs w:val="24"/>
        </w:rPr>
        <w:t xml:space="preserve">odern distributed machine learning systems alleviated this burden by automating low-level processing tasks they could focus on the use of </w:t>
      </w:r>
      <w:r w:rsidR="0091248F">
        <w:rPr>
          <w:rFonts w:ascii="Times New Roman" w:hAnsi="Times New Roman" w:cs="Times New Roman"/>
          <w:iCs/>
          <w:sz w:val="24"/>
          <w:szCs w:val="24"/>
        </w:rPr>
        <w:t>ML</w:t>
      </w:r>
      <w:r w:rsidRPr="007E524B">
        <w:rPr>
          <w:rFonts w:ascii="Times New Roman" w:hAnsi="Times New Roman" w:cs="Times New Roman"/>
          <w:iCs/>
          <w:sz w:val="24"/>
          <w:szCs w:val="24"/>
        </w:rPr>
        <w:t xml:space="preserve"> in a distributed environment </w:t>
      </w:r>
      <w:r w:rsidR="00F34863">
        <w:rPr>
          <w:rFonts w:ascii="Times New Roman" w:hAnsi="Times New Roman" w:cs="Times New Roman"/>
          <w:iCs/>
          <w:sz w:val="24"/>
          <w:szCs w:val="24"/>
        </w:rPr>
        <w:t>and</w:t>
      </w:r>
      <w:r w:rsidRPr="007E524B">
        <w:rPr>
          <w:rFonts w:ascii="Times New Roman" w:hAnsi="Times New Roman" w:cs="Times New Roman"/>
          <w:iCs/>
          <w:sz w:val="24"/>
          <w:szCs w:val="24"/>
        </w:rPr>
        <w:t xml:space="preserve"> turning single-threaded algorithms into parallel ones, a complex step that requires a deep understanding of the algorithm </w:t>
      </w:r>
      <w:r w:rsidR="00E65BCB">
        <w:rPr>
          <w:rFonts w:ascii="Times New Roman" w:hAnsi="Times New Roman" w:cs="Times New Roman"/>
          <w:iCs/>
          <w:sz w:val="24"/>
          <w:szCs w:val="24"/>
        </w:rPr>
        <w:t>s</w:t>
      </w:r>
      <w:r w:rsidRPr="007E524B">
        <w:rPr>
          <w:rFonts w:ascii="Times New Roman" w:hAnsi="Times New Roman" w:cs="Times New Roman"/>
          <w:iCs/>
          <w:sz w:val="24"/>
          <w:szCs w:val="24"/>
        </w:rPr>
        <w:t>upervised and unsupervised learning are the main categories two applications. For example, supervised learning might include algorithms such as linear regression, which can predict outcomes based on prior data, while unsupervised learning, such as k-means clustering, predicts data structure without predefined labels Distributed machine learning has many advantages, including the flexibility to deal with large data sets, improving model accuracy through increased computing power, and reducing the time required for data processing through task a distributed over many nodes. This scalable approach allows for handling complex learning tasks more effectively than could be achieved with single-node systems.</w:t>
      </w:r>
    </w:p>
    <w:p w14:paraId="24DB2D57" w14:textId="16D66D2A" w:rsidR="008B2EA7" w:rsidRDefault="008B2EA7" w:rsidP="008B2EA7">
      <w:pPr>
        <w:ind w:left="360" w:firstLine="360"/>
        <w:rPr>
          <w:rFonts w:ascii="Times New Roman" w:hAnsi="Times New Roman" w:cs="Times New Roman"/>
          <w:iCs/>
          <w:sz w:val="24"/>
          <w:szCs w:val="24"/>
        </w:rPr>
      </w:pPr>
      <w:r>
        <w:rPr>
          <w:rFonts w:ascii="Times New Roman" w:hAnsi="Times New Roman" w:cs="Times New Roman"/>
          <w:iCs/>
          <w:sz w:val="24"/>
          <w:szCs w:val="24"/>
        </w:rPr>
        <w:t>According</w:t>
      </w:r>
      <w:r w:rsidR="00B46F18">
        <w:rPr>
          <w:rFonts w:ascii="Times New Roman" w:hAnsi="Times New Roman" w:cs="Times New Roman"/>
          <w:iCs/>
          <w:sz w:val="24"/>
          <w:szCs w:val="24"/>
        </w:rPr>
        <w:t xml:space="preserve"> to</w:t>
      </w:r>
      <w:r>
        <w:rPr>
          <w:rFonts w:ascii="Times New Roman" w:hAnsi="Times New Roman" w:cs="Times New Roman"/>
          <w:iCs/>
          <w:sz w:val="24"/>
          <w:szCs w:val="24"/>
        </w:rPr>
        <w:t xml:space="preserve"> </w:t>
      </w:r>
      <w:r w:rsidR="00D669D7" w:rsidRPr="00B46F18">
        <w:rPr>
          <w:rFonts w:ascii="Times New Roman" w:hAnsi="Times New Roman" w:cs="Times New Roman"/>
          <w:i/>
          <w:sz w:val="24"/>
          <w:szCs w:val="24"/>
        </w:rPr>
        <w:t>Liu,</w:t>
      </w:r>
      <w:r w:rsidR="00397DC4">
        <w:rPr>
          <w:rFonts w:ascii="Times New Roman" w:hAnsi="Times New Roman" w:cs="Times New Roman"/>
          <w:i/>
          <w:sz w:val="24"/>
          <w:szCs w:val="24"/>
        </w:rPr>
        <w:t xml:space="preserve"> </w:t>
      </w:r>
      <w:r w:rsidR="00B46F18" w:rsidRPr="00B46F18">
        <w:rPr>
          <w:rFonts w:ascii="Times New Roman" w:hAnsi="Times New Roman" w:cs="Times New Roman"/>
          <w:i/>
          <w:sz w:val="24"/>
          <w:szCs w:val="24"/>
        </w:rPr>
        <w:t>et al.,</w:t>
      </w:r>
      <w:r w:rsidR="00B46F18">
        <w:rPr>
          <w:rFonts w:ascii="Times New Roman" w:hAnsi="Times New Roman" w:cs="Times New Roman"/>
          <w:iCs/>
          <w:sz w:val="24"/>
          <w:szCs w:val="24"/>
        </w:rPr>
        <w:t xml:space="preserve"> (2022) </w:t>
      </w:r>
      <w:r>
        <w:rPr>
          <w:rFonts w:ascii="Times New Roman" w:hAnsi="Times New Roman" w:cs="Times New Roman"/>
          <w:iCs/>
          <w:sz w:val="24"/>
          <w:szCs w:val="24"/>
        </w:rPr>
        <w:t>t</w:t>
      </w:r>
      <w:r w:rsidRPr="008B2EA7">
        <w:rPr>
          <w:rFonts w:ascii="Times New Roman" w:hAnsi="Times New Roman" w:cs="Times New Roman"/>
          <w:iCs/>
          <w:sz w:val="24"/>
          <w:szCs w:val="24"/>
        </w:rPr>
        <w:t xml:space="preserve">he changeover from distributed machine learning to federated learning systems addresses major concerns on data privacy, </w:t>
      </w:r>
      <w:r w:rsidR="00397DC4" w:rsidRPr="008B2EA7">
        <w:rPr>
          <w:rFonts w:ascii="Times New Roman" w:hAnsi="Times New Roman" w:cs="Times New Roman"/>
          <w:iCs/>
          <w:sz w:val="24"/>
          <w:szCs w:val="24"/>
        </w:rPr>
        <w:t>security,</w:t>
      </w:r>
      <w:r w:rsidRPr="008B2EA7">
        <w:rPr>
          <w:rFonts w:ascii="Times New Roman" w:hAnsi="Times New Roman" w:cs="Times New Roman"/>
          <w:iCs/>
          <w:sz w:val="24"/>
          <w:szCs w:val="24"/>
        </w:rPr>
        <w:t xml:space="preserve"> and conformity to legal requirements mostly regulations. The need to shift is necessitated by the difficulties of centralizing sensitive information because of the laws protecting private life as well as risks that might arise out of transferring raw content through networks.</w:t>
      </w:r>
      <w:r>
        <w:rPr>
          <w:rFonts w:ascii="Times New Roman" w:hAnsi="Times New Roman" w:cs="Times New Roman"/>
          <w:iCs/>
          <w:sz w:val="24"/>
          <w:szCs w:val="24"/>
        </w:rPr>
        <w:t xml:space="preserve"> FL</w:t>
      </w:r>
      <w:r w:rsidRPr="008B2EA7">
        <w:rPr>
          <w:rFonts w:ascii="Times New Roman" w:hAnsi="Times New Roman" w:cs="Times New Roman"/>
          <w:iCs/>
          <w:sz w:val="24"/>
          <w:szCs w:val="24"/>
        </w:rPr>
        <w:t xml:space="preserve"> provides a way out through allowing localized machine learning model training on user’s gadgets thus sharing only updates or gradients instead of data itself. This not only observes strict data protection laws like GDPR within EU and CCPA in USA but also reduces chances for security breaches during transit. This periodization involves among others creation protocols for safe training which will require minimum exposure of data. To secure personal while being aggregated together for processing federation algorithms should have advanced encryptions methods like advanced encryption techniques, differential privacy, and secure multi-party computation to protect data during the aggregation and training processes. Besides it is expected that there will be variety security enforcement points within FL Systems since they manage different parts during federated training process such as data handling, model training and compliance checks. Moving into of federated Learning systems is considered as huge leap forward in ML sector with specific emphasis placed on technologies that protect confidentiality without compromising availability, this is especially important fact-oriented areas like healthcare finance where importance laid upon data privacy so much more than anything else.</w:t>
      </w:r>
    </w:p>
    <w:p w14:paraId="01B0C977" w14:textId="7F73053D" w:rsidR="00322313" w:rsidRDefault="00322313" w:rsidP="008B2EA7">
      <w:pPr>
        <w:ind w:left="360" w:firstLine="360"/>
        <w:rPr>
          <w:rFonts w:ascii="Times New Roman" w:hAnsi="Times New Roman" w:cs="Times New Roman"/>
          <w:iCs/>
          <w:sz w:val="24"/>
          <w:szCs w:val="24"/>
        </w:rPr>
      </w:pPr>
      <w:proofErr w:type="spellStart"/>
      <w:r w:rsidRPr="00322313">
        <w:rPr>
          <w:rFonts w:ascii="Times New Roman" w:hAnsi="Times New Roman" w:cs="Times New Roman"/>
          <w:iCs/>
          <w:sz w:val="24"/>
          <w:szCs w:val="24"/>
        </w:rPr>
        <w:t>Verbraeken</w:t>
      </w:r>
      <w:proofErr w:type="spellEnd"/>
      <w:r w:rsidRPr="00322313">
        <w:rPr>
          <w:rFonts w:ascii="Times New Roman" w:hAnsi="Times New Roman" w:cs="Times New Roman"/>
          <w:iCs/>
          <w:sz w:val="24"/>
          <w:szCs w:val="24"/>
        </w:rPr>
        <w:t xml:space="preserve"> </w:t>
      </w:r>
      <w:r w:rsidRPr="000B0EFF">
        <w:rPr>
          <w:rFonts w:ascii="Times New Roman" w:hAnsi="Times New Roman" w:cs="Times New Roman"/>
          <w:i/>
          <w:sz w:val="24"/>
          <w:szCs w:val="24"/>
        </w:rPr>
        <w:t>et al.,</w:t>
      </w:r>
      <w:r w:rsidRPr="000B0EFF">
        <w:rPr>
          <w:rFonts w:ascii="Times New Roman" w:hAnsi="Times New Roman" w:cs="Times New Roman"/>
          <w:iCs/>
          <w:sz w:val="24"/>
          <w:szCs w:val="24"/>
        </w:rPr>
        <w:t xml:space="preserve"> </w:t>
      </w:r>
      <w:r w:rsidR="000B0EFF">
        <w:rPr>
          <w:rFonts w:ascii="Times New Roman" w:hAnsi="Times New Roman" w:cs="Times New Roman"/>
          <w:iCs/>
          <w:sz w:val="24"/>
          <w:szCs w:val="24"/>
        </w:rPr>
        <w:t xml:space="preserve">(2020) </w:t>
      </w:r>
      <w:r w:rsidRPr="00322313">
        <w:rPr>
          <w:rFonts w:ascii="Times New Roman" w:hAnsi="Times New Roman" w:cs="Times New Roman"/>
          <w:iCs/>
          <w:sz w:val="24"/>
          <w:szCs w:val="24"/>
        </w:rPr>
        <w:t xml:space="preserve">also </w:t>
      </w:r>
      <w:r w:rsidR="000B0EFF" w:rsidRPr="00322313">
        <w:rPr>
          <w:rFonts w:ascii="Times New Roman" w:hAnsi="Times New Roman" w:cs="Times New Roman"/>
          <w:iCs/>
          <w:sz w:val="24"/>
          <w:szCs w:val="24"/>
        </w:rPr>
        <w:t>examine</w:t>
      </w:r>
      <w:r w:rsidRPr="00322313">
        <w:rPr>
          <w:rFonts w:ascii="Times New Roman" w:hAnsi="Times New Roman" w:cs="Times New Roman"/>
          <w:iCs/>
          <w:sz w:val="24"/>
          <w:szCs w:val="24"/>
        </w:rPr>
        <w:t xml:space="preserve"> the critical aspects of the transition from traditional distributed machine learning frameworks to integrated learning frameworks. It highlights how these changes address critical challenges such as data privacy, security, and efficient use of distributed data sources without the need to centralize sensitive data</w:t>
      </w:r>
      <w:r w:rsidR="002A2857">
        <w:rPr>
          <w:rFonts w:ascii="Times New Roman" w:hAnsi="Times New Roman" w:cs="Times New Roman"/>
          <w:iCs/>
          <w:sz w:val="24"/>
          <w:szCs w:val="24"/>
        </w:rPr>
        <w:t xml:space="preserve">. </w:t>
      </w:r>
      <w:r w:rsidR="00694085">
        <w:rPr>
          <w:rFonts w:ascii="Times New Roman" w:hAnsi="Times New Roman" w:cs="Times New Roman"/>
          <w:iCs/>
          <w:sz w:val="24"/>
          <w:szCs w:val="24"/>
        </w:rPr>
        <w:lastRenderedPageBreak/>
        <w:t>G</w:t>
      </w:r>
      <w:r w:rsidRPr="00322313">
        <w:rPr>
          <w:rFonts w:ascii="Times New Roman" w:hAnsi="Times New Roman" w:cs="Times New Roman"/>
          <w:iCs/>
          <w:sz w:val="24"/>
          <w:szCs w:val="24"/>
        </w:rPr>
        <w:t xml:space="preserve">rowing regulatory requirements around data security </w:t>
      </w:r>
      <w:r w:rsidR="00727129">
        <w:rPr>
          <w:rFonts w:ascii="Times New Roman" w:hAnsi="Times New Roman" w:cs="Times New Roman"/>
          <w:iCs/>
          <w:sz w:val="24"/>
          <w:szCs w:val="24"/>
        </w:rPr>
        <w:t>require</w:t>
      </w:r>
      <w:r w:rsidRPr="00322313">
        <w:rPr>
          <w:rFonts w:ascii="Times New Roman" w:hAnsi="Times New Roman" w:cs="Times New Roman"/>
          <w:iCs/>
          <w:sz w:val="24"/>
          <w:szCs w:val="24"/>
        </w:rPr>
        <w:t xml:space="preserve"> techniques such as differential privacy, secure multiparty computing, and homogeneous encryption to keep data private and secure during the training process, the research includes various architectures and algorithms developed to provide federated learning systems performance has been improved and ways to reduce the objectives of this development</w:t>
      </w:r>
      <w:r w:rsidR="00727129">
        <w:rPr>
          <w:rFonts w:ascii="Times New Roman" w:hAnsi="Times New Roman" w:cs="Times New Roman"/>
          <w:iCs/>
          <w:sz w:val="24"/>
          <w:szCs w:val="24"/>
        </w:rPr>
        <w:t>.</w:t>
      </w:r>
      <w:r w:rsidRPr="00322313">
        <w:rPr>
          <w:rFonts w:ascii="Times New Roman" w:hAnsi="Times New Roman" w:cs="Times New Roman"/>
          <w:iCs/>
          <w:sz w:val="24"/>
          <w:szCs w:val="24"/>
        </w:rPr>
        <w:t xml:space="preserve"> </w:t>
      </w:r>
      <w:r w:rsidR="00727129">
        <w:rPr>
          <w:rFonts w:ascii="Times New Roman" w:hAnsi="Times New Roman" w:cs="Times New Roman"/>
          <w:iCs/>
          <w:sz w:val="24"/>
          <w:szCs w:val="24"/>
        </w:rPr>
        <w:t>FL</w:t>
      </w:r>
      <w:r w:rsidRPr="00322313">
        <w:rPr>
          <w:rFonts w:ascii="Times New Roman" w:hAnsi="Times New Roman" w:cs="Times New Roman"/>
          <w:iCs/>
          <w:sz w:val="24"/>
          <w:szCs w:val="24"/>
        </w:rPr>
        <w:t xml:space="preserve"> has to inherent overcome challenges such as high latency, limited bandwidth, and disparate data distribution among them participated in. Overall, the study presents integrated learning as a robust solution that not only ensures compliance with data security and privacy regulations but also provides a flexible approach and effective machine learning in distributed environments is easy. These changes represent a significant shift towards more sustainable ethical practices in the use of machine learning technologies.</w:t>
      </w:r>
    </w:p>
    <w:p w14:paraId="17C563AA" w14:textId="6C907F35" w:rsidR="00AF720D" w:rsidRDefault="00AF720D" w:rsidP="008B2EA7">
      <w:pPr>
        <w:ind w:left="360" w:firstLine="360"/>
        <w:rPr>
          <w:rFonts w:ascii="Times New Roman" w:hAnsi="Times New Roman" w:cs="Times New Roman"/>
          <w:iCs/>
          <w:sz w:val="24"/>
          <w:szCs w:val="24"/>
        </w:rPr>
      </w:pPr>
      <w:r w:rsidRPr="00AF720D">
        <w:rPr>
          <w:rFonts w:ascii="Times New Roman" w:hAnsi="Times New Roman" w:cs="Times New Roman"/>
          <w:iCs/>
          <w:sz w:val="24"/>
          <w:szCs w:val="24"/>
        </w:rPr>
        <w:t>Distributed deep learning effectively leverages Hadoop to efficiently manage the complexities of big data processing</w:t>
      </w:r>
      <w:r w:rsidR="00B017CE">
        <w:rPr>
          <w:rFonts w:ascii="Times New Roman" w:hAnsi="Times New Roman" w:cs="Times New Roman"/>
          <w:iCs/>
          <w:sz w:val="24"/>
          <w:szCs w:val="24"/>
        </w:rPr>
        <w:t xml:space="preserve"> (Dev, 2017) </w:t>
      </w:r>
      <w:r w:rsidRPr="00AF720D">
        <w:rPr>
          <w:rFonts w:ascii="Times New Roman" w:hAnsi="Times New Roman" w:cs="Times New Roman"/>
          <w:iCs/>
          <w:sz w:val="24"/>
          <w:szCs w:val="24"/>
        </w:rPr>
        <w:t xml:space="preserve">which is necessary due to the heavy computing requirements of deep learning Hadoop's architecture support complex data processing across multiple servers. It has basic features like Hadoop Distributed File System </w:t>
      </w:r>
      <w:r w:rsidRPr="00CA5EE0">
        <w:rPr>
          <w:rFonts w:ascii="Times New Roman" w:hAnsi="Times New Roman" w:cs="Times New Roman"/>
          <w:i/>
          <w:sz w:val="24"/>
          <w:szCs w:val="24"/>
        </w:rPr>
        <w:t>(HDFS),</w:t>
      </w:r>
      <w:r w:rsidRPr="00AF720D">
        <w:rPr>
          <w:rFonts w:ascii="Times New Roman" w:hAnsi="Times New Roman" w:cs="Times New Roman"/>
          <w:iCs/>
          <w:sz w:val="24"/>
          <w:szCs w:val="24"/>
        </w:rPr>
        <w:t xml:space="preserve"> </w:t>
      </w:r>
      <w:r w:rsidRPr="00CA5EE0">
        <w:rPr>
          <w:rFonts w:ascii="Times New Roman" w:hAnsi="Times New Roman" w:cs="Times New Roman"/>
          <w:i/>
          <w:sz w:val="24"/>
          <w:szCs w:val="24"/>
        </w:rPr>
        <w:t>MapReduce</w:t>
      </w:r>
      <w:r w:rsidRPr="00AF720D">
        <w:rPr>
          <w:rFonts w:ascii="Times New Roman" w:hAnsi="Times New Roman" w:cs="Times New Roman"/>
          <w:iCs/>
          <w:sz w:val="24"/>
          <w:szCs w:val="24"/>
        </w:rPr>
        <w:t xml:space="preserve">, and </w:t>
      </w:r>
      <w:r w:rsidRPr="00CA5EE0">
        <w:rPr>
          <w:rFonts w:ascii="Times New Roman" w:hAnsi="Times New Roman" w:cs="Times New Roman"/>
          <w:i/>
          <w:sz w:val="24"/>
          <w:szCs w:val="24"/>
        </w:rPr>
        <w:t>YARN</w:t>
      </w:r>
      <w:r w:rsidRPr="00AF720D">
        <w:rPr>
          <w:rFonts w:ascii="Times New Roman" w:hAnsi="Times New Roman" w:cs="Times New Roman"/>
          <w:iCs/>
          <w:sz w:val="24"/>
          <w:szCs w:val="24"/>
        </w:rPr>
        <w:t xml:space="preserve"> (Yet Another Resource Negotiator). </w:t>
      </w:r>
      <w:r w:rsidRPr="00CA5EE0">
        <w:rPr>
          <w:rFonts w:ascii="Times New Roman" w:hAnsi="Times New Roman" w:cs="Times New Roman"/>
          <w:i/>
          <w:sz w:val="24"/>
          <w:szCs w:val="24"/>
        </w:rPr>
        <w:t>HDFS</w:t>
      </w:r>
      <w:r w:rsidRPr="00AF720D">
        <w:rPr>
          <w:rFonts w:ascii="Times New Roman" w:hAnsi="Times New Roman" w:cs="Times New Roman"/>
          <w:iCs/>
          <w:sz w:val="24"/>
          <w:szCs w:val="24"/>
        </w:rPr>
        <w:t xml:space="preserve"> ensures data availability and flexibility by distributing and refreshing data across all nodes in a cluster. MapReduce simplifies data processing by dividing tasks into smaller blocks (Map</w:t>
      </w:r>
      <w:r w:rsidR="00827C92">
        <w:rPr>
          <w:rFonts w:ascii="Times New Roman" w:hAnsi="Times New Roman" w:cs="Times New Roman"/>
          <w:iCs/>
          <w:sz w:val="24"/>
          <w:szCs w:val="24"/>
        </w:rPr>
        <w:t>per</w:t>
      </w:r>
      <w:r w:rsidRPr="00AF720D">
        <w:rPr>
          <w:rFonts w:ascii="Times New Roman" w:hAnsi="Times New Roman" w:cs="Times New Roman"/>
          <w:iCs/>
          <w:sz w:val="24"/>
          <w:szCs w:val="24"/>
        </w:rPr>
        <w:t>) and combining the results (Reduce</w:t>
      </w:r>
      <w:r w:rsidR="00827C92">
        <w:rPr>
          <w:rFonts w:ascii="Times New Roman" w:hAnsi="Times New Roman" w:cs="Times New Roman"/>
          <w:iCs/>
          <w:sz w:val="24"/>
          <w:szCs w:val="24"/>
        </w:rPr>
        <w:t>r</w:t>
      </w:r>
      <w:r w:rsidRPr="00AF720D">
        <w:rPr>
          <w:rFonts w:ascii="Times New Roman" w:hAnsi="Times New Roman" w:cs="Times New Roman"/>
          <w:iCs/>
          <w:sz w:val="24"/>
          <w:szCs w:val="24"/>
        </w:rPr>
        <w:t xml:space="preserve">), which is particularly suitable for iterative deep learning algorithms This approach reduces the computational burden on individual machines down and speed up the process. </w:t>
      </w:r>
      <w:r w:rsidRPr="00CA5EE0">
        <w:rPr>
          <w:rFonts w:ascii="Times New Roman" w:hAnsi="Times New Roman" w:cs="Times New Roman"/>
          <w:i/>
          <w:sz w:val="24"/>
          <w:szCs w:val="24"/>
        </w:rPr>
        <w:t>YARN</w:t>
      </w:r>
      <w:r w:rsidRPr="00AF720D">
        <w:rPr>
          <w:rFonts w:ascii="Times New Roman" w:hAnsi="Times New Roman" w:cs="Times New Roman"/>
          <w:iCs/>
          <w:sz w:val="24"/>
          <w:szCs w:val="24"/>
        </w:rPr>
        <w:t xml:space="preserve"> improves resource utilization by providing dynamic resource allocation throughout the cluster, which improves workflow and system efficiency. Using Hadoop for distributed deep learning offers many advantages including scalability, as it can process large amounts of data across thousands of servers; fault-tolerant, automatically recovering from node failures to maintain system operation and data integrity; the cost of implementing inventory hardware</w:t>
      </w:r>
      <w:r w:rsidR="0079737A">
        <w:rPr>
          <w:rFonts w:ascii="Times New Roman" w:hAnsi="Times New Roman" w:cs="Times New Roman"/>
          <w:iCs/>
          <w:sz w:val="24"/>
          <w:szCs w:val="24"/>
        </w:rPr>
        <w:t>.</w:t>
      </w:r>
      <w:r w:rsidRPr="00AF720D">
        <w:rPr>
          <w:rFonts w:ascii="Times New Roman" w:hAnsi="Times New Roman" w:cs="Times New Roman"/>
          <w:iCs/>
          <w:sz w:val="24"/>
          <w:szCs w:val="24"/>
        </w:rPr>
        <w:t xml:space="preserve"> And the ability to run multiple tasks at the same time increased speed. Additionally, Hadoop’s ability to efficiently handle multiple sources of data increases its flexibility. Integrating Hadoop into a distributed deep learning framework supports efficient training of complex models by leveraging the need for speed and scalability in today’s data-driven applications</w:t>
      </w:r>
      <w:r w:rsidR="0079737A">
        <w:rPr>
          <w:rFonts w:ascii="Times New Roman" w:hAnsi="Times New Roman" w:cs="Times New Roman"/>
          <w:iCs/>
          <w:sz w:val="24"/>
          <w:szCs w:val="24"/>
        </w:rPr>
        <w:t>.</w:t>
      </w:r>
      <w:r w:rsidRPr="00AF720D">
        <w:rPr>
          <w:rFonts w:ascii="Times New Roman" w:hAnsi="Times New Roman" w:cs="Times New Roman"/>
          <w:iCs/>
          <w:sz w:val="24"/>
          <w:szCs w:val="24"/>
        </w:rPr>
        <w:t xml:space="preserve"> These policies not only increase computing performance but also enhance data security and reliability, which is important for them</w:t>
      </w:r>
      <w:r>
        <w:rPr>
          <w:rFonts w:ascii="Times New Roman" w:hAnsi="Times New Roman" w:cs="Times New Roman"/>
          <w:iCs/>
          <w:sz w:val="24"/>
          <w:szCs w:val="24"/>
        </w:rPr>
        <w:t>.</w:t>
      </w:r>
    </w:p>
    <w:p w14:paraId="238B3187" w14:textId="7E6D1042" w:rsidR="005C1D1F" w:rsidRPr="005C1D1F" w:rsidRDefault="005C1D1F" w:rsidP="008B2EA7">
      <w:pPr>
        <w:ind w:left="360" w:firstLine="360"/>
        <w:rPr>
          <w:rFonts w:ascii="Times New Roman" w:hAnsi="Times New Roman" w:cs="Times New Roman"/>
          <w:iCs/>
          <w:sz w:val="24"/>
          <w:szCs w:val="24"/>
        </w:rPr>
      </w:pPr>
      <w:r>
        <w:rPr>
          <w:rFonts w:ascii="Times New Roman" w:hAnsi="Times New Roman" w:cs="Times New Roman"/>
          <w:iCs/>
          <w:sz w:val="24"/>
          <w:szCs w:val="24"/>
        </w:rPr>
        <w:t xml:space="preserve">A different approach by </w:t>
      </w:r>
      <w:r>
        <w:rPr>
          <w:rFonts w:ascii="Times New Roman" w:hAnsi="Times New Roman" w:cs="Times New Roman"/>
          <w:i/>
          <w:sz w:val="24"/>
          <w:szCs w:val="24"/>
        </w:rPr>
        <w:t xml:space="preserve">Xing et al., </w:t>
      </w:r>
      <w:r>
        <w:rPr>
          <w:rFonts w:ascii="Times New Roman" w:hAnsi="Times New Roman" w:cs="Times New Roman"/>
          <w:iCs/>
          <w:sz w:val="24"/>
          <w:szCs w:val="24"/>
        </w:rPr>
        <w:t>(2015)</w:t>
      </w:r>
      <w:r w:rsidR="000F75D6">
        <w:rPr>
          <w:rFonts w:ascii="Times New Roman" w:hAnsi="Times New Roman" w:cs="Times New Roman"/>
          <w:iCs/>
          <w:sz w:val="24"/>
          <w:szCs w:val="24"/>
        </w:rPr>
        <w:t xml:space="preserve"> the </w:t>
      </w:r>
      <w:proofErr w:type="spellStart"/>
      <w:r w:rsidR="000F75D6" w:rsidRPr="00CA5EE0">
        <w:rPr>
          <w:rFonts w:ascii="Times New Roman" w:hAnsi="Times New Roman" w:cs="Times New Roman"/>
          <w:i/>
          <w:sz w:val="24"/>
          <w:szCs w:val="24"/>
        </w:rPr>
        <w:t>Petuum</w:t>
      </w:r>
      <w:proofErr w:type="spellEnd"/>
      <w:r w:rsidR="000F75D6" w:rsidRPr="000F75D6">
        <w:rPr>
          <w:rFonts w:ascii="Times New Roman" w:hAnsi="Times New Roman" w:cs="Times New Roman"/>
          <w:iCs/>
          <w:sz w:val="24"/>
          <w:szCs w:val="24"/>
        </w:rPr>
        <w:t xml:space="preserve"> framework, which is designed to facilitate grand-scale distributed ML, applying sophisticated ML algorithms efficiently to technical-sized problems involving large scales and data </w:t>
      </w:r>
      <w:proofErr w:type="spellStart"/>
      <w:r w:rsidR="000F75D6" w:rsidRPr="00CA5EE0">
        <w:rPr>
          <w:rFonts w:ascii="Times New Roman" w:hAnsi="Times New Roman" w:cs="Times New Roman"/>
          <w:i/>
          <w:sz w:val="24"/>
          <w:szCs w:val="24"/>
        </w:rPr>
        <w:t>Petuum</w:t>
      </w:r>
      <w:proofErr w:type="spellEnd"/>
      <w:r w:rsidR="000F75D6" w:rsidRPr="000F75D6">
        <w:rPr>
          <w:rFonts w:ascii="Times New Roman" w:hAnsi="Times New Roman" w:cs="Times New Roman"/>
          <w:iCs/>
          <w:sz w:val="24"/>
          <w:szCs w:val="24"/>
        </w:rPr>
        <w:t xml:space="preserve"> is innovative in its approach, it goes beyond traditional bulk synchronous processing as well It goes beyond the special graph-based executions commonly used in other systems </w:t>
      </w:r>
      <w:proofErr w:type="spellStart"/>
      <w:r w:rsidR="000F75D6" w:rsidRPr="00CA5EE0">
        <w:rPr>
          <w:rFonts w:ascii="Times New Roman" w:hAnsi="Times New Roman" w:cs="Times New Roman"/>
          <w:i/>
          <w:sz w:val="24"/>
          <w:szCs w:val="24"/>
        </w:rPr>
        <w:t>Pet</w:t>
      </w:r>
      <w:r w:rsidR="0079737A" w:rsidRPr="00CA5EE0">
        <w:rPr>
          <w:rFonts w:ascii="Times New Roman" w:hAnsi="Times New Roman" w:cs="Times New Roman"/>
          <w:i/>
          <w:sz w:val="24"/>
          <w:szCs w:val="24"/>
        </w:rPr>
        <w:t>u</w:t>
      </w:r>
      <w:r w:rsidR="000F75D6" w:rsidRPr="00CA5EE0">
        <w:rPr>
          <w:rFonts w:ascii="Times New Roman" w:hAnsi="Times New Roman" w:cs="Times New Roman"/>
          <w:i/>
          <w:sz w:val="24"/>
          <w:szCs w:val="24"/>
        </w:rPr>
        <w:t>um</w:t>
      </w:r>
      <w:proofErr w:type="spellEnd"/>
      <w:r w:rsidR="000F75D6" w:rsidRPr="000F75D6">
        <w:rPr>
          <w:rFonts w:ascii="Times New Roman" w:hAnsi="Times New Roman" w:cs="Times New Roman"/>
          <w:iCs/>
          <w:sz w:val="24"/>
          <w:szCs w:val="24"/>
        </w:rPr>
        <w:t xml:space="preserve"> addresses the challenges associated with data- and model-parallel processing in large MLs using an optimization-focused approach. Most ML schemes and iterative convergence algorithms are inherently fault tolerant. This unique perspective provides an integrated system design, which can implement dynamic scheduling based on the scheduling requirements of </w:t>
      </w:r>
      <w:proofErr w:type="spellStart"/>
      <w:r w:rsidR="000F75D6" w:rsidRPr="00CA5EE0">
        <w:rPr>
          <w:rFonts w:ascii="Times New Roman" w:hAnsi="Times New Roman" w:cs="Times New Roman"/>
          <w:i/>
          <w:sz w:val="24"/>
          <w:szCs w:val="24"/>
        </w:rPr>
        <w:t>Petuum</w:t>
      </w:r>
      <w:proofErr w:type="spellEnd"/>
      <w:r w:rsidR="000F75D6" w:rsidRPr="000F75D6">
        <w:rPr>
          <w:rFonts w:ascii="Times New Roman" w:hAnsi="Times New Roman" w:cs="Times New Roman"/>
          <w:iCs/>
          <w:sz w:val="24"/>
          <w:szCs w:val="24"/>
        </w:rPr>
        <w:t xml:space="preserve"> ML systems and bounded-error network synchronization Features like these enable the platform to execute ML tasks quickly and large than traditional models. A key advantage of </w:t>
      </w:r>
      <w:proofErr w:type="spellStart"/>
      <w:r w:rsidR="000F75D6" w:rsidRPr="00CA5EE0">
        <w:rPr>
          <w:rFonts w:ascii="Times New Roman" w:hAnsi="Times New Roman" w:cs="Times New Roman"/>
          <w:i/>
          <w:sz w:val="24"/>
          <w:szCs w:val="24"/>
        </w:rPr>
        <w:t>Petuum</w:t>
      </w:r>
      <w:proofErr w:type="spellEnd"/>
      <w:r w:rsidR="000F75D6" w:rsidRPr="000F75D6">
        <w:rPr>
          <w:rFonts w:ascii="Times New Roman" w:hAnsi="Times New Roman" w:cs="Times New Roman"/>
          <w:iCs/>
          <w:sz w:val="24"/>
          <w:szCs w:val="24"/>
        </w:rPr>
        <w:t xml:space="preserve"> is the ability to handle detailed models and large amounts of data</w:t>
      </w:r>
      <w:r w:rsidR="00D75462">
        <w:rPr>
          <w:rFonts w:ascii="Times New Roman" w:hAnsi="Times New Roman" w:cs="Times New Roman"/>
          <w:iCs/>
          <w:sz w:val="24"/>
          <w:szCs w:val="24"/>
        </w:rPr>
        <w:t xml:space="preserve"> </w:t>
      </w:r>
      <w:r w:rsidR="000F75D6" w:rsidRPr="000F75D6">
        <w:rPr>
          <w:rFonts w:ascii="Times New Roman" w:hAnsi="Times New Roman" w:cs="Times New Roman"/>
          <w:iCs/>
          <w:sz w:val="24"/>
          <w:szCs w:val="24"/>
        </w:rPr>
        <w:t xml:space="preserve">it </w:t>
      </w:r>
      <w:r w:rsidR="000F75D6" w:rsidRPr="000F75D6">
        <w:rPr>
          <w:rFonts w:ascii="Times New Roman" w:hAnsi="Times New Roman" w:cs="Times New Roman"/>
          <w:iCs/>
          <w:sz w:val="24"/>
          <w:szCs w:val="24"/>
        </w:rPr>
        <w:lastRenderedPageBreak/>
        <w:t xml:space="preserve">manages hundreds of billions of parameters over petabytes of data Its focus on optimization provides the ability to streamline tasks, consume data and meeting model-centric needs through fault-tolerant recursive meetings Boundary-error synchronization adapts to changing computational requirements, reducing the burden often associated with rigid consistency models Overall, </w:t>
      </w:r>
      <w:proofErr w:type="spellStart"/>
      <w:r w:rsidR="000F75D6" w:rsidRPr="00CA5EE0">
        <w:rPr>
          <w:rFonts w:ascii="Times New Roman" w:hAnsi="Times New Roman" w:cs="Times New Roman"/>
          <w:i/>
          <w:sz w:val="24"/>
          <w:szCs w:val="24"/>
        </w:rPr>
        <w:t>Petuum’s</w:t>
      </w:r>
      <w:proofErr w:type="spellEnd"/>
      <w:r w:rsidR="000F75D6" w:rsidRPr="000F75D6">
        <w:rPr>
          <w:rFonts w:ascii="Times New Roman" w:hAnsi="Times New Roman" w:cs="Times New Roman"/>
          <w:iCs/>
          <w:sz w:val="24"/>
          <w:szCs w:val="24"/>
        </w:rPr>
        <w:t xml:space="preserve"> architecture dramatically improves the speed and scope of ML systems, making better use of distributed resources. This makes </w:t>
      </w:r>
      <w:proofErr w:type="spellStart"/>
      <w:r w:rsidR="000F75D6" w:rsidRPr="00CA5EE0">
        <w:rPr>
          <w:rFonts w:ascii="Times New Roman" w:hAnsi="Times New Roman" w:cs="Times New Roman"/>
          <w:i/>
          <w:sz w:val="24"/>
          <w:szCs w:val="24"/>
        </w:rPr>
        <w:t>Petuum</w:t>
      </w:r>
      <w:proofErr w:type="spellEnd"/>
      <w:r w:rsidR="000F75D6" w:rsidRPr="000F75D6">
        <w:rPr>
          <w:rFonts w:ascii="Times New Roman" w:hAnsi="Times New Roman" w:cs="Times New Roman"/>
          <w:iCs/>
          <w:sz w:val="24"/>
          <w:szCs w:val="24"/>
        </w:rPr>
        <w:t xml:space="preserve"> a powerful tool for researchers and practitioners tackling complex ML operations on large datasets.</w:t>
      </w:r>
    </w:p>
    <w:p w14:paraId="466D9394" w14:textId="498EC392" w:rsidR="003D693C" w:rsidRDefault="00C26BF8" w:rsidP="003D693C">
      <w:pPr>
        <w:pStyle w:val="Heading1"/>
        <w:numPr>
          <w:ilvl w:val="1"/>
          <w:numId w:val="1"/>
        </w:numPr>
        <w:spacing w:after="120"/>
        <w:rPr>
          <w:rFonts w:ascii="Arial" w:hAnsi="Arial" w:cs="Arial"/>
          <w:color w:val="auto"/>
          <w:sz w:val="24"/>
          <w:szCs w:val="24"/>
        </w:rPr>
      </w:pPr>
      <w:bookmarkStart w:id="17" w:name="_Toc166439254"/>
      <w:r>
        <w:rPr>
          <w:rFonts w:ascii="Arial" w:hAnsi="Arial" w:cs="Arial"/>
          <w:color w:val="auto"/>
          <w:sz w:val="24"/>
          <w:szCs w:val="24"/>
        </w:rPr>
        <w:t>Federated Learning implementation</w:t>
      </w:r>
      <w:bookmarkEnd w:id="17"/>
    </w:p>
    <w:p w14:paraId="63F941A3" w14:textId="657B9FAD" w:rsidR="009F6D19" w:rsidRPr="009F6D19" w:rsidRDefault="009F6D19" w:rsidP="009F6D19">
      <w:pPr>
        <w:ind w:left="360" w:firstLine="360"/>
        <w:rPr>
          <w:rFonts w:ascii="Times New Roman" w:hAnsi="Times New Roman" w:cs="Times New Roman"/>
          <w:iCs/>
          <w:sz w:val="24"/>
          <w:szCs w:val="24"/>
        </w:rPr>
      </w:pPr>
      <w:r w:rsidRPr="009F6D19">
        <w:rPr>
          <w:rFonts w:ascii="Times New Roman" w:hAnsi="Times New Roman" w:cs="Times New Roman"/>
          <w:iCs/>
          <w:sz w:val="24"/>
          <w:szCs w:val="24"/>
        </w:rPr>
        <w:t xml:space="preserve">The dataset, Chest X-Ray Images, is utilized in a model implemented with a multi-layer convolutional network using </w:t>
      </w:r>
      <w:proofErr w:type="spellStart"/>
      <w:r w:rsidRPr="00CA5EE0">
        <w:rPr>
          <w:rFonts w:ascii="Times New Roman" w:hAnsi="Times New Roman" w:cs="Times New Roman"/>
          <w:i/>
          <w:sz w:val="24"/>
          <w:szCs w:val="24"/>
        </w:rPr>
        <w:t>Keras</w:t>
      </w:r>
      <w:proofErr w:type="spellEnd"/>
      <w:r w:rsidRPr="009F6D19">
        <w:rPr>
          <w:rFonts w:ascii="Times New Roman" w:hAnsi="Times New Roman" w:cs="Times New Roman"/>
          <w:iCs/>
          <w:sz w:val="24"/>
          <w:szCs w:val="24"/>
        </w:rPr>
        <w:t>. The platform AI4EOSC will be used</w:t>
      </w:r>
      <w:r w:rsidR="00777FBF">
        <w:rPr>
          <w:rFonts w:ascii="Times New Roman" w:hAnsi="Times New Roman" w:cs="Times New Roman"/>
          <w:iCs/>
          <w:sz w:val="24"/>
          <w:szCs w:val="24"/>
        </w:rPr>
        <w:t xml:space="preserve"> </w:t>
      </w:r>
      <w:r w:rsidR="00777FBF" w:rsidRPr="00777FBF">
        <w:rPr>
          <w:rFonts w:ascii="Times New Roman" w:hAnsi="Times New Roman" w:cs="Times New Roman"/>
          <w:iCs/>
          <w:sz w:val="24"/>
          <w:szCs w:val="24"/>
        </w:rPr>
        <w:t xml:space="preserve">(www.youtube.com, </w:t>
      </w:r>
      <w:r w:rsidR="00777FBF">
        <w:rPr>
          <w:rFonts w:ascii="Times New Roman" w:hAnsi="Times New Roman" w:cs="Times New Roman"/>
          <w:iCs/>
          <w:sz w:val="24"/>
          <w:szCs w:val="24"/>
        </w:rPr>
        <w:t>2024</w:t>
      </w:r>
      <w:r w:rsidR="00777FBF" w:rsidRPr="00777FBF">
        <w:rPr>
          <w:rFonts w:ascii="Times New Roman" w:hAnsi="Times New Roman" w:cs="Times New Roman"/>
          <w:iCs/>
          <w:sz w:val="24"/>
          <w:szCs w:val="24"/>
        </w:rPr>
        <w:t>)</w:t>
      </w:r>
      <w:r w:rsidRPr="009F6D19">
        <w:rPr>
          <w:rFonts w:ascii="Times New Roman" w:hAnsi="Times New Roman" w:cs="Times New Roman"/>
          <w:iCs/>
          <w:sz w:val="24"/>
          <w:szCs w:val="24"/>
        </w:rPr>
        <w:t xml:space="preserve">. The task involves using the images to implement </w:t>
      </w:r>
      <w:r w:rsidR="008B47E8">
        <w:rPr>
          <w:rFonts w:ascii="Times New Roman" w:hAnsi="Times New Roman" w:cs="Times New Roman"/>
          <w:iCs/>
          <w:sz w:val="24"/>
          <w:szCs w:val="24"/>
        </w:rPr>
        <w:t>a</w:t>
      </w:r>
      <w:r w:rsidRPr="009F6D19">
        <w:rPr>
          <w:rFonts w:ascii="Times New Roman" w:hAnsi="Times New Roman" w:cs="Times New Roman"/>
          <w:iCs/>
          <w:sz w:val="24"/>
          <w:szCs w:val="24"/>
        </w:rPr>
        <w:t xml:space="preserve"> </w:t>
      </w:r>
      <w:r w:rsidRPr="00304198">
        <w:rPr>
          <w:rFonts w:ascii="Times New Roman" w:hAnsi="Times New Roman" w:cs="Times New Roman"/>
          <w:i/>
          <w:sz w:val="24"/>
          <w:szCs w:val="24"/>
        </w:rPr>
        <w:t>NN</w:t>
      </w:r>
      <w:r w:rsidRPr="009F6D19">
        <w:rPr>
          <w:rFonts w:ascii="Times New Roman" w:hAnsi="Times New Roman" w:cs="Times New Roman"/>
          <w:iCs/>
          <w:sz w:val="24"/>
          <w:szCs w:val="24"/>
        </w:rPr>
        <w:t xml:space="preserve">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304198">
        <w:rPr>
          <w:rFonts w:ascii="Times New Roman" w:hAnsi="Times New Roman" w:cs="Times New Roman"/>
          <w:i/>
          <w:sz w:val="24"/>
          <w:szCs w:val="24"/>
        </w:rPr>
        <w:t>AI4</w:t>
      </w:r>
      <w:r w:rsidRPr="009F6D19">
        <w:rPr>
          <w:rFonts w:ascii="Times New Roman" w:hAnsi="Times New Roman" w:cs="Times New Roman"/>
          <w:iCs/>
          <w:sz w:val="24"/>
          <w:szCs w:val="24"/>
        </w:rPr>
        <w:t xml:space="preserve"> FL server, the model is deployed. The Flower package is used to build the model. The use of </w:t>
      </w:r>
      <w:proofErr w:type="spellStart"/>
      <w:r w:rsidRPr="00CA5EE0">
        <w:rPr>
          <w:rFonts w:ascii="Times New Roman" w:hAnsi="Times New Roman" w:cs="Times New Roman"/>
          <w:i/>
          <w:sz w:val="24"/>
          <w:szCs w:val="24"/>
        </w:rPr>
        <w:t>Jupyter</w:t>
      </w:r>
      <w:proofErr w:type="spellEnd"/>
      <w:r w:rsidRPr="00CA5EE0">
        <w:rPr>
          <w:rFonts w:ascii="Times New Roman" w:hAnsi="Times New Roman" w:cs="Times New Roman"/>
          <w:i/>
          <w:sz w:val="24"/>
          <w:szCs w:val="24"/>
        </w:rPr>
        <w:t xml:space="preserve"> Notebook</w:t>
      </w:r>
      <w:r w:rsidRPr="009F6D19">
        <w:rPr>
          <w:rFonts w:ascii="Times New Roman" w:hAnsi="Times New Roman" w:cs="Times New Roman"/>
          <w:iCs/>
          <w:sz w:val="24"/>
          <w:szCs w:val="24"/>
        </w:rPr>
        <w:t xml:space="preserve"> 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304198">
        <w:rPr>
          <w:rFonts w:ascii="Times New Roman" w:hAnsi="Times New Roman" w:cs="Times New Roman"/>
          <w:i/>
          <w:sz w:val="24"/>
          <w:szCs w:val="24"/>
        </w:rPr>
        <w:t>AI4</w:t>
      </w:r>
      <w:r w:rsidRPr="009F6D19">
        <w:rPr>
          <w:rFonts w:ascii="Times New Roman" w:hAnsi="Times New Roman" w:cs="Times New Roman"/>
          <w:iCs/>
          <w:sz w:val="24"/>
          <w:szCs w:val="24"/>
        </w:rPr>
        <w:t xml:space="preserve"> FL server key into each client's </w:t>
      </w:r>
      <w:r w:rsidRPr="00304198">
        <w:rPr>
          <w:rFonts w:ascii="Times New Roman" w:hAnsi="Times New Roman" w:cs="Times New Roman"/>
          <w:i/>
          <w:sz w:val="24"/>
          <w:szCs w:val="24"/>
        </w:rPr>
        <w:t>Python</w:t>
      </w:r>
      <w:r w:rsidRPr="009F6D19">
        <w:rPr>
          <w:rFonts w:ascii="Times New Roman" w:hAnsi="Times New Roman" w:cs="Times New Roman"/>
          <w:iCs/>
          <w:sz w:val="24"/>
          <w:szCs w:val="24"/>
        </w:rPr>
        <w:t xml:space="preserve"> script. After this, by running </w:t>
      </w:r>
      <w:r w:rsidRPr="00304198">
        <w:rPr>
          <w:rFonts w:ascii="Times New Roman" w:hAnsi="Times New Roman" w:cs="Times New Roman"/>
          <w:i/>
          <w:sz w:val="24"/>
          <w:szCs w:val="24"/>
        </w:rPr>
        <w:t>$ python3</w:t>
      </w:r>
      <w:r w:rsidRPr="009F6D19">
        <w:rPr>
          <w:rFonts w:ascii="Times New Roman" w:hAnsi="Times New Roman" w:cs="Times New Roman"/>
          <w:iCs/>
          <w:sz w:val="24"/>
          <w:szCs w:val="24"/>
        </w:rPr>
        <w:t xml:space="preserve"> </w:t>
      </w:r>
      <w:r w:rsidRPr="00304198">
        <w:rPr>
          <w:rFonts w:ascii="Times New Roman" w:hAnsi="Times New Roman" w:cs="Times New Roman"/>
          <w:i/>
          <w:sz w:val="24"/>
          <w:szCs w:val="24"/>
        </w:rPr>
        <w:t>Client.py</w:t>
      </w:r>
      <w:r w:rsidRPr="009F6D19">
        <w:rPr>
          <w:rFonts w:ascii="Times New Roman" w:hAnsi="Times New Roman" w:cs="Times New Roman"/>
          <w:iCs/>
          <w:sz w:val="24"/>
          <w:szCs w:val="24"/>
        </w:rPr>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23FB1B56" w14:textId="4C70215F" w:rsidR="009F6D19" w:rsidRDefault="009F6D19" w:rsidP="009F6D19">
      <w:pPr>
        <w:ind w:left="360" w:firstLine="360"/>
        <w:rPr>
          <w:rFonts w:ascii="Times New Roman" w:hAnsi="Times New Roman" w:cs="Times New Roman"/>
          <w:iCs/>
          <w:sz w:val="24"/>
          <w:szCs w:val="24"/>
        </w:rPr>
      </w:pPr>
      <w:r w:rsidRPr="009F6D19">
        <w:rPr>
          <w:rFonts w:ascii="Times New Roman" w:hAnsi="Times New Roman" w:cs="Times New Roman"/>
          <w:iCs/>
          <w:sz w:val="24"/>
          <w:szCs w:val="24"/>
        </w:rPr>
        <w:t>This other practical implementation</w:t>
      </w:r>
      <w:r w:rsidR="00777FBF">
        <w:rPr>
          <w:rFonts w:ascii="Times New Roman" w:hAnsi="Times New Roman" w:cs="Times New Roman"/>
          <w:iCs/>
          <w:sz w:val="24"/>
          <w:szCs w:val="24"/>
        </w:rPr>
        <w:t xml:space="preserve"> </w:t>
      </w:r>
      <w:r w:rsidR="00777FBF" w:rsidRPr="00777FBF">
        <w:rPr>
          <w:rFonts w:ascii="Times New Roman" w:hAnsi="Times New Roman" w:cs="Times New Roman"/>
          <w:iCs/>
          <w:sz w:val="24"/>
          <w:szCs w:val="24"/>
        </w:rPr>
        <w:t xml:space="preserve">(www.youtube.com, </w:t>
      </w:r>
      <w:r w:rsidR="00777FBF">
        <w:rPr>
          <w:rFonts w:ascii="Times New Roman" w:hAnsi="Times New Roman" w:cs="Times New Roman"/>
          <w:iCs/>
          <w:sz w:val="24"/>
          <w:szCs w:val="24"/>
        </w:rPr>
        <w:t>2022</w:t>
      </w:r>
      <w:r w:rsidR="00777FBF" w:rsidRPr="00777FBF">
        <w:rPr>
          <w:rFonts w:ascii="Times New Roman" w:hAnsi="Times New Roman" w:cs="Times New Roman"/>
          <w:iCs/>
          <w:sz w:val="24"/>
          <w:szCs w:val="24"/>
        </w:rPr>
        <w:t>)</w:t>
      </w:r>
      <w:r w:rsidRPr="009F6D19">
        <w:rPr>
          <w:rFonts w:ascii="Times New Roman" w:hAnsi="Times New Roman" w:cs="Times New Roman"/>
          <w:iCs/>
          <w:sz w:val="24"/>
          <w:szCs w:val="24"/>
        </w:rPr>
        <w:t xml:space="preserve"> case uses Azure Machine Learning, and the dataset used is the same as discussed above. The experiment begins by training the model with a classical approach and then comparing this result with the federated one. Three clients are present, representing hospitals in the US, Europe, and Asia; these are computer instances in Azure. The Nvidia Flare framework is used in this model. A </w:t>
      </w:r>
      <w:proofErr w:type="spellStart"/>
      <w:r w:rsidRPr="00304198">
        <w:rPr>
          <w:rFonts w:ascii="Times New Roman" w:hAnsi="Times New Roman" w:cs="Times New Roman"/>
          <w:i/>
          <w:sz w:val="24"/>
          <w:szCs w:val="24"/>
        </w:rPr>
        <w:t>Jupyter</w:t>
      </w:r>
      <w:proofErr w:type="spellEnd"/>
      <w:r w:rsidRPr="00304198">
        <w:rPr>
          <w:rFonts w:ascii="Times New Roman" w:hAnsi="Times New Roman" w:cs="Times New Roman"/>
          <w:i/>
          <w:sz w:val="24"/>
          <w:szCs w:val="24"/>
        </w:rPr>
        <w:t xml:space="preserve"> Notebook</w:t>
      </w:r>
      <w:r w:rsidRPr="009F6D19">
        <w:rPr>
          <w:rFonts w:ascii="Times New Roman" w:hAnsi="Times New Roman" w:cs="Times New Roman"/>
          <w:iCs/>
          <w:sz w:val="24"/>
          <w:szCs w:val="24"/>
        </w:rPr>
        <w:t xml:space="preserve"> is utilized as a controller, sending instructions to the </w:t>
      </w:r>
      <w:r w:rsidR="00304198" w:rsidRPr="009F6D19">
        <w:rPr>
          <w:rFonts w:ascii="Times New Roman" w:hAnsi="Times New Roman" w:cs="Times New Roman"/>
          <w:iCs/>
          <w:sz w:val="24"/>
          <w:szCs w:val="24"/>
        </w:rPr>
        <w:t>clients,</w:t>
      </w:r>
      <w:r w:rsidRPr="009F6D19">
        <w:rPr>
          <w:rFonts w:ascii="Times New Roman" w:hAnsi="Times New Roman" w:cs="Times New Roman"/>
          <w:iCs/>
          <w:sz w:val="24"/>
          <w:szCs w:val="24"/>
        </w:rPr>
        <w:t xml:space="preserve"> and tracking accuracy. In conclusion, this demonstration, along with the one above, is fundamental to understanding how FL is implemented. Unlike the first section, 4.2, which emulates the clients within a </w:t>
      </w:r>
      <w:proofErr w:type="spellStart"/>
      <w:r w:rsidRPr="00304198">
        <w:rPr>
          <w:rFonts w:ascii="Times New Roman" w:hAnsi="Times New Roman" w:cs="Times New Roman"/>
          <w:i/>
          <w:sz w:val="24"/>
          <w:szCs w:val="24"/>
        </w:rPr>
        <w:t>Jupyter</w:t>
      </w:r>
      <w:proofErr w:type="spellEnd"/>
      <w:r w:rsidRPr="00304198">
        <w:rPr>
          <w:rFonts w:ascii="Times New Roman" w:hAnsi="Times New Roman" w:cs="Times New Roman"/>
          <w:i/>
          <w:sz w:val="24"/>
          <w:szCs w:val="24"/>
        </w:rPr>
        <w:t xml:space="preserve"> Notebook</w:t>
      </w:r>
      <w:r w:rsidRPr="009F6D19">
        <w:rPr>
          <w:rFonts w:ascii="Times New Roman" w:hAnsi="Times New Roman" w:cs="Times New Roman"/>
          <w:iCs/>
          <w:sz w:val="24"/>
          <w:szCs w:val="24"/>
        </w:rPr>
        <w:t>, these two examples use virtual machines that closely emulate actual hospitals. They have different IP addresses and connection protocols must be used to connect and train the model.</w:t>
      </w:r>
    </w:p>
    <w:p w14:paraId="639C60E0" w14:textId="77777777" w:rsidR="00304198" w:rsidRPr="00504E3F" w:rsidRDefault="00304198" w:rsidP="009F6D19">
      <w:pPr>
        <w:ind w:left="360" w:firstLine="360"/>
        <w:rPr>
          <w:rFonts w:ascii="Times New Roman" w:hAnsi="Times New Roman" w:cs="Times New Roman"/>
          <w:iCs/>
          <w:sz w:val="24"/>
          <w:szCs w:val="24"/>
        </w:rPr>
      </w:pPr>
    </w:p>
    <w:p w14:paraId="45ADD122" w14:textId="77777777" w:rsidR="00EA13FD" w:rsidRPr="00EA13FD" w:rsidRDefault="00EA13FD" w:rsidP="0025637E">
      <w:pPr>
        <w:ind w:left="720"/>
      </w:pPr>
    </w:p>
    <w:p w14:paraId="3C3029B4" w14:textId="0154298E" w:rsidR="00A66E5A" w:rsidRDefault="00C0298A" w:rsidP="00A66E5A">
      <w:pPr>
        <w:pStyle w:val="Heading1"/>
        <w:numPr>
          <w:ilvl w:val="1"/>
          <w:numId w:val="1"/>
        </w:numPr>
        <w:spacing w:after="120"/>
        <w:rPr>
          <w:rFonts w:ascii="Arial" w:hAnsi="Arial" w:cs="Arial"/>
          <w:color w:val="auto"/>
          <w:sz w:val="24"/>
          <w:szCs w:val="24"/>
        </w:rPr>
      </w:pPr>
      <w:bookmarkStart w:id="18" w:name="_Toc166439255"/>
      <w:r>
        <w:rPr>
          <w:rFonts w:ascii="Arial" w:hAnsi="Arial" w:cs="Arial"/>
          <w:color w:val="auto"/>
          <w:sz w:val="24"/>
          <w:szCs w:val="24"/>
        </w:rPr>
        <w:lastRenderedPageBreak/>
        <w:t>C</w:t>
      </w:r>
      <w:r w:rsidR="00E70291">
        <w:rPr>
          <w:rFonts w:ascii="Arial" w:hAnsi="Arial" w:cs="Arial"/>
          <w:color w:val="auto"/>
          <w:sz w:val="24"/>
          <w:szCs w:val="24"/>
        </w:rPr>
        <w:t>ommonly used datasets</w:t>
      </w:r>
      <w:bookmarkEnd w:id="18"/>
    </w:p>
    <w:p w14:paraId="68EBE85A" w14:textId="101FABFB" w:rsidR="00880F5A" w:rsidRPr="0025637E" w:rsidRDefault="00FB60E5" w:rsidP="0025637E">
      <w:pPr>
        <w:ind w:left="357" w:firstLine="357"/>
        <w:rPr>
          <w:rFonts w:ascii="Times New Roman" w:hAnsi="Times New Roman" w:cs="Times New Roman"/>
          <w:iCs/>
          <w:sz w:val="24"/>
          <w:szCs w:val="24"/>
        </w:rPr>
      </w:pPr>
      <w:r>
        <w:rPr>
          <w:rFonts w:ascii="Times New Roman" w:hAnsi="Times New Roman" w:cs="Times New Roman"/>
          <w:iCs/>
          <w:sz w:val="24"/>
          <w:szCs w:val="24"/>
        </w:rPr>
        <w:t xml:space="preserve">Luo </w:t>
      </w:r>
      <w:r w:rsidRPr="0025637E">
        <w:rPr>
          <w:rFonts w:ascii="Times New Roman" w:hAnsi="Times New Roman" w:cs="Times New Roman"/>
          <w:iCs/>
          <w:sz w:val="24"/>
          <w:szCs w:val="24"/>
        </w:rPr>
        <w:t xml:space="preserve">et al., </w:t>
      </w:r>
      <w:r w:rsidR="00836A78">
        <w:rPr>
          <w:rFonts w:ascii="Times New Roman" w:hAnsi="Times New Roman" w:cs="Times New Roman"/>
          <w:iCs/>
          <w:sz w:val="24"/>
          <w:szCs w:val="24"/>
        </w:rPr>
        <w:t xml:space="preserve">(2021) </w:t>
      </w:r>
      <w:r w:rsidR="00836A78" w:rsidRPr="00836A78">
        <w:rPr>
          <w:rFonts w:ascii="Times New Roman" w:hAnsi="Times New Roman" w:cs="Times New Roman"/>
          <w:iCs/>
          <w:sz w:val="24"/>
          <w:szCs w:val="24"/>
        </w:rPr>
        <w:t>introduc</w:t>
      </w:r>
      <w:r w:rsidR="00836A78">
        <w:rPr>
          <w:rFonts w:ascii="Times New Roman" w:hAnsi="Times New Roman" w:cs="Times New Roman"/>
          <w:iCs/>
          <w:sz w:val="24"/>
          <w:szCs w:val="24"/>
        </w:rPr>
        <w:t>ed</w:t>
      </w:r>
      <w:r w:rsidR="00836A78" w:rsidRPr="00836A78">
        <w:rPr>
          <w:rFonts w:ascii="Times New Roman" w:hAnsi="Times New Roman" w:cs="Times New Roman"/>
          <w:iCs/>
          <w:sz w:val="24"/>
          <w:szCs w:val="24"/>
        </w:rPr>
        <w:t xml:space="preserve">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w:t>
      </w:r>
      <w:r w:rsidR="00836A78" w:rsidRPr="00304198">
        <w:rPr>
          <w:rFonts w:ascii="Times New Roman" w:hAnsi="Times New Roman" w:cs="Times New Roman"/>
          <w:i/>
          <w:sz w:val="24"/>
          <w:szCs w:val="24"/>
        </w:rPr>
        <w:t>YOLO</w:t>
      </w:r>
      <w:r w:rsidR="00836A78" w:rsidRPr="00836A78">
        <w:rPr>
          <w:rFonts w:ascii="Times New Roman" w:hAnsi="Times New Roman" w:cs="Times New Roman"/>
          <w:iCs/>
          <w:sz w:val="24"/>
          <w:szCs w:val="24"/>
        </w:rPr>
        <w:t xml:space="preserve"> and </w:t>
      </w:r>
      <w:r w:rsidR="00836A78" w:rsidRPr="00304198">
        <w:rPr>
          <w:rFonts w:ascii="Times New Roman" w:hAnsi="Times New Roman" w:cs="Times New Roman"/>
          <w:i/>
          <w:sz w:val="24"/>
          <w:szCs w:val="24"/>
        </w:rPr>
        <w:t>Faster R-CNN</w:t>
      </w:r>
      <w:r w:rsidR="00836A78" w:rsidRPr="00836A78">
        <w:rPr>
          <w:rFonts w:ascii="Times New Roman" w:hAnsi="Times New Roman" w:cs="Times New Roman"/>
          <w:iCs/>
          <w:sz w:val="24"/>
          <w:szCs w:val="24"/>
        </w:rPr>
        <w:t xml:space="preserve">. As a result, a non-IDD and imbalanced dataset was created, ideal to test FL models under real-world conditions. This dataset offers a unique resource compared to other benchmark datasets used in FL research. </w:t>
      </w:r>
      <w:r w:rsidR="00836A78" w:rsidRPr="00304198">
        <w:rPr>
          <w:rFonts w:ascii="Times New Roman" w:hAnsi="Times New Roman" w:cs="Times New Roman"/>
          <w:i/>
          <w:sz w:val="24"/>
          <w:szCs w:val="24"/>
        </w:rPr>
        <w:t>MNIST</w:t>
      </w:r>
      <w:r w:rsidR="00836A78" w:rsidRPr="00836A78">
        <w:rPr>
          <w:rFonts w:ascii="Times New Roman" w:hAnsi="Times New Roman" w:cs="Times New Roman"/>
          <w:iCs/>
          <w:sz w:val="24"/>
          <w:szCs w:val="24"/>
        </w:rPr>
        <w:t xml:space="preserve"> or </w:t>
      </w:r>
      <w:r w:rsidR="00836A78" w:rsidRPr="00304198">
        <w:rPr>
          <w:rFonts w:ascii="Times New Roman" w:hAnsi="Times New Roman" w:cs="Times New Roman"/>
          <w:i/>
          <w:sz w:val="24"/>
          <w:szCs w:val="24"/>
        </w:rPr>
        <w:t>CIFAR</w:t>
      </w:r>
      <w:r w:rsidR="00836A78" w:rsidRPr="00836A78">
        <w:rPr>
          <w:rFonts w:ascii="Times New Roman" w:hAnsi="Times New Roman" w:cs="Times New Roman"/>
          <w:iCs/>
          <w:sz w:val="24"/>
          <w:szCs w:val="24"/>
        </w:rPr>
        <w:t xml:space="preserve"> are balanced and homogeneous whereas the real-world image dataset provides a real challenge due to its realism, leading to better FL models after training. Also, the use of </w:t>
      </w:r>
      <w:r w:rsidR="00836A78" w:rsidRPr="00304198">
        <w:rPr>
          <w:rFonts w:ascii="Times New Roman" w:hAnsi="Times New Roman" w:cs="Times New Roman"/>
          <w:i/>
          <w:sz w:val="24"/>
          <w:szCs w:val="24"/>
        </w:rPr>
        <w:t>YOLO</w:t>
      </w:r>
      <w:r w:rsidR="00836A78" w:rsidRPr="00836A78">
        <w:rPr>
          <w:rFonts w:ascii="Times New Roman" w:hAnsi="Times New Roman" w:cs="Times New Roman"/>
          <w:iCs/>
          <w:sz w:val="24"/>
          <w:szCs w:val="24"/>
        </w:rPr>
        <w:t xml:space="preserve"> and Faster R-CNN differs from simpler models or more synthetic setups often used. In summary realistic approaches can enhance FL modelling.</w:t>
      </w:r>
      <w:r w:rsidR="00772A97">
        <w:rPr>
          <w:rFonts w:ascii="Times New Roman" w:hAnsi="Times New Roman" w:cs="Times New Roman"/>
          <w:iCs/>
          <w:sz w:val="24"/>
          <w:szCs w:val="24"/>
        </w:rPr>
        <w:t xml:space="preserve"> Similarly, Lai </w:t>
      </w:r>
      <w:r w:rsidR="00772A97" w:rsidRPr="0025637E">
        <w:rPr>
          <w:rFonts w:ascii="Times New Roman" w:hAnsi="Times New Roman" w:cs="Times New Roman"/>
          <w:iCs/>
          <w:sz w:val="24"/>
          <w:szCs w:val="24"/>
        </w:rPr>
        <w:t xml:space="preserve">et al., </w:t>
      </w:r>
      <w:r w:rsidR="00772A97">
        <w:rPr>
          <w:rFonts w:ascii="Times New Roman" w:hAnsi="Times New Roman" w:cs="Times New Roman"/>
          <w:iCs/>
          <w:sz w:val="24"/>
          <w:szCs w:val="24"/>
        </w:rPr>
        <w:t>(2024)</w:t>
      </w:r>
      <w:r w:rsidR="00772A97" w:rsidRPr="0025637E">
        <w:rPr>
          <w:rFonts w:ascii="Times New Roman" w:hAnsi="Times New Roman" w:cs="Times New Roman"/>
          <w:iCs/>
          <w:sz w:val="24"/>
          <w:szCs w:val="24"/>
        </w:rPr>
        <w:t xml:space="preserve"> </w:t>
      </w:r>
      <w:r w:rsidR="00772A97">
        <w:rPr>
          <w:rFonts w:ascii="Times New Roman" w:hAnsi="Times New Roman" w:cs="Times New Roman"/>
          <w:iCs/>
          <w:sz w:val="24"/>
          <w:szCs w:val="24"/>
        </w:rPr>
        <w:t xml:space="preserve">used versions of </w:t>
      </w:r>
      <w:r w:rsidR="00772A97" w:rsidRPr="00304198">
        <w:rPr>
          <w:rFonts w:ascii="Times New Roman" w:hAnsi="Times New Roman" w:cs="Times New Roman"/>
          <w:i/>
          <w:sz w:val="24"/>
          <w:szCs w:val="24"/>
        </w:rPr>
        <w:t>MINST</w:t>
      </w:r>
      <w:r w:rsidR="00772A97" w:rsidRPr="0025637E">
        <w:rPr>
          <w:rFonts w:ascii="Times New Roman" w:hAnsi="Times New Roman" w:cs="Times New Roman"/>
          <w:iCs/>
          <w:sz w:val="24"/>
          <w:szCs w:val="24"/>
        </w:rPr>
        <w:t xml:space="preserve"> </w:t>
      </w:r>
      <w:r w:rsidR="00772A97">
        <w:rPr>
          <w:rFonts w:ascii="Times New Roman" w:hAnsi="Times New Roman" w:cs="Times New Roman"/>
          <w:iCs/>
          <w:sz w:val="24"/>
          <w:szCs w:val="24"/>
        </w:rPr>
        <w:t xml:space="preserve">and </w:t>
      </w:r>
      <w:r w:rsidR="00772A97" w:rsidRPr="00304198">
        <w:rPr>
          <w:rFonts w:ascii="Times New Roman" w:hAnsi="Times New Roman" w:cs="Times New Roman"/>
          <w:i/>
          <w:sz w:val="24"/>
          <w:szCs w:val="24"/>
        </w:rPr>
        <w:t>CIFAR</w:t>
      </w:r>
      <w:r w:rsidR="00772A97" w:rsidRPr="0025637E">
        <w:rPr>
          <w:rFonts w:ascii="Times New Roman" w:hAnsi="Times New Roman" w:cs="Times New Roman"/>
          <w:iCs/>
          <w:sz w:val="24"/>
          <w:szCs w:val="24"/>
        </w:rPr>
        <w:t xml:space="preserve">, </w:t>
      </w:r>
      <w:r w:rsidR="00772A97" w:rsidRPr="00304198">
        <w:rPr>
          <w:rFonts w:ascii="Times New Roman" w:hAnsi="Times New Roman" w:cs="Times New Roman"/>
          <w:i/>
          <w:sz w:val="24"/>
          <w:szCs w:val="24"/>
        </w:rPr>
        <w:t>Fashion-MNIST, CIFAR-10 and CIFAR-100</w:t>
      </w:r>
      <w:r w:rsidR="00772A97">
        <w:rPr>
          <w:rFonts w:ascii="Times New Roman" w:hAnsi="Times New Roman" w:cs="Times New Roman"/>
          <w:iCs/>
          <w:sz w:val="24"/>
          <w:szCs w:val="24"/>
        </w:rPr>
        <w:t xml:space="preserve">. </w:t>
      </w:r>
      <w:r w:rsidR="00772A97" w:rsidRPr="00EC11D0">
        <w:rPr>
          <w:rFonts w:ascii="Times New Roman" w:hAnsi="Times New Roman" w:cs="Times New Roman"/>
          <w:iCs/>
          <w:sz w:val="24"/>
          <w:szCs w:val="24"/>
        </w:rPr>
        <w:t>These datasets are chosen for their varying levels of complexity and the ability to simulate non-IDD conditions effectively. Other frameworks employ the Federated Averaging (</w:t>
      </w:r>
      <w:proofErr w:type="spellStart"/>
      <w:r w:rsidR="00772A97" w:rsidRPr="00EC11D0">
        <w:rPr>
          <w:rFonts w:ascii="Times New Roman" w:hAnsi="Times New Roman" w:cs="Times New Roman"/>
          <w:iCs/>
          <w:sz w:val="24"/>
          <w:szCs w:val="24"/>
        </w:rPr>
        <w:t>FedAvg</w:t>
      </w:r>
      <w:proofErr w:type="spellEnd"/>
      <w:r w:rsidR="00772A97" w:rsidRPr="00EC11D0">
        <w:rPr>
          <w:rFonts w:ascii="Times New Roman" w:hAnsi="Times New Roman" w:cs="Times New Roman"/>
          <w:iCs/>
          <w:sz w:val="24"/>
          <w:szCs w:val="24"/>
        </w:rPr>
        <w:t>) algorithm, not performing well with non-IID data, and other counterparts do not pay attention to aggregating dissimilar client updates that can lead to poor global modelling</w:t>
      </w:r>
      <w:r w:rsidR="00772A97">
        <w:rPr>
          <w:rFonts w:ascii="Times New Roman" w:hAnsi="Times New Roman" w:cs="Times New Roman"/>
          <w:iCs/>
          <w:sz w:val="24"/>
          <w:szCs w:val="24"/>
        </w:rPr>
        <w:t>.</w:t>
      </w:r>
      <w:r w:rsidR="003459F4">
        <w:rPr>
          <w:rFonts w:ascii="Times New Roman" w:hAnsi="Times New Roman" w:cs="Times New Roman"/>
          <w:iCs/>
          <w:sz w:val="24"/>
          <w:szCs w:val="24"/>
        </w:rPr>
        <w:t xml:space="preserve"> Pfitzer </w:t>
      </w:r>
      <w:r w:rsidR="003459F4" w:rsidRPr="0025637E">
        <w:rPr>
          <w:rFonts w:ascii="Times New Roman" w:hAnsi="Times New Roman" w:cs="Times New Roman"/>
          <w:iCs/>
          <w:sz w:val="24"/>
          <w:szCs w:val="24"/>
        </w:rPr>
        <w:t xml:space="preserve">et </w:t>
      </w:r>
      <w:r w:rsidR="00E1075B" w:rsidRPr="0025637E">
        <w:rPr>
          <w:rFonts w:ascii="Times New Roman" w:hAnsi="Times New Roman" w:cs="Times New Roman"/>
          <w:iCs/>
          <w:sz w:val="24"/>
          <w:szCs w:val="24"/>
        </w:rPr>
        <w:t xml:space="preserve">al., </w:t>
      </w:r>
      <w:r w:rsidR="00E1075B">
        <w:rPr>
          <w:rFonts w:ascii="Times New Roman" w:hAnsi="Times New Roman" w:cs="Times New Roman"/>
          <w:iCs/>
          <w:sz w:val="24"/>
          <w:szCs w:val="24"/>
        </w:rPr>
        <w:t xml:space="preserve">(2021) </w:t>
      </w:r>
      <w:r w:rsidR="00E1075B" w:rsidRPr="00E1075B">
        <w:rPr>
          <w:rFonts w:ascii="Times New Roman" w:hAnsi="Times New Roman" w:cs="Times New Roman"/>
          <w:iCs/>
          <w:sz w:val="24"/>
          <w:szCs w:val="24"/>
        </w:rPr>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w:t>
      </w:r>
      <w:r w:rsidR="00E1075B" w:rsidRPr="00304198">
        <w:rPr>
          <w:rFonts w:ascii="Times New Roman" w:hAnsi="Times New Roman" w:cs="Times New Roman"/>
          <w:i/>
          <w:sz w:val="24"/>
          <w:szCs w:val="24"/>
        </w:rPr>
        <w:t>MNIST</w:t>
      </w:r>
      <w:r w:rsidR="00E1075B" w:rsidRPr="00E1075B">
        <w:rPr>
          <w:rFonts w:ascii="Times New Roman" w:hAnsi="Times New Roman" w:cs="Times New Roman"/>
          <w:iCs/>
          <w:sz w:val="24"/>
          <w:szCs w:val="24"/>
        </w:rPr>
        <w:t xml:space="preserve"> for handwritten digits, </w:t>
      </w:r>
      <w:r w:rsidR="00E1075B" w:rsidRPr="00304198">
        <w:rPr>
          <w:rFonts w:ascii="Times New Roman" w:hAnsi="Times New Roman" w:cs="Times New Roman"/>
          <w:i/>
          <w:sz w:val="24"/>
          <w:szCs w:val="24"/>
        </w:rPr>
        <w:t>CIFAR-10</w:t>
      </w:r>
      <w:r w:rsidR="00E1075B" w:rsidRPr="00E1075B">
        <w:rPr>
          <w:rFonts w:ascii="Times New Roman" w:hAnsi="Times New Roman" w:cs="Times New Roman"/>
          <w:iCs/>
          <w:sz w:val="24"/>
          <w:szCs w:val="24"/>
        </w:rPr>
        <w:t xml:space="preserve"> for object recognition, and keyword spotting datasets, which are used to illustrate the performance of FL algorithms under non-IID conditions. The authors detail how these datasets help in understanding the impacts of data distribution on FL model accuracy and training efficiency.</w:t>
      </w:r>
      <w:r w:rsidR="003C23A5">
        <w:rPr>
          <w:rFonts w:ascii="Times New Roman" w:hAnsi="Times New Roman" w:cs="Times New Roman"/>
          <w:iCs/>
          <w:sz w:val="24"/>
          <w:szCs w:val="24"/>
        </w:rPr>
        <w:t xml:space="preserve"> </w:t>
      </w:r>
      <w:r w:rsidR="003C23A5" w:rsidRPr="003C23A5">
        <w:rPr>
          <w:rFonts w:ascii="Times New Roman" w:hAnsi="Times New Roman" w:cs="Times New Roman"/>
          <w:iCs/>
          <w:sz w:val="24"/>
          <w:szCs w:val="24"/>
        </w:rPr>
        <w:t>Zhang</w:t>
      </w:r>
      <w:r w:rsidR="00E548CC">
        <w:rPr>
          <w:rFonts w:ascii="Times New Roman" w:hAnsi="Times New Roman" w:cs="Times New Roman"/>
          <w:iCs/>
          <w:sz w:val="24"/>
          <w:szCs w:val="24"/>
        </w:rPr>
        <w:t>, D.</w:t>
      </w:r>
      <w:r w:rsidR="003C23A5" w:rsidRPr="003C23A5">
        <w:rPr>
          <w:rFonts w:ascii="Times New Roman" w:hAnsi="Times New Roman" w:cs="Times New Roman"/>
          <w:iCs/>
          <w:sz w:val="24"/>
          <w:szCs w:val="24"/>
        </w:rPr>
        <w:t xml:space="preserve"> </w:t>
      </w:r>
      <w:r w:rsidR="003C23A5" w:rsidRPr="0025637E">
        <w:rPr>
          <w:rFonts w:ascii="Times New Roman" w:hAnsi="Times New Roman" w:cs="Times New Roman"/>
          <w:iCs/>
          <w:sz w:val="24"/>
          <w:szCs w:val="24"/>
        </w:rPr>
        <w:t>et al.,</w:t>
      </w:r>
      <w:r w:rsidR="003C23A5" w:rsidRPr="003C23A5">
        <w:rPr>
          <w:rFonts w:ascii="Times New Roman" w:hAnsi="Times New Roman" w:cs="Times New Roman"/>
          <w:iCs/>
          <w:sz w:val="24"/>
          <w:szCs w:val="24"/>
        </w:rPr>
        <w:t xml:space="preserve"> </w:t>
      </w:r>
      <w:r w:rsidR="00487266">
        <w:rPr>
          <w:rFonts w:ascii="Times New Roman" w:hAnsi="Times New Roman" w:cs="Times New Roman"/>
          <w:iCs/>
          <w:sz w:val="24"/>
          <w:szCs w:val="24"/>
        </w:rPr>
        <w:t>(</w:t>
      </w:r>
      <w:r w:rsidR="003C23A5" w:rsidRPr="003C23A5">
        <w:rPr>
          <w:rFonts w:ascii="Times New Roman" w:hAnsi="Times New Roman" w:cs="Times New Roman"/>
          <w:iCs/>
          <w:sz w:val="24"/>
          <w:szCs w:val="24"/>
        </w:rPr>
        <w:t>2021)</w:t>
      </w:r>
      <w:r w:rsidR="00E959FA">
        <w:rPr>
          <w:rFonts w:ascii="Times New Roman" w:hAnsi="Times New Roman" w:cs="Times New Roman"/>
          <w:iCs/>
          <w:sz w:val="24"/>
          <w:szCs w:val="24"/>
        </w:rPr>
        <w:t xml:space="preserve"> used in his paper a</w:t>
      </w:r>
      <w:r w:rsidR="0025515B">
        <w:rPr>
          <w:rFonts w:ascii="Times New Roman" w:hAnsi="Times New Roman" w:cs="Times New Roman"/>
          <w:iCs/>
          <w:sz w:val="24"/>
          <w:szCs w:val="24"/>
        </w:rPr>
        <w:t xml:space="preserve"> dataset from </w:t>
      </w:r>
      <w:r w:rsidR="0025515B" w:rsidRPr="0025515B">
        <w:rPr>
          <w:rFonts w:ascii="Times New Roman" w:hAnsi="Times New Roman" w:cs="Times New Roman"/>
          <w:iCs/>
          <w:sz w:val="24"/>
          <w:szCs w:val="24"/>
        </w:rPr>
        <w:t>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machine learning tasks.</w:t>
      </w:r>
    </w:p>
    <w:p w14:paraId="06A27710" w14:textId="5B95B198" w:rsidR="003D693C" w:rsidRDefault="00C26BF8" w:rsidP="003D693C">
      <w:pPr>
        <w:pStyle w:val="Heading1"/>
        <w:numPr>
          <w:ilvl w:val="1"/>
          <w:numId w:val="1"/>
        </w:numPr>
        <w:spacing w:after="120"/>
        <w:rPr>
          <w:rFonts w:ascii="Arial" w:hAnsi="Arial" w:cs="Arial"/>
          <w:color w:val="auto"/>
          <w:sz w:val="24"/>
          <w:szCs w:val="24"/>
        </w:rPr>
      </w:pPr>
      <w:bookmarkStart w:id="19" w:name="_Toc166439256"/>
      <w:r>
        <w:rPr>
          <w:rFonts w:ascii="Arial" w:hAnsi="Arial" w:cs="Arial"/>
          <w:color w:val="auto"/>
          <w:sz w:val="24"/>
          <w:szCs w:val="24"/>
        </w:rPr>
        <w:t>Real world</w:t>
      </w:r>
      <w:r w:rsidR="006B31A3">
        <w:rPr>
          <w:rFonts w:ascii="Arial" w:hAnsi="Arial" w:cs="Arial"/>
          <w:color w:val="auto"/>
          <w:sz w:val="24"/>
          <w:szCs w:val="24"/>
        </w:rPr>
        <w:t xml:space="preserve"> Federated Learning scenarios</w:t>
      </w:r>
      <w:bookmarkEnd w:id="19"/>
    </w:p>
    <w:p w14:paraId="7BAD14AC" w14:textId="59F4B266" w:rsidR="00B523F2" w:rsidRDefault="00B523F2" w:rsidP="003C4687">
      <w:pPr>
        <w:ind w:left="357" w:firstLine="357"/>
        <w:rPr>
          <w:rFonts w:ascii="Times New Roman" w:hAnsi="Times New Roman" w:cs="Times New Roman"/>
          <w:iCs/>
          <w:sz w:val="24"/>
          <w:szCs w:val="24"/>
        </w:rPr>
      </w:pPr>
      <w:r w:rsidRPr="004A1D51">
        <w:rPr>
          <w:rFonts w:ascii="Times New Roman" w:hAnsi="Times New Roman" w:cs="Times New Roman"/>
          <w:iCs/>
          <w:sz w:val="24"/>
          <w:szCs w:val="24"/>
        </w:rPr>
        <w:t>Kareem</w:t>
      </w:r>
      <w:r w:rsidR="00953038" w:rsidRPr="00953038">
        <w:rPr>
          <w:rFonts w:ascii="Times New Roman" w:hAnsi="Times New Roman" w:cs="Times New Roman"/>
          <w:i/>
          <w:sz w:val="24"/>
          <w:szCs w:val="24"/>
        </w:rPr>
        <w:t xml:space="preserve"> et al.,</w:t>
      </w:r>
      <w:r w:rsidR="009A4F48">
        <w:rPr>
          <w:rFonts w:ascii="Times New Roman" w:hAnsi="Times New Roman" w:cs="Times New Roman"/>
          <w:i/>
          <w:sz w:val="24"/>
          <w:szCs w:val="24"/>
        </w:rPr>
        <w:t xml:space="preserve"> </w:t>
      </w:r>
      <w:r w:rsidR="009A4F48">
        <w:rPr>
          <w:rFonts w:ascii="Times New Roman" w:hAnsi="Times New Roman" w:cs="Times New Roman"/>
          <w:iCs/>
          <w:sz w:val="24"/>
          <w:szCs w:val="24"/>
        </w:rPr>
        <w:t>(2023)</w:t>
      </w:r>
      <w:r w:rsidR="00953038" w:rsidRPr="00953038">
        <w:rPr>
          <w:rFonts w:ascii="Times New Roman" w:hAnsi="Times New Roman" w:cs="Times New Roman"/>
          <w:i/>
          <w:sz w:val="24"/>
          <w:szCs w:val="24"/>
        </w:rPr>
        <w:t xml:space="preserve"> </w:t>
      </w:r>
      <w:r w:rsidR="005346E1">
        <w:rPr>
          <w:rFonts w:ascii="Times New Roman" w:hAnsi="Times New Roman" w:cs="Times New Roman"/>
          <w:iCs/>
          <w:sz w:val="24"/>
          <w:szCs w:val="24"/>
        </w:rPr>
        <w:t xml:space="preserve">deployed a </w:t>
      </w:r>
      <w:r w:rsidR="009A4F48" w:rsidRPr="009A4F48">
        <w:rPr>
          <w:rFonts w:ascii="Times New Roman" w:hAnsi="Times New Roman" w:cs="Times New Roman"/>
          <w:iCs/>
          <w:sz w:val="24"/>
          <w:szCs w:val="24"/>
        </w:rPr>
        <w:t xml:space="preserve">FL network with multiple institutions to participate in collaborative ML training without sharing patient data. The research uses a dataset that contains 5856 chest X-ray images, labelled as pneumonia 73% and non-pneumonia 23%. Several CNNs like </w:t>
      </w:r>
      <w:proofErr w:type="spellStart"/>
      <w:r w:rsidR="009A4F48" w:rsidRPr="009A4F48">
        <w:rPr>
          <w:rFonts w:ascii="Times New Roman" w:hAnsi="Times New Roman" w:cs="Times New Roman"/>
          <w:iCs/>
          <w:sz w:val="24"/>
          <w:szCs w:val="24"/>
        </w:rPr>
        <w:t>AlexNet</w:t>
      </w:r>
      <w:proofErr w:type="spellEnd"/>
      <w:r w:rsidR="009A4F48" w:rsidRPr="009A4F48">
        <w:rPr>
          <w:rFonts w:ascii="Times New Roman" w:hAnsi="Times New Roman" w:cs="Times New Roman"/>
          <w:iCs/>
          <w:sz w:val="24"/>
          <w:szCs w:val="24"/>
        </w:rPr>
        <w:t xml:space="preserve">, </w:t>
      </w:r>
      <w:proofErr w:type="spellStart"/>
      <w:r w:rsidR="009A4F48" w:rsidRPr="009A4F48">
        <w:rPr>
          <w:rFonts w:ascii="Times New Roman" w:hAnsi="Times New Roman" w:cs="Times New Roman"/>
          <w:iCs/>
          <w:sz w:val="24"/>
          <w:szCs w:val="24"/>
        </w:rPr>
        <w:t>DenseNet</w:t>
      </w:r>
      <w:proofErr w:type="spellEnd"/>
      <w:r w:rsidR="009A4F48" w:rsidRPr="009A4F48">
        <w:rPr>
          <w:rFonts w:ascii="Times New Roman" w:hAnsi="Times New Roman" w:cs="Times New Roman"/>
          <w:iCs/>
          <w:sz w:val="24"/>
          <w:szCs w:val="24"/>
        </w:rPr>
        <w:t xml:space="preserve">, RestNet-50, Inception and VGG19 are adapted to this federated setting. Each device trains a model locally, and model parameters are shared to a central server for aggregation. </w:t>
      </w:r>
      <w:r w:rsidR="00DB54F8">
        <w:rPr>
          <w:rFonts w:ascii="Times New Roman" w:hAnsi="Times New Roman" w:cs="Times New Roman"/>
          <w:iCs/>
          <w:sz w:val="24"/>
          <w:szCs w:val="24"/>
        </w:rPr>
        <w:t>T</w:t>
      </w:r>
      <w:r w:rsidR="009A4F48" w:rsidRPr="009A4F48">
        <w:rPr>
          <w:rFonts w:ascii="Times New Roman" w:hAnsi="Times New Roman" w:cs="Times New Roman"/>
          <w:iCs/>
          <w:sz w:val="24"/>
          <w:szCs w:val="24"/>
        </w:rPr>
        <w:t xml:space="preserve">his </w:t>
      </w:r>
      <w:r w:rsidR="00DB54F8">
        <w:rPr>
          <w:rFonts w:ascii="Times New Roman" w:hAnsi="Times New Roman" w:cs="Times New Roman"/>
          <w:iCs/>
          <w:sz w:val="24"/>
          <w:szCs w:val="24"/>
        </w:rPr>
        <w:t>study</w:t>
      </w:r>
      <w:r w:rsidR="009A4F48" w:rsidRPr="009A4F48">
        <w:rPr>
          <w:rFonts w:ascii="Times New Roman" w:hAnsi="Times New Roman" w:cs="Times New Roman"/>
          <w:iCs/>
          <w:sz w:val="24"/>
          <w:szCs w:val="24"/>
        </w:rPr>
        <w:t xml:space="preserve"> represents a practical application of FL in healthcare.</w:t>
      </w:r>
      <w:r w:rsidR="00FE0C4B">
        <w:rPr>
          <w:rFonts w:ascii="Times New Roman" w:hAnsi="Times New Roman" w:cs="Times New Roman"/>
          <w:iCs/>
          <w:sz w:val="24"/>
          <w:szCs w:val="24"/>
        </w:rPr>
        <w:t xml:space="preserve"> </w:t>
      </w:r>
      <w:r w:rsidR="00951AE0">
        <w:rPr>
          <w:rFonts w:ascii="Times New Roman" w:hAnsi="Times New Roman" w:cs="Times New Roman"/>
          <w:iCs/>
          <w:sz w:val="24"/>
          <w:szCs w:val="24"/>
        </w:rPr>
        <w:t xml:space="preserve">A different application in the healthcare system </w:t>
      </w:r>
      <w:r w:rsidR="00323D64" w:rsidRPr="00323D64">
        <w:rPr>
          <w:rFonts w:ascii="Times New Roman" w:hAnsi="Times New Roman" w:cs="Times New Roman"/>
          <w:iCs/>
          <w:sz w:val="24"/>
          <w:szCs w:val="24"/>
        </w:rPr>
        <w:t>(Lee and Shin, 2020)</w:t>
      </w:r>
      <w:r w:rsidR="00323D64">
        <w:rPr>
          <w:rFonts w:ascii="Times New Roman" w:hAnsi="Times New Roman" w:cs="Times New Roman"/>
          <w:iCs/>
          <w:sz w:val="24"/>
          <w:szCs w:val="24"/>
        </w:rPr>
        <w:t xml:space="preserve"> </w:t>
      </w:r>
      <w:r w:rsidR="00481C1B" w:rsidRPr="00481C1B">
        <w:rPr>
          <w:rFonts w:ascii="Times New Roman" w:hAnsi="Times New Roman" w:cs="Times New Roman"/>
          <w:iCs/>
          <w:sz w:val="24"/>
          <w:szCs w:val="24"/>
        </w:rPr>
        <w:t>include</w:t>
      </w:r>
      <w:r w:rsidR="00481C1B">
        <w:rPr>
          <w:rFonts w:ascii="Times New Roman" w:hAnsi="Times New Roman" w:cs="Times New Roman"/>
          <w:iCs/>
          <w:sz w:val="24"/>
          <w:szCs w:val="24"/>
        </w:rPr>
        <w:t>d</w:t>
      </w:r>
      <w:r w:rsidR="00481C1B" w:rsidRPr="00481C1B">
        <w:rPr>
          <w:rFonts w:ascii="Times New Roman" w:hAnsi="Times New Roman" w:cs="Times New Roman"/>
          <w:iCs/>
          <w:sz w:val="24"/>
          <w:szCs w:val="24"/>
        </w:rPr>
        <w:t xml:space="preserve"> modified MNIST, Medical Information Mart for Intensive Care-III (</w:t>
      </w:r>
      <w:r w:rsidR="00481C1B" w:rsidRPr="006D00A5">
        <w:rPr>
          <w:rFonts w:ascii="Times New Roman" w:hAnsi="Times New Roman" w:cs="Times New Roman"/>
          <w:i/>
          <w:sz w:val="24"/>
          <w:szCs w:val="24"/>
        </w:rPr>
        <w:t>MIMIC-III</w:t>
      </w:r>
      <w:r w:rsidR="00481C1B" w:rsidRPr="00481C1B">
        <w:rPr>
          <w:rFonts w:ascii="Times New Roman" w:hAnsi="Times New Roman" w:cs="Times New Roman"/>
          <w:iCs/>
          <w:sz w:val="24"/>
          <w:szCs w:val="24"/>
        </w:rPr>
        <w:t xml:space="preserve">), and electrocardiogram (ECG) dataset. The </w:t>
      </w:r>
      <w:r w:rsidR="00481C1B" w:rsidRPr="006D00A5">
        <w:rPr>
          <w:rFonts w:ascii="Times New Roman" w:hAnsi="Times New Roman" w:cs="Times New Roman"/>
          <w:i/>
          <w:sz w:val="24"/>
          <w:szCs w:val="24"/>
        </w:rPr>
        <w:t>MNIST</w:t>
      </w:r>
      <w:r w:rsidR="00481C1B" w:rsidRPr="00481C1B">
        <w:rPr>
          <w:rFonts w:ascii="Times New Roman" w:hAnsi="Times New Roman" w:cs="Times New Roman"/>
          <w:iCs/>
          <w:sz w:val="24"/>
          <w:szCs w:val="24"/>
        </w:rPr>
        <w:t xml:space="preserve"> dataset was split across 10 clients. </w:t>
      </w:r>
      <w:r w:rsidR="00481C1B" w:rsidRPr="006D00A5">
        <w:rPr>
          <w:rFonts w:ascii="Times New Roman" w:hAnsi="Times New Roman" w:cs="Times New Roman"/>
          <w:i/>
          <w:sz w:val="24"/>
          <w:szCs w:val="24"/>
        </w:rPr>
        <w:t>MIMIC-III</w:t>
      </w:r>
      <w:r w:rsidR="00481C1B" w:rsidRPr="00481C1B">
        <w:rPr>
          <w:rFonts w:ascii="Times New Roman" w:hAnsi="Times New Roman" w:cs="Times New Roman"/>
          <w:iCs/>
          <w:sz w:val="24"/>
          <w:szCs w:val="24"/>
        </w:rPr>
        <w:t xml:space="preserve"> and ECG were used to evaluate in-hospital mortality predictions and ECG </w:t>
      </w:r>
      <w:r w:rsidR="00481C1B" w:rsidRPr="00481C1B">
        <w:rPr>
          <w:rFonts w:ascii="Times New Roman" w:hAnsi="Times New Roman" w:cs="Times New Roman"/>
          <w:iCs/>
          <w:sz w:val="24"/>
          <w:szCs w:val="24"/>
        </w:rPr>
        <w:lastRenderedPageBreak/>
        <w:t>classification. Implementation showed high performance across different setups, in more complex imbalanced and skewed scenarios, FL maintained a solid performance. These results are significant as they demonstrate FL’s applicability in real world clinical settings.</w:t>
      </w:r>
    </w:p>
    <w:p w14:paraId="00C7AE76" w14:textId="6B2BDC4B" w:rsidR="003C4687" w:rsidRDefault="00EA58DF" w:rsidP="003C4687">
      <w:pPr>
        <w:ind w:left="357" w:firstLine="357"/>
        <w:rPr>
          <w:rFonts w:ascii="Times New Roman" w:hAnsi="Times New Roman" w:cs="Times New Roman"/>
          <w:iCs/>
          <w:sz w:val="24"/>
          <w:szCs w:val="24"/>
        </w:rPr>
      </w:pPr>
      <w:r>
        <w:rPr>
          <w:rFonts w:ascii="Times New Roman" w:hAnsi="Times New Roman" w:cs="Times New Roman"/>
          <w:iCs/>
          <w:sz w:val="24"/>
          <w:szCs w:val="24"/>
        </w:rPr>
        <w:t>G</w:t>
      </w:r>
      <w:r w:rsidR="005D7F04">
        <w:rPr>
          <w:rFonts w:ascii="Times New Roman" w:hAnsi="Times New Roman" w:cs="Times New Roman"/>
          <w:iCs/>
          <w:sz w:val="24"/>
          <w:szCs w:val="24"/>
        </w:rPr>
        <w:t>oing into the autom</w:t>
      </w:r>
      <w:r w:rsidR="00B533E5">
        <w:rPr>
          <w:rFonts w:ascii="Times New Roman" w:hAnsi="Times New Roman" w:cs="Times New Roman"/>
          <w:iCs/>
          <w:sz w:val="24"/>
          <w:szCs w:val="24"/>
        </w:rPr>
        <w:t xml:space="preserve">otive industry </w:t>
      </w:r>
      <w:r w:rsidR="004A1D51" w:rsidRPr="004A1D51">
        <w:rPr>
          <w:rFonts w:ascii="Times New Roman" w:hAnsi="Times New Roman" w:cs="Times New Roman"/>
          <w:iCs/>
          <w:sz w:val="24"/>
          <w:szCs w:val="24"/>
        </w:rPr>
        <w:t xml:space="preserve">Zhang </w:t>
      </w:r>
      <w:r w:rsidR="004A1D51">
        <w:rPr>
          <w:rFonts w:ascii="Times New Roman" w:hAnsi="Times New Roman" w:cs="Times New Roman"/>
          <w:i/>
          <w:sz w:val="24"/>
          <w:szCs w:val="24"/>
        </w:rPr>
        <w:t>et</w:t>
      </w:r>
      <w:r w:rsidR="00DE4319">
        <w:rPr>
          <w:rFonts w:ascii="Times New Roman" w:hAnsi="Times New Roman" w:cs="Times New Roman"/>
          <w:i/>
          <w:sz w:val="24"/>
          <w:szCs w:val="24"/>
        </w:rPr>
        <w:t xml:space="preserve"> al., </w:t>
      </w:r>
      <w:r w:rsidR="00F91B97">
        <w:rPr>
          <w:rFonts w:ascii="Times New Roman" w:hAnsi="Times New Roman" w:cs="Times New Roman"/>
          <w:iCs/>
          <w:sz w:val="24"/>
          <w:szCs w:val="24"/>
        </w:rPr>
        <w:t>(2021)</w:t>
      </w:r>
      <w:r w:rsidR="00B51473">
        <w:rPr>
          <w:rFonts w:ascii="Times New Roman" w:hAnsi="Times New Roman" w:cs="Times New Roman"/>
          <w:iCs/>
          <w:sz w:val="24"/>
          <w:szCs w:val="24"/>
        </w:rPr>
        <w:t xml:space="preserve"> </w:t>
      </w:r>
      <w:r w:rsidR="00B51473" w:rsidRPr="00B51473">
        <w:rPr>
          <w:rFonts w:ascii="Times New Roman" w:hAnsi="Times New Roman" w:cs="Times New Roman"/>
          <w:iCs/>
          <w:sz w:val="24"/>
          <w:szCs w:val="24"/>
        </w:rPr>
        <w:t>authors study the integration of Machine Learning/Deep Learning (ML/DL) techniques in real-world systems, for autonomous driving. They focus on steering wheel angle prediction and introduce an end-to-end FL approach combined with an asynchronous model aggregation protocol. This method has significant improvements over common FL approaches that use synchronous protocols. This paper makes three primary contributions to the field of FL, first uses FL to validate an industrial case in autonomous driving, second, proposes a new method for processing real-time streaming data within the FL- paradigm and third it empirically evaluates its effectiveness over traditional and asynchronous FL methods in terms of accuracy and performance metrics.</w:t>
      </w:r>
    </w:p>
    <w:p w14:paraId="7FA43C6C" w14:textId="06153887" w:rsidR="007F714B" w:rsidRDefault="00DC0E85" w:rsidP="003C4687">
      <w:pPr>
        <w:ind w:left="357" w:firstLine="357"/>
        <w:rPr>
          <w:rFonts w:ascii="Times New Roman" w:hAnsi="Times New Roman" w:cs="Times New Roman"/>
          <w:iCs/>
          <w:sz w:val="24"/>
          <w:szCs w:val="24"/>
        </w:rPr>
      </w:pPr>
      <w:r>
        <w:rPr>
          <w:rFonts w:ascii="Times New Roman" w:hAnsi="Times New Roman" w:cs="Times New Roman"/>
          <w:iCs/>
          <w:sz w:val="24"/>
          <w:szCs w:val="24"/>
        </w:rPr>
        <w:t xml:space="preserve">In the </w:t>
      </w:r>
      <w:r w:rsidR="00BF6DD0">
        <w:rPr>
          <w:rFonts w:ascii="Times New Roman" w:hAnsi="Times New Roman" w:cs="Times New Roman"/>
          <w:iCs/>
          <w:sz w:val="24"/>
          <w:szCs w:val="24"/>
        </w:rPr>
        <w:t>t</w:t>
      </w:r>
      <w:r>
        <w:rPr>
          <w:rFonts w:ascii="Times New Roman" w:hAnsi="Times New Roman" w:cs="Times New Roman"/>
          <w:iCs/>
          <w:sz w:val="24"/>
          <w:szCs w:val="24"/>
        </w:rPr>
        <w:t>elecommunication sector the application of FL</w:t>
      </w:r>
      <w:r w:rsidR="00C519DE">
        <w:rPr>
          <w:rFonts w:ascii="Times New Roman" w:hAnsi="Times New Roman" w:cs="Times New Roman"/>
          <w:iCs/>
          <w:sz w:val="24"/>
          <w:szCs w:val="24"/>
        </w:rPr>
        <w:t xml:space="preserve"> in mobile networks</w:t>
      </w:r>
      <w:r w:rsidR="003B20CA">
        <w:rPr>
          <w:rFonts w:ascii="Times New Roman" w:hAnsi="Times New Roman" w:cs="Times New Roman"/>
          <w:iCs/>
          <w:sz w:val="24"/>
          <w:szCs w:val="24"/>
        </w:rPr>
        <w:t xml:space="preserve"> </w:t>
      </w:r>
      <w:r w:rsidR="000D35C0" w:rsidRPr="000D35C0">
        <w:rPr>
          <w:rFonts w:ascii="Times New Roman" w:hAnsi="Times New Roman" w:cs="Times New Roman"/>
          <w:iCs/>
          <w:sz w:val="24"/>
          <w:szCs w:val="24"/>
        </w:rPr>
        <w:t xml:space="preserve">(Kang et al., 2020) </w:t>
      </w:r>
      <w:r w:rsidR="003B20CA" w:rsidRPr="003B20CA">
        <w:rPr>
          <w:rFonts w:ascii="Times New Roman" w:hAnsi="Times New Roman" w:cs="Times New Roman"/>
          <w:iCs/>
          <w:sz w:val="24"/>
          <w:szCs w:val="24"/>
        </w:rPr>
        <w:t>particularly focusing on the reliability of data updates from mobile devices (workers). In FL, mobile devices collaboratively train a global model without sharing their local data, which helps in preserving user privacy. However, the system is vulnerable to unreliable data updates, either due to intentional data poisoning or unintentional factors like low-quality data from energy constraints or mobility. To tackle these issues, the article introduces a reputation metric and a reliable worker selection scheme utilizing a consortium blockchain. This blockchain helps in managing the reputation of workers effectively, ensuring that only reliable updates contribute to the model training.</w:t>
      </w:r>
    </w:p>
    <w:p w14:paraId="66912A23" w14:textId="4E4703ED" w:rsidR="00BF6DD0" w:rsidRDefault="00BF6DD0" w:rsidP="004777C0">
      <w:pPr>
        <w:ind w:left="357" w:firstLine="357"/>
        <w:rPr>
          <w:rFonts w:ascii="Times New Roman" w:hAnsi="Times New Roman" w:cs="Times New Roman"/>
          <w:iCs/>
          <w:sz w:val="24"/>
          <w:szCs w:val="24"/>
        </w:rPr>
      </w:pPr>
      <w:r>
        <w:rPr>
          <w:rFonts w:ascii="Times New Roman" w:hAnsi="Times New Roman" w:cs="Times New Roman"/>
          <w:iCs/>
          <w:sz w:val="24"/>
          <w:szCs w:val="24"/>
        </w:rPr>
        <w:t>Finally in the field of cyber</w:t>
      </w:r>
      <w:r w:rsidR="006A6408">
        <w:rPr>
          <w:rFonts w:ascii="Times New Roman" w:hAnsi="Times New Roman" w:cs="Times New Roman"/>
          <w:iCs/>
          <w:sz w:val="24"/>
          <w:szCs w:val="24"/>
        </w:rPr>
        <w:t>security</w:t>
      </w:r>
      <w:r w:rsidR="00B26D9B">
        <w:rPr>
          <w:rFonts w:ascii="Times New Roman" w:hAnsi="Times New Roman" w:cs="Times New Roman"/>
          <w:iCs/>
          <w:sz w:val="24"/>
          <w:szCs w:val="24"/>
        </w:rPr>
        <w:t xml:space="preserve"> </w:t>
      </w:r>
      <w:r w:rsidR="00B26D9B" w:rsidRPr="00B26D9B">
        <w:rPr>
          <w:rFonts w:ascii="Times New Roman" w:hAnsi="Times New Roman" w:cs="Times New Roman"/>
          <w:iCs/>
          <w:sz w:val="24"/>
          <w:szCs w:val="24"/>
        </w:rPr>
        <w:t>(</w:t>
      </w:r>
      <w:proofErr w:type="spellStart"/>
      <w:r w:rsidR="00B26D9B" w:rsidRPr="00B26D9B">
        <w:rPr>
          <w:rFonts w:ascii="Times New Roman" w:hAnsi="Times New Roman" w:cs="Times New Roman"/>
          <w:iCs/>
          <w:sz w:val="24"/>
          <w:szCs w:val="24"/>
        </w:rPr>
        <w:t>Alazab</w:t>
      </w:r>
      <w:proofErr w:type="spellEnd"/>
      <w:r w:rsidR="00B26D9B" w:rsidRPr="00B26D9B">
        <w:rPr>
          <w:rFonts w:ascii="Times New Roman" w:hAnsi="Times New Roman" w:cs="Times New Roman"/>
          <w:iCs/>
          <w:sz w:val="24"/>
          <w:szCs w:val="24"/>
        </w:rPr>
        <w:t xml:space="preserve"> et al., 2021)</w:t>
      </w:r>
      <w:r w:rsidR="006A6408">
        <w:rPr>
          <w:rFonts w:ascii="Times New Roman" w:hAnsi="Times New Roman" w:cs="Times New Roman"/>
          <w:iCs/>
          <w:sz w:val="24"/>
          <w:szCs w:val="24"/>
        </w:rPr>
        <w:t xml:space="preserve"> </w:t>
      </w:r>
      <w:r w:rsidR="004777C0" w:rsidRPr="004777C0">
        <w:rPr>
          <w:rFonts w:ascii="Times New Roman" w:hAnsi="Times New Roman" w:cs="Times New Roman"/>
          <w:iCs/>
          <w:sz w:val="24"/>
          <w:szCs w:val="24"/>
        </w:rPr>
        <w:t>the use of FL allows devices to collaboratively learn a model without centralizing data. It is especially useful in real-time applications, where cyber-attacks are common. Significant challenges in implementing FL for cybersecurity are identified, including inference, backdoor, adversarial, and free-riding attacks, with current solutions and potential future enhancements discussed. The paper also highlights real-world applications of FL in fields like finance and healthcare, illustrating its practical benefits and effectiveness in improving system performance while ensuring data privacy.</w:t>
      </w:r>
      <w:r w:rsidR="004777C0">
        <w:rPr>
          <w:rFonts w:ascii="Times New Roman" w:hAnsi="Times New Roman" w:cs="Times New Roman"/>
          <w:iCs/>
          <w:sz w:val="24"/>
          <w:szCs w:val="24"/>
        </w:rPr>
        <w:t xml:space="preserve"> </w:t>
      </w:r>
      <w:r w:rsidR="004777C0" w:rsidRPr="004777C0">
        <w:rPr>
          <w:rFonts w:ascii="Times New Roman" w:hAnsi="Times New Roman" w:cs="Times New Roman"/>
          <w:iCs/>
          <w:sz w:val="24"/>
          <w:szCs w:val="24"/>
        </w:rPr>
        <w:t>The survey concludes by proposing future research directions, emphasizing the development of more secure, efficient, and transparent FL systems.</w:t>
      </w:r>
    </w:p>
    <w:p w14:paraId="6464DCBB" w14:textId="5D0A4BE4" w:rsidR="00571225" w:rsidRDefault="00571225" w:rsidP="00571225">
      <w:pPr>
        <w:pStyle w:val="Heading1"/>
        <w:numPr>
          <w:ilvl w:val="1"/>
          <w:numId w:val="1"/>
        </w:numPr>
        <w:spacing w:after="120"/>
        <w:rPr>
          <w:rFonts w:ascii="Arial" w:hAnsi="Arial" w:cs="Arial"/>
          <w:color w:val="auto"/>
          <w:sz w:val="24"/>
          <w:szCs w:val="24"/>
        </w:rPr>
      </w:pPr>
      <w:bookmarkStart w:id="20" w:name="_Toc166439257"/>
      <w:r>
        <w:rPr>
          <w:rFonts w:ascii="Arial" w:hAnsi="Arial" w:cs="Arial"/>
          <w:color w:val="auto"/>
          <w:sz w:val="24"/>
          <w:szCs w:val="24"/>
        </w:rPr>
        <w:t>Conclusion</w:t>
      </w:r>
      <w:bookmarkEnd w:id="20"/>
    </w:p>
    <w:p w14:paraId="14BC6933" w14:textId="4DE2C02E" w:rsidR="00692293" w:rsidRDefault="00491C17" w:rsidP="00D37098">
      <w:pPr>
        <w:ind w:left="357" w:firstLine="357"/>
        <w:rPr>
          <w:rFonts w:ascii="Times New Roman" w:hAnsi="Times New Roman" w:cs="Times New Roman"/>
          <w:iCs/>
          <w:sz w:val="24"/>
          <w:szCs w:val="24"/>
        </w:rPr>
      </w:pPr>
      <w:r w:rsidRPr="00491C17">
        <w:rPr>
          <w:rFonts w:ascii="Times New Roman" w:hAnsi="Times New Roman" w:cs="Times New Roman"/>
          <w:iCs/>
          <w:sz w:val="24"/>
          <w:szCs w:val="24"/>
        </w:rPr>
        <w:t>There is a parallelism between the literature review and the objective definition; without the first, the second cannot be established, and vice versa.</w:t>
      </w:r>
      <w:r>
        <w:rPr>
          <w:rFonts w:ascii="Times New Roman" w:hAnsi="Times New Roman" w:cs="Times New Roman"/>
          <w:iCs/>
          <w:sz w:val="24"/>
          <w:szCs w:val="24"/>
        </w:rPr>
        <w:t xml:space="preserve"> It </w:t>
      </w:r>
      <w:r w:rsidR="00A11351">
        <w:rPr>
          <w:rFonts w:ascii="Times New Roman" w:hAnsi="Times New Roman" w:cs="Times New Roman"/>
          <w:iCs/>
          <w:sz w:val="24"/>
          <w:szCs w:val="24"/>
        </w:rPr>
        <w:t xml:space="preserve">unlocked many concepts </w:t>
      </w:r>
      <w:r w:rsidR="00D93B53">
        <w:rPr>
          <w:rFonts w:ascii="Times New Roman" w:hAnsi="Times New Roman" w:cs="Times New Roman"/>
          <w:iCs/>
          <w:sz w:val="24"/>
          <w:szCs w:val="24"/>
        </w:rPr>
        <w:t>inherent to FL</w:t>
      </w:r>
      <w:r w:rsidR="00147CC0">
        <w:rPr>
          <w:rFonts w:ascii="Times New Roman" w:hAnsi="Times New Roman" w:cs="Times New Roman"/>
          <w:iCs/>
          <w:sz w:val="24"/>
          <w:szCs w:val="24"/>
        </w:rPr>
        <w:t xml:space="preserve"> that were not obvious </w:t>
      </w:r>
      <w:r w:rsidR="00BD2EAA">
        <w:rPr>
          <w:rFonts w:ascii="Times New Roman" w:hAnsi="Times New Roman" w:cs="Times New Roman"/>
          <w:iCs/>
          <w:sz w:val="24"/>
          <w:szCs w:val="24"/>
        </w:rPr>
        <w:t>initially</w:t>
      </w:r>
      <w:r w:rsidR="00147CC0">
        <w:rPr>
          <w:rFonts w:ascii="Times New Roman" w:hAnsi="Times New Roman" w:cs="Times New Roman"/>
          <w:iCs/>
          <w:sz w:val="24"/>
          <w:szCs w:val="24"/>
        </w:rPr>
        <w:t>.</w:t>
      </w:r>
    </w:p>
    <w:p w14:paraId="343858D2" w14:textId="6C982F8D" w:rsidR="00531B7B" w:rsidRDefault="00DE4CD2" w:rsidP="00BB0B4B">
      <w:pPr>
        <w:ind w:left="357" w:firstLine="357"/>
        <w:rPr>
          <w:rFonts w:ascii="Times New Roman" w:hAnsi="Times New Roman" w:cs="Times New Roman"/>
          <w:iCs/>
          <w:sz w:val="24"/>
          <w:szCs w:val="24"/>
        </w:rPr>
      </w:pPr>
      <w:r>
        <w:rPr>
          <w:rFonts w:ascii="Times New Roman" w:hAnsi="Times New Roman" w:cs="Times New Roman"/>
          <w:iCs/>
          <w:sz w:val="24"/>
          <w:szCs w:val="24"/>
        </w:rPr>
        <w:t>To define objective one</w:t>
      </w:r>
      <w:r w:rsidR="0088328E">
        <w:rPr>
          <w:rFonts w:ascii="Times New Roman" w:hAnsi="Times New Roman" w:cs="Times New Roman"/>
          <w:iCs/>
          <w:sz w:val="24"/>
          <w:szCs w:val="24"/>
        </w:rPr>
        <w:t>, section 4.2 determined that</w:t>
      </w:r>
      <w:r w:rsidR="006C7F48">
        <w:rPr>
          <w:rFonts w:ascii="Times New Roman" w:hAnsi="Times New Roman" w:cs="Times New Roman"/>
          <w:iCs/>
          <w:sz w:val="24"/>
          <w:szCs w:val="24"/>
        </w:rPr>
        <w:t xml:space="preserve"> </w:t>
      </w:r>
      <w:r w:rsidR="006C7F48">
        <w:rPr>
          <w:rFonts w:ascii="Times New Roman" w:hAnsi="Times New Roman" w:cs="Times New Roman"/>
          <w:i/>
          <w:sz w:val="24"/>
          <w:szCs w:val="24"/>
        </w:rPr>
        <w:t>TensorFlow Federated, Flower, Easy</w:t>
      </w:r>
      <w:r w:rsidR="00FB56C6">
        <w:rPr>
          <w:rFonts w:ascii="Times New Roman" w:hAnsi="Times New Roman" w:cs="Times New Roman"/>
          <w:i/>
          <w:sz w:val="24"/>
          <w:szCs w:val="24"/>
        </w:rPr>
        <w:t xml:space="preserve">, IBM Federated and </w:t>
      </w:r>
      <w:proofErr w:type="spellStart"/>
      <w:r w:rsidR="00FB56C6">
        <w:rPr>
          <w:rFonts w:ascii="Times New Roman" w:hAnsi="Times New Roman" w:cs="Times New Roman"/>
          <w:i/>
          <w:sz w:val="24"/>
          <w:szCs w:val="24"/>
        </w:rPr>
        <w:t>FLGo</w:t>
      </w:r>
      <w:proofErr w:type="spellEnd"/>
      <w:r w:rsidR="00FB56C6">
        <w:rPr>
          <w:rFonts w:ascii="Times New Roman" w:hAnsi="Times New Roman" w:cs="Times New Roman"/>
          <w:i/>
          <w:sz w:val="24"/>
          <w:szCs w:val="24"/>
        </w:rPr>
        <w:t xml:space="preserve">, </w:t>
      </w:r>
      <w:r w:rsidR="00FB56C6">
        <w:rPr>
          <w:rFonts w:ascii="Times New Roman" w:hAnsi="Times New Roman" w:cs="Times New Roman"/>
          <w:iCs/>
          <w:sz w:val="24"/>
          <w:szCs w:val="24"/>
        </w:rPr>
        <w:t>will be evaluated</w:t>
      </w:r>
      <w:r w:rsidR="00A05581">
        <w:rPr>
          <w:rFonts w:ascii="Times New Roman" w:hAnsi="Times New Roman" w:cs="Times New Roman"/>
          <w:iCs/>
          <w:sz w:val="24"/>
          <w:szCs w:val="24"/>
        </w:rPr>
        <w:t xml:space="preserve"> due to </w:t>
      </w:r>
      <w:r w:rsidR="00BB0B4B">
        <w:rPr>
          <w:rFonts w:ascii="Times New Roman" w:hAnsi="Times New Roman" w:cs="Times New Roman"/>
          <w:iCs/>
          <w:sz w:val="24"/>
          <w:szCs w:val="24"/>
        </w:rPr>
        <w:t>their</w:t>
      </w:r>
      <w:r w:rsidR="00A05581">
        <w:rPr>
          <w:rFonts w:ascii="Times New Roman" w:hAnsi="Times New Roman" w:cs="Times New Roman"/>
          <w:iCs/>
          <w:sz w:val="24"/>
          <w:szCs w:val="24"/>
        </w:rPr>
        <w:t xml:space="preserve"> extensive usage </w:t>
      </w:r>
      <w:r w:rsidR="0005101B">
        <w:rPr>
          <w:rFonts w:ascii="Times New Roman" w:hAnsi="Times New Roman" w:cs="Times New Roman"/>
          <w:iCs/>
          <w:sz w:val="24"/>
          <w:szCs w:val="24"/>
        </w:rPr>
        <w:t>and popularity across the industry and the research field</w:t>
      </w:r>
      <w:r w:rsidR="00BB0B4B">
        <w:rPr>
          <w:rFonts w:ascii="Times New Roman" w:hAnsi="Times New Roman" w:cs="Times New Roman"/>
          <w:iCs/>
          <w:sz w:val="24"/>
          <w:szCs w:val="24"/>
        </w:rPr>
        <w:t>s</w:t>
      </w:r>
      <w:r w:rsidR="00F873CB">
        <w:rPr>
          <w:rFonts w:ascii="Times New Roman" w:hAnsi="Times New Roman" w:cs="Times New Roman"/>
          <w:iCs/>
          <w:sz w:val="24"/>
          <w:szCs w:val="24"/>
        </w:rPr>
        <w:t xml:space="preserve">. </w:t>
      </w:r>
    </w:p>
    <w:p w14:paraId="3EC92CB9" w14:textId="526D4852" w:rsidR="000D3CAD" w:rsidRDefault="000D3CAD" w:rsidP="00BB0B4B">
      <w:pPr>
        <w:ind w:left="357" w:firstLine="357"/>
        <w:rPr>
          <w:rFonts w:ascii="Times New Roman" w:hAnsi="Times New Roman" w:cs="Times New Roman"/>
          <w:iCs/>
          <w:sz w:val="24"/>
          <w:szCs w:val="24"/>
        </w:rPr>
      </w:pPr>
      <w:r w:rsidRPr="000D3CAD">
        <w:rPr>
          <w:rFonts w:ascii="Times New Roman" w:hAnsi="Times New Roman" w:cs="Times New Roman"/>
          <w:iCs/>
          <w:sz w:val="24"/>
          <w:szCs w:val="24"/>
        </w:rPr>
        <w:t xml:space="preserve">For Objective Two, developing an FL system, all remaining sections have been instrumental, starting with Section 4.3, Distributed Machine Learning. Since this was FL </w:t>
      </w:r>
      <w:r w:rsidRPr="000D3CAD">
        <w:rPr>
          <w:rFonts w:ascii="Times New Roman" w:hAnsi="Times New Roman" w:cs="Times New Roman"/>
          <w:iCs/>
          <w:sz w:val="24"/>
          <w:szCs w:val="24"/>
        </w:rPr>
        <w:lastRenderedPageBreak/>
        <w:t>at an early stage, within Hadoop different nodes served as clients and MapReduce aggregated the model; it could be a proof of concept before the actual data project. Section 4.4 showed visually how FL can be deployed, with virtual machines acting as clients and models being aggregated in cloud environments. It also highlighted that a key sector for FL is healthcare, and a popular dataset for its implementation is the Chest X-Ray Pneumonia dataset. This aligns with Section 4.5, where the Pneumonia dataset appears, alongside popular versions like MNIST and CIFAR.</w:t>
      </w:r>
    </w:p>
    <w:p w14:paraId="31EA6159" w14:textId="44958FE9" w:rsidR="00BB0B4B" w:rsidRDefault="002617BA" w:rsidP="00BB0B4B">
      <w:pPr>
        <w:ind w:left="357" w:firstLine="357"/>
        <w:rPr>
          <w:rFonts w:ascii="Times New Roman" w:hAnsi="Times New Roman" w:cs="Times New Roman"/>
          <w:iCs/>
          <w:sz w:val="24"/>
          <w:szCs w:val="24"/>
        </w:rPr>
      </w:pPr>
      <w:r>
        <w:rPr>
          <w:rFonts w:ascii="Times New Roman" w:hAnsi="Times New Roman" w:cs="Times New Roman"/>
          <w:iCs/>
          <w:sz w:val="24"/>
          <w:szCs w:val="24"/>
        </w:rPr>
        <w:t xml:space="preserve">Regarding </w:t>
      </w:r>
      <w:r w:rsidR="0002443D">
        <w:rPr>
          <w:rFonts w:ascii="Times New Roman" w:hAnsi="Times New Roman" w:cs="Times New Roman"/>
          <w:iCs/>
          <w:sz w:val="24"/>
          <w:szCs w:val="24"/>
        </w:rPr>
        <w:t>objective three</w:t>
      </w:r>
      <w:r w:rsidR="007B4FF0">
        <w:rPr>
          <w:rFonts w:ascii="Times New Roman" w:hAnsi="Times New Roman" w:cs="Times New Roman"/>
          <w:iCs/>
          <w:sz w:val="24"/>
          <w:szCs w:val="24"/>
        </w:rPr>
        <w:t xml:space="preserve">, section </w:t>
      </w:r>
      <w:r w:rsidR="008E5C91">
        <w:rPr>
          <w:rFonts w:ascii="Times New Roman" w:hAnsi="Times New Roman" w:cs="Times New Roman"/>
          <w:iCs/>
          <w:sz w:val="24"/>
          <w:szCs w:val="24"/>
        </w:rPr>
        <w:t xml:space="preserve">4.6. </w:t>
      </w:r>
      <w:r w:rsidR="005F526B">
        <w:rPr>
          <w:rFonts w:ascii="Times New Roman" w:hAnsi="Times New Roman" w:cs="Times New Roman"/>
          <w:iCs/>
          <w:sz w:val="24"/>
          <w:szCs w:val="24"/>
        </w:rPr>
        <w:t xml:space="preserve">showcased the importance of </w:t>
      </w:r>
      <w:r w:rsidR="00A073A6">
        <w:rPr>
          <w:rFonts w:ascii="Times New Roman" w:hAnsi="Times New Roman" w:cs="Times New Roman"/>
          <w:iCs/>
          <w:sz w:val="24"/>
          <w:szCs w:val="24"/>
        </w:rPr>
        <w:t xml:space="preserve">the healthcare system within the FL paradigm </w:t>
      </w:r>
      <w:r w:rsidR="006A5752">
        <w:rPr>
          <w:rFonts w:ascii="Times New Roman" w:hAnsi="Times New Roman" w:cs="Times New Roman"/>
          <w:iCs/>
          <w:sz w:val="24"/>
          <w:szCs w:val="24"/>
        </w:rPr>
        <w:t>and</w:t>
      </w:r>
      <w:r w:rsidR="00A073A6">
        <w:rPr>
          <w:rFonts w:ascii="Times New Roman" w:hAnsi="Times New Roman" w:cs="Times New Roman"/>
          <w:iCs/>
          <w:sz w:val="24"/>
          <w:szCs w:val="24"/>
        </w:rPr>
        <w:t xml:space="preserve"> another key industry which </w:t>
      </w:r>
      <w:r w:rsidR="009108AC">
        <w:rPr>
          <w:rFonts w:ascii="Times New Roman" w:hAnsi="Times New Roman" w:cs="Times New Roman"/>
          <w:iCs/>
          <w:sz w:val="24"/>
          <w:szCs w:val="24"/>
        </w:rPr>
        <w:t>is the technology sector.</w:t>
      </w:r>
    </w:p>
    <w:p w14:paraId="33187873" w14:textId="126BA948" w:rsidR="00357156" w:rsidRDefault="001F6027" w:rsidP="00361C98">
      <w:pPr>
        <w:ind w:left="357" w:firstLine="357"/>
        <w:rPr>
          <w:rFonts w:ascii="Times New Roman" w:hAnsi="Times New Roman" w:cs="Times New Roman"/>
          <w:iCs/>
          <w:sz w:val="24"/>
          <w:szCs w:val="24"/>
        </w:rPr>
      </w:pPr>
      <w:r w:rsidRPr="001F6027">
        <w:rPr>
          <w:rFonts w:ascii="Times New Roman" w:hAnsi="Times New Roman" w:cs="Times New Roman"/>
          <w:iCs/>
          <w:sz w:val="24"/>
          <w:szCs w:val="24"/>
        </w:rPr>
        <w:t>Finally, the literature review not only helped in defining the research objectives but also enriched the understanding of the subject matter. Sources are informative of different FL methods and approaches to undertake this project.</w:t>
      </w:r>
    </w:p>
    <w:p w14:paraId="777FBE6B" w14:textId="77777777" w:rsidR="00361C98" w:rsidRPr="006134A8" w:rsidRDefault="00361C98" w:rsidP="00361C98">
      <w:pPr>
        <w:ind w:left="357" w:firstLine="357"/>
        <w:rPr>
          <w:rFonts w:ascii="Times New Roman" w:hAnsi="Times New Roman" w:cs="Times New Roman"/>
          <w:iCs/>
          <w:sz w:val="24"/>
          <w:szCs w:val="24"/>
        </w:rPr>
      </w:pPr>
    </w:p>
    <w:p w14:paraId="5C33971C" w14:textId="55FE6970" w:rsidR="00E47878" w:rsidRDefault="000531E1" w:rsidP="0044492B">
      <w:pPr>
        <w:pStyle w:val="Heading1"/>
        <w:numPr>
          <w:ilvl w:val="0"/>
          <w:numId w:val="1"/>
        </w:numPr>
        <w:spacing w:after="120"/>
        <w:ind w:left="714" w:hanging="357"/>
        <w:rPr>
          <w:rFonts w:ascii="Arial" w:hAnsi="Arial" w:cs="Arial"/>
          <w:b/>
          <w:bCs/>
          <w:color w:val="auto"/>
          <w:sz w:val="24"/>
          <w:szCs w:val="24"/>
        </w:rPr>
      </w:pPr>
      <w:bookmarkStart w:id="21" w:name="_Toc166439258"/>
      <w:r>
        <w:rPr>
          <w:rFonts w:ascii="Arial" w:hAnsi="Arial" w:cs="Arial"/>
          <w:b/>
          <w:bCs/>
          <w:color w:val="auto"/>
          <w:sz w:val="24"/>
          <w:szCs w:val="24"/>
        </w:rPr>
        <w:t>Proposed sampling strate</w:t>
      </w:r>
      <w:r w:rsidR="00EF5A92">
        <w:rPr>
          <w:rFonts w:ascii="Arial" w:hAnsi="Arial" w:cs="Arial"/>
          <w:b/>
          <w:bCs/>
          <w:color w:val="auto"/>
          <w:sz w:val="24"/>
          <w:szCs w:val="24"/>
        </w:rPr>
        <w:t>gy, population, sampling method</w:t>
      </w:r>
      <w:r w:rsidR="00697C3B">
        <w:rPr>
          <w:rFonts w:ascii="Arial" w:hAnsi="Arial" w:cs="Arial"/>
          <w:b/>
          <w:bCs/>
          <w:color w:val="auto"/>
          <w:sz w:val="24"/>
          <w:szCs w:val="24"/>
        </w:rPr>
        <w:t xml:space="preserve"> and type</w:t>
      </w:r>
      <w:bookmarkEnd w:id="21"/>
    </w:p>
    <w:p w14:paraId="21DBDB9E" w14:textId="1D71D1A2" w:rsidR="005C12BE" w:rsidRDefault="00716FB7" w:rsidP="00807CED">
      <w:pPr>
        <w:ind w:left="357" w:firstLine="357"/>
        <w:rPr>
          <w:rFonts w:ascii="Times New Roman" w:hAnsi="Times New Roman" w:cs="Times New Roman"/>
          <w:iCs/>
          <w:sz w:val="24"/>
          <w:szCs w:val="24"/>
        </w:rPr>
      </w:pPr>
      <w:r>
        <w:rPr>
          <w:rFonts w:ascii="Times New Roman" w:hAnsi="Times New Roman" w:cs="Times New Roman"/>
          <w:iCs/>
          <w:sz w:val="24"/>
          <w:szCs w:val="24"/>
        </w:rPr>
        <w:t>The s</w:t>
      </w:r>
      <w:r w:rsidR="008A4EBA">
        <w:rPr>
          <w:rFonts w:ascii="Times New Roman" w:hAnsi="Times New Roman" w:cs="Times New Roman"/>
          <w:iCs/>
          <w:sz w:val="24"/>
          <w:szCs w:val="24"/>
        </w:rPr>
        <w:t>ampling method used in this proposal is non-probability</w:t>
      </w:r>
      <w:r>
        <w:rPr>
          <w:rFonts w:ascii="Times New Roman" w:hAnsi="Times New Roman" w:cs="Times New Roman"/>
          <w:iCs/>
          <w:sz w:val="24"/>
          <w:szCs w:val="24"/>
        </w:rPr>
        <w:t>,</w:t>
      </w:r>
      <w:r w:rsidR="008A4EBA">
        <w:rPr>
          <w:rFonts w:ascii="Times New Roman" w:hAnsi="Times New Roman" w:cs="Times New Roman"/>
          <w:iCs/>
          <w:sz w:val="24"/>
          <w:szCs w:val="24"/>
        </w:rPr>
        <w:t xml:space="preserve"> </w:t>
      </w:r>
      <w:r w:rsidR="00D439A3">
        <w:rPr>
          <w:rFonts w:ascii="Times New Roman" w:hAnsi="Times New Roman" w:cs="Times New Roman"/>
          <w:iCs/>
          <w:sz w:val="24"/>
          <w:szCs w:val="24"/>
        </w:rPr>
        <w:t xml:space="preserve">and </w:t>
      </w:r>
      <w:r>
        <w:rPr>
          <w:rFonts w:ascii="Times New Roman" w:hAnsi="Times New Roman" w:cs="Times New Roman"/>
          <w:iCs/>
          <w:sz w:val="24"/>
          <w:szCs w:val="24"/>
        </w:rPr>
        <w:t xml:space="preserve">the </w:t>
      </w:r>
      <w:r w:rsidR="00D439A3">
        <w:rPr>
          <w:rFonts w:ascii="Times New Roman" w:hAnsi="Times New Roman" w:cs="Times New Roman"/>
          <w:iCs/>
          <w:sz w:val="24"/>
          <w:szCs w:val="24"/>
        </w:rPr>
        <w:t>sampling type is jud</w:t>
      </w:r>
      <w:r w:rsidR="00751FDC">
        <w:rPr>
          <w:rFonts w:ascii="Times New Roman" w:hAnsi="Times New Roman" w:cs="Times New Roman"/>
          <w:iCs/>
          <w:sz w:val="24"/>
          <w:szCs w:val="24"/>
        </w:rPr>
        <w:t>gmental</w:t>
      </w:r>
      <w:r w:rsidR="00AA146E">
        <w:rPr>
          <w:rFonts w:ascii="Times New Roman" w:hAnsi="Times New Roman" w:cs="Times New Roman"/>
          <w:iCs/>
          <w:sz w:val="24"/>
          <w:szCs w:val="24"/>
        </w:rPr>
        <w:t>.</w:t>
      </w:r>
      <w:r w:rsidR="00D94868">
        <w:rPr>
          <w:rFonts w:ascii="Times New Roman" w:hAnsi="Times New Roman" w:cs="Times New Roman"/>
          <w:iCs/>
          <w:sz w:val="24"/>
          <w:szCs w:val="24"/>
        </w:rPr>
        <w:t xml:space="preserve"> </w:t>
      </w:r>
      <w:r>
        <w:rPr>
          <w:rFonts w:ascii="Times New Roman" w:hAnsi="Times New Roman" w:cs="Times New Roman"/>
          <w:iCs/>
          <w:sz w:val="24"/>
          <w:szCs w:val="24"/>
        </w:rPr>
        <w:t>The s</w:t>
      </w:r>
      <w:r w:rsidR="00D94868">
        <w:rPr>
          <w:rFonts w:ascii="Times New Roman" w:hAnsi="Times New Roman" w:cs="Times New Roman"/>
          <w:iCs/>
          <w:sz w:val="24"/>
          <w:szCs w:val="24"/>
        </w:rPr>
        <w:t>ampling and method type are the same across all populations identified</w:t>
      </w:r>
      <w:r w:rsidR="007B6237">
        <w:rPr>
          <w:rFonts w:ascii="Times New Roman" w:hAnsi="Times New Roman" w:cs="Times New Roman"/>
          <w:iCs/>
          <w:sz w:val="24"/>
          <w:szCs w:val="24"/>
        </w:rPr>
        <w:t>,</w:t>
      </w:r>
      <w:r w:rsidR="00D94868">
        <w:rPr>
          <w:rFonts w:ascii="Times New Roman" w:hAnsi="Times New Roman" w:cs="Times New Roman"/>
          <w:iCs/>
          <w:sz w:val="24"/>
          <w:szCs w:val="24"/>
        </w:rPr>
        <w:t xml:space="preserve"> which are:</w:t>
      </w:r>
    </w:p>
    <w:p w14:paraId="77649089" w14:textId="3283F185" w:rsidR="008A5851" w:rsidRPr="008971D8" w:rsidRDefault="008A5851" w:rsidP="00807CED">
      <w:pPr>
        <w:ind w:left="357" w:firstLine="357"/>
        <w:rPr>
          <w:rFonts w:ascii="Times New Roman" w:hAnsi="Times New Roman" w:cs="Times New Roman"/>
          <w:iCs/>
          <w:sz w:val="24"/>
          <w:szCs w:val="24"/>
        </w:rPr>
      </w:pPr>
      <w:r>
        <w:rPr>
          <w:rFonts w:ascii="Times New Roman" w:hAnsi="Times New Roman" w:cs="Times New Roman"/>
          <w:iCs/>
          <w:sz w:val="24"/>
          <w:szCs w:val="24"/>
        </w:rPr>
        <w:t>Primary population for objective one</w:t>
      </w:r>
      <w:r w:rsidR="007B6237">
        <w:rPr>
          <w:rFonts w:ascii="Times New Roman" w:hAnsi="Times New Roman" w:cs="Times New Roman"/>
          <w:iCs/>
          <w:sz w:val="24"/>
          <w:szCs w:val="24"/>
        </w:rPr>
        <w:t>:</w:t>
      </w:r>
      <w:r>
        <w:rPr>
          <w:rFonts w:ascii="Times New Roman" w:hAnsi="Times New Roman" w:cs="Times New Roman"/>
          <w:iCs/>
          <w:sz w:val="24"/>
          <w:szCs w:val="24"/>
        </w:rPr>
        <w:t xml:space="preserve"> FL frameworks such as </w:t>
      </w:r>
      <w:r w:rsidRPr="008A5851">
        <w:rPr>
          <w:rFonts w:ascii="Times New Roman" w:hAnsi="Times New Roman" w:cs="Times New Roman"/>
          <w:i/>
          <w:sz w:val="24"/>
          <w:szCs w:val="24"/>
        </w:rPr>
        <w:t>TensorFlow Federated</w:t>
      </w:r>
      <w:r w:rsidRPr="00807CED">
        <w:rPr>
          <w:rFonts w:ascii="Times New Roman" w:hAnsi="Times New Roman" w:cs="Times New Roman"/>
          <w:iCs/>
          <w:sz w:val="24"/>
          <w:szCs w:val="24"/>
        </w:rPr>
        <w:t xml:space="preserve">, </w:t>
      </w:r>
      <w:r w:rsidRPr="008A5851">
        <w:rPr>
          <w:rFonts w:ascii="Times New Roman" w:hAnsi="Times New Roman" w:cs="Times New Roman"/>
          <w:i/>
          <w:sz w:val="24"/>
          <w:szCs w:val="24"/>
        </w:rPr>
        <w:t>Flower</w:t>
      </w:r>
      <w:r w:rsidRPr="00807CED">
        <w:rPr>
          <w:rFonts w:ascii="Times New Roman" w:hAnsi="Times New Roman" w:cs="Times New Roman"/>
          <w:iCs/>
          <w:sz w:val="24"/>
          <w:szCs w:val="24"/>
        </w:rPr>
        <w:t xml:space="preserve">, </w:t>
      </w:r>
      <w:proofErr w:type="spellStart"/>
      <w:r w:rsidRPr="008A5851">
        <w:rPr>
          <w:rFonts w:ascii="Times New Roman" w:hAnsi="Times New Roman" w:cs="Times New Roman"/>
          <w:i/>
          <w:sz w:val="24"/>
          <w:szCs w:val="24"/>
        </w:rPr>
        <w:t>EasyFL</w:t>
      </w:r>
      <w:proofErr w:type="spellEnd"/>
      <w:r w:rsidRPr="00807CED">
        <w:rPr>
          <w:rFonts w:ascii="Times New Roman" w:hAnsi="Times New Roman" w:cs="Times New Roman"/>
          <w:iCs/>
          <w:sz w:val="24"/>
          <w:szCs w:val="24"/>
        </w:rPr>
        <w:t xml:space="preserve">, </w:t>
      </w:r>
      <w:r w:rsidRPr="008A5851">
        <w:rPr>
          <w:rFonts w:ascii="Times New Roman" w:hAnsi="Times New Roman" w:cs="Times New Roman"/>
          <w:i/>
          <w:sz w:val="24"/>
          <w:szCs w:val="24"/>
        </w:rPr>
        <w:t>IBM Federated</w:t>
      </w:r>
      <w:r w:rsidRPr="00807CED">
        <w:rPr>
          <w:rFonts w:ascii="Times New Roman" w:hAnsi="Times New Roman" w:cs="Times New Roman"/>
          <w:iCs/>
          <w:sz w:val="24"/>
          <w:szCs w:val="24"/>
        </w:rPr>
        <w:t xml:space="preserve">, and </w:t>
      </w:r>
      <w:proofErr w:type="spellStart"/>
      <w:r w:rsidRPr="008A5851">
        <w:rPr>
          <w:rFonts w:ascii="Times New Roman" w:hAnsi="Times New Roman" w:cs="Times New Roman"/>
          <w:i/>
          <w:sz w:val="24"/>
          <w:szCs w:val="24"/>
        </w:rPr>
        <w:t>FLGo</w:t>
      </w:r>
      <w:proofErr w:type="spellEnd"/>
      <w:r w:rsidR="00793D03">
        <w:rPr>
          <w:rFonts w:ascii="Times New Roman" w:hAnsi="Times New Roman" w:cs="Times New Roman"/>
          <w:i/>
          <w:sz w:val="24"/>
          <w:szCs w:val="24"/>
        </w:rPr>
        <w:t>.</w:t>
      </w:r>
      <w:r w:rsidR="008971D8">
        <w:rPr>
          <w:rFonts w:ascii="Times New Roman" w:hAnsi="Times New Roman" w:cs="Times New Roman"/>
          <w:i/>
          <w:sz w:val="24"/>
          <w:szCs w:val="24"/>
        </w:rPr>
        <w:t xml:space="preserve"> </w:t>
      </w:r>
    </w:p>
    <w:p w14:paraId="695EEA9B" w14:textId="476B03AE" w:rsidR="00793D03" w:rsidRDefault="00793D03" w:rsidP="00807CED">
      <w:pPr>
        <w:ind w:left="357" w:firstLine="357"/>
        <w:rPr>
          <w:rFonts w:ascii="Times New Roman" w:hAnsi="Times New Roman" w:cs="Times New Roman"/>
          <w:iCs/>
          <w:sz w:val="24"/>
          <w:szCs w:val="24"/>
        </w:rPr>
      </w:pPr>
      <w:r>
        <w:rPr>
          <w:rFonts w:ascii="Times New Roman" w:hAnsi="Times New Roman" w:cs="Times New Roman"/>
          <w:iCs/>
          <w:sz w:val="24"/>
          <w:szCs w:val="24"/>
        </w:rPr>
        <w:t>For objective two</w:t>
      </w:r>
      <w:r w:rsidR="007B6237">
        <w:rPr>
          <w:rFonts w:ascii="Times New Roman" w:hAnsi="Times New Roman" w:cs="Times New Roman"/>
          <w:iCs/>
          <w:sz w:val="24"/>
          <w:szCs w:val="24"/>
        </w:rPr>
        <w:t>,</w:t>
      </w:r>
      <w:r>
        <w:rPr>
          <w:rFonts w:ascii="Times New Roman" w:hAnsi="Times New Roman" w:cs="Times New Roman"/>
          <w:iCs/>
          <w:sz w:val="24"/>
          <w:szCs w:val="24"/>
        </w:rPr>
        <w:t xml:space="preserve"> </w:t>
      </w:r>
      <w:r w:rsidR="00C11969">
        <w:rPr>
          <w:rFonts w:ascii="Times New Roman" w:hAnsi="Times New Roman" w:cs="Times New Roman"/>
          <w:iCs/>
          <w:sz w:val="24"/>
          <w:szCs w:val="24"/>
        </w:rPr>
        <w:t>developing a FL system</w:t>
      </w:r>
      <w:r w:rsidR="002C4E23">
        <w:rPr>
          <w:rFonts w:ascii="Times New Roman" w:hAnsi="Times New Roman" w:cs="Times New Roman"/>
          <w:iCs/>
          <w:sz w:val="24"/>
          <w:szCs w:val="24"/>
        </w:rPr>
        <w:t>, a secondary</w:t>
      </w:r>
      <w:r w:rsidR="00C11969">
        <w:rPr>
          <w:rFonts w:ascii="Times New Roman" w:hAnsi="Times New Roman" w:cs="Times New Roman"/>
          <w:iCs/>
          <w:sz w:val="24"/>
          <w:szCs w:val="24"/>
        </w:rPr>
        <w:t xml:space="preserve"> </w:t>
      </w:r>
      <w:r w:rsidR="00126E69">
        <w:rPr>
          <w:rFonts w:ascii="Times New Roman" w:hAnsi="Times New Roman" w:cs="Times New Roman"/>
          <w:iCs/>
          <w:sz w:val="24"/>
          <w:szCs w:val="24"/>
        </w:rPr>
        <w:t>dataset population was identified, within the FL dataset scope the Chest</w:t>
      </w:r>
      <w:r w:rsidR="00C923E1">
        <w:rPr>
          <w:rFonts w:ascii="Times New Roman" w:hAnsi="Times New Roman" w:cs="Times New Roman"/>
          <w:iCs/>
          <w:sz w:val="24"/>
          <w:szCs w:val="24"/>
        </w:rPr>
        <w:t xml:space="preserve"> X-ray</w:t>
      </w:r>
      <w:r w:rsidR="00A32A11">
        <w:rPr>
          <w:rFonts w:ascii="Times New Roman" w:hAnsi="Times New Roman" w:cs="Times New Roman"/>
          <w:iCs/>
          <w:sz w:val="24"/>
          <w:szCs w:val="24"/>
        </w:rPr>
        <w:t xml:space="preserve"> Pneumonia and MN</w:t>
      </w:r>
      <w:r w:rsidR="00B230A6">
        <w:rPr>
          <w:rFonts w:ascii="Times New Roman" w:hAnsi="Times New Roman" w:cs="Times New Roman"/>
          <w:iCs/>
          <w:sz w:val="24"/>
          <w:szCs w:val="24"/>
        </w:rPr>
        <w:t>I</w:t>
      </w:r>
      <w:r w:rsidR="00A32A11">
        <w:rPr>
          <w:rFonts w:ascii="Times New Roman" w:hAnsi="Times New Roman" w:cs="Times New Roman"/>
          <w:iCs/>
          <w:sz w:val="24"/>
          <w:szCs w:val="24"/>
        </w:rPr>
        <w:t>ST</w:t>
      </w:r>
      <w:r w:rsidR="00EB3564">
        <w:rPr>
          <w:rFonts w:ascii="Times New Roman" w:hAnsi="Times New Roman" w:cs="Times New Roman"/>
          <w:iCs/>
          <w:sz w:val="24"/>
          <w:szCs w:val="24"/>
        </w:rPr>
        <w:t>.</w:t>
      </w:r>
    </w:p>
    <w:p w14:paraId="06C03B93" w14:textId="11F06923" w:rsidR="00EB3564" w:rsidRDefault="00EB3564" w:rsidP="00807CED">
      <w:pPr>
        <w:ind w:left="357" w:firstLine="357"/>
        <w:rPr>
          <w:rFonts w:ascii="Times New Roman" w:hAnsi="Times New Roman" w:cs="Times New Roman"/>
          <w:iCs/>
          <w:sz w:val="24"/>
          <w:szCs w:val="24"/>
        </w:rPr>
      </w:pPr>
      <w:r>
        <w:rPr>
          <w:rFonts w:ascii="Times New Roman" w:hAnsi="Times New Roman" w:cs="Times New Roman"/>
          <w:iCs/>
          <w:sz w:val="24"/>
          <w:szCs w:val="24"/>
        </w:rPr>
        <w:t>Lastly</w:t>
      </w:r>
      <w:r w:rsidR="00B230A6">
        <w:rPr>
          <w:rFonts w:ascii="Times New Roman" w:hAnsi="Times New Roman" w:cs="Times New Roman"/>
          <w:iCs/>
          <w:sz w:val="24"/>
          <w:szCs w:val="24"/>
        </w:rPr>
        <w:t>,</w:t>
      </w:r>
      <w:r>
        <w:rPr>
          <w:rFonts w:ascii="Times New Roman" w:hAnsi="Times New Roman" w:cs="Times New Roman"/>
          <w:iCs/>
          <w:sz w:val="24"/>
          <w:szCs w:val="24"/>
        </w:rPr>
        <w:t xml:space="preserve"> the third objective </w:t>
      </w:r>
      <w:r w:rsidR="0069105C">
        <w:rPr>
          <w:rFonts w:ascii="Times New Roman" w:hAnsi="Times New Roman" w:cs="Times New Roman"/>
          <w:iCs/>
          <w:sz w:val="24"/>
          <w:szCs w:val="24"/>
        </w:rPr>
        <w:t>has identified key industries within the FL paradigm</w:t>
      </w:r>
      <w:r w:rsidR="00B230A6">
        <w:rPr>
          <w:rFonts w:ascii="Times New Roman" w:hAnsi="Times New Roman" w:cs="Times New Roman"/>
          <w:iCs/>
          <w:sz w:val="24"/>
          <w:szCs w:val="24"/>
        </w:rPr>
        <w:t>,</w:t>
      </w:r>
      <w:r w:rsidR="0069105C">
        <w:rPr>
          <w:rFonts w:ascii="Times New Roman" w:hAnsi="Times New Roman" w:cs="Times New Roman"/>
          <w:iCs/>
          <w:sz w:val="24"/>
          <w:szCs w:val="24"/>
        </w:rPr>
        <w:t xml:space="preserve"> such as healthcare and technological sector.</w:t>
      </w:r>
    </w:p>
    <w:p w14:paraId="2D62AD07" w14:textId="1467C203" w:rsidR="00192A41" w:rsidRDefault="00192A41" w:rsidP="00807CED">
      <w:pPr>
        <w:ind w:left="357" w:firstLine="357"/>
        <w:rPr>
          <w:rFonts w:ascii="Times New Roman" w:hAnsi="Times New Roman" w:cs="Times New Roman"/>
          <w:iCs/>
          <w:sz w:val="24"/>
          <w:szCs w:val="24"/>
        </w:rPr>
      </w:pPr>
      <w:r>
        <w:rPr>
          <w:rFonts w:ascii="Times New Roman" w:hAnsi="Times New Roman" w:cs="Times New Roman"/>
          <w:iCs/>
          <w:sz w:val="24"/>
          <w:szCs w:val="24"/>
        </w:rPr>
        <w:t xml:space="preserve">Regarding </w:t>
      </w:r>
      <w:r w:rsidR="00CF7DAE">
        <w:rPr>
          <w:rFonts w:ascii="Times New Roman" w:hAnsi="Times New Roman" w:cs="Times New Roman"/>
          <w:iCs/>
          <w:sz w:val="24"/>
          <w:szCs w:val="24"/>
        </w:rPr>
        <w:t>the sampling method is necessary to address that bias is inherent to this method and to mitigate it</w:t>
      </w:r>
      <w:r w:rsidR="00027711">
        <w:rPr>
          <w:rFonts w:ascii="Times New Roman" w:hAnsi="Times New Roman" w:cs="Times New Roman"/>
          <w:iCs/>
          <w:sz w:val="24"/>
          <w:szCs w:val="24"/>
        </w:rPr>
        <w:t>,</w:t>
      </w:r>
      <w:r w:rsidR="004850F7">
        <w:rPr>
          <w:rFonts w:ascii="Times New Roman" w:hAnsi="Times New Roman" w:cs="Times New Roman"/>
          <w:iCs/>
          <w:sz w:val="24"/>
          <w:szCs w:val="24"/>
        </w:rPr>
        <w:t xml:space="preserve"> the following considerations were taken:</w:t>
      </w:r>
    </w:p>
    <w:p w14:paraId="78BD2CE8" w14:textId="61E77120" w:rsidR="004850F7" w:rsidRDefault="00583339" w:rsidP="007D284E">
      <w:pPr>
        <w:pStyle w:val="ListParagraph"/>
        <w:numPr>
          <w:ilvl w:val="0"/>
          <w:numId w:val="47"/>
        </w:numPr>
        <w:rPr>
          <w:rFonts w:ascii="Times New Roman" w:hAnsi="Times New Roman" w:cs="Times New Roman"/>
          <w:iCs/>
          <w:sz w:val="24"/>
          <w:szCs w:val="24"/>
        </w:rPr>
      </w:pPr>
      <w:r>
        <w:rPr>
          <w:rFonts w:ascii="Times New Roman" w:hAnsi="Times New Roman" w:cs="Times New Roman"/>
          <w:iCs/>
          <w:sz w:val="24"/>
          <w:szCs w:val="24"/>
        </w:rPr>
        <w:t>The f</w:t>
      </w:r>
      <w:r w:rsidR="007D284E">
        <w:rPr>
          <w:rFonts w:ascii="Times New Roman" w:hAnsi="Times New Roman" w:cs="Times New Roman"/>
          <w:iCs/>
          <w:sz w:val="24"/>
          <w:szCs w:val="24"/>
        </w:rPr>
        <w:t>rameworks selected are widely used and accepted by the FL community</w:t>
      </w:r>
      <w:r w:rsidR="00380AA1">
        <w:rPr>
          <w:rFonts w:ascii="Times New Roman" w:hAnsi="Times New Roman" w:cs="Times New Roman"/>
          <w:iCs/>
          <w:sz w:val="24"/>
          <w:szCs w:val="24"/>
        </w:rPr>
        <w:t>, researchers, and private sector.</w:t>
      </w:r>
    </w:p>
    <w:p w14:paraId="41C77189" w14:textId="4D074E22" w:rsidR="00380AA1" w:rsidRPr="000A02EC" w:rsidRDefault="00583339" w:rsidP="007D284E">
      <w:pPr>
        <w:pStyle w:val="ListParagraph"/>
        <w:numPr>
          <w:ilvl w:val="0"/>
          <w:numId w:val="47"/>
        </w:numPr>
        <w:rPr>
          <w:rFonts w:ascii="Times New Roman" w:hAnsi="Times New Roman" w:cs="Times New Roman"/>
          <w:iCs/>
          <w:sz w:val="24"/>
          <w:szCs w:val="24"/>
        </w:rPr>
      </w:pPr>
      <w:r>
        <w:rPr>
          <w:rFonts w:ascii="Times New Roman" w:hAnsi="Times New Roman" w:cs="Times New Roman"/>
          <w:iCs/>
          <w:sz w:val="24"/>
          <w:szCs w:val="24"/>
        </w:rPr>
        <w:t>The d</w:t>
      </w:r>
      <w:r w:rsidR="00DB557D">
        <w:rPr>
          <w:rFonts w:ascii="Times New Roman" w:hAnsi="Times New Roman" w:cs="Times New Roman"/>
          <w:iCs/>
          <w:sz w:val="24"/>
          <w:szCs w:val="24"/>
        </w:rPr>
        <w:t xml:space="preserve">atasets, Chest X-ray and MINST </w:t>
      </w:r>
      <w:r w:rsidR="000A02EC">
        <w:rPr>
          <w:rFonts w:ascii="Times New Roman" w:hAnsi="Times New Roman" w:cs="Times New Roman"/>
          <w:iCs/>
          <w:sz w:val="24"/>
          <w:szCs w:val="24"/>
        </w:rPr>
        <w:t xml:space="preserve">are typically used in research </w:t>
      </w:r>
      <w:proofErr w:type="gramStart"/>
      <w:r w:rsidR="000A02EC">
        <w:rPr>
          <w:rFonts w:ascii="Times New Roman" w:hAnsi="Times New Roman" w:cs="Times New Roman"/>
          <w:iCs/>
          <w:sz w:val="24"/>
          <w:szCs w:val="24"/>
        </w:rPr>
        <w:t>papers</w:t>
      </w:r>
      <w:proofErr w:type="gramEnd"/>
      <w:r w:rsidR="000A02EC">
        <w:rPr>
          <w:rFonts w:ascii="Times New Roman" w:hAnsi="Times New Roman" w:cs="Times New Roman"/>
          <w:iCs/>
          <w:sz w:val="24"/>
          <w:szCs w:val="24"/>
        </w:rPr>
        <w:t xml:space="preserve"> and both are included in as part of </w:t>
      </w:r>
      <w:r w:rsidR="000A02EC">
        <w:rPr>
          <w:rFonts w:ascii="Times New Roman" w:hAnsi="Times New Roman" w:cs="Times New Roman"/>
          <w:i/>
          <w:sz w:val="24"/>
          <w:szCs w:val="24"/>
        </w:rPr>
        <w:t>TensorFlow Federated datasets.</w:t>
      </w:r>
    </w:p>
    <w:p w14:paraId="6C1E9F50" w14:textId="2205A56F" w:rsidR="000A02EC" w:rsidRDefault="00583339" w:rsidP="007D284E">
      <w:pPr>
        <w:pStyle w:val="ListParagraph"/>
        <w:numPr>
          <w:ilvl w:val="0"/>
          <w:numId w:val="47"/>
        </w:numPr>
        <w:rPr>
          <w:rFonts w:ascii="Times New Roman" w:hAnsi="Times New Roman" w:cs="Times New Roman"/>
          <w:iCs/>
          <w:sz w:val="24"/>
          <w:szCs w:val="24"/>
        </w:rPr>
      </w:pPr>
      <w:r>
        <w:rPr>
          <w:rFonts w:ascii="Times New Roman" w:hAnsi="Times New Roman" w:cs="Times New Roman"/>
          <w:iCs/>
          <w:sz w:val="24"/>
          <w:szCs w:val="24"/>
        </w:rPr>
        <w:t>The t</w:t>
      </w:r>
      <w:r w:rsidR="006F662B">
        <w:rPr>
          <w:rFonts w:ascii="Times New Roman" w:hAnsi="Times New Roman" w:cs="Times New Roman"/>
          <w:iCs/>
          <w:sz w:val="24"/>
          <w:szCs w:val="24"/>
        </w:rPr>
        <w:t xml:space="preserve">echnological and </w:t>
      </w:r>
      <w:r w:rsidR="000A43DF">
        <w:rPr>
          <w:rFonts w:ascii="Times New Roman" w:hAnsi="Times New Roman" w:cs="Times New Roman"/>
          <w:iCs/>
          <w:sz w:val="24"/>
          <w:szCs w:val="24"/>
        </w:rPr>
        <w:t xml:space="preserve">pharmaceutical sectors, the first created the concept of FL and the second is using it heavily to preserve </w:t>
      </w:r>
      <w:r w:rsidR="00505AEB">
        <w:rPr>
          <w:rFonts w:ascii="Times New Roman" w:hAnsi="Times New Roman" w:cs="Times New Roman"/>
          <w:iCs/>
          <w:sz w:val="24"/>
          <w:szCs w:val="24"/>
        </w:rPr>
        <w:t>patients’</w:t>
      </w:r>
      <w:r w:rsidR="000A43DF">
        <w:rPr>
          <w:rFonts w:ascii="Times New Roman" w:hAnsi="Times New Roman" w:cs="Times New Roman"/>
          <w:iCs/>
          <w:sz w:val="24"/>
          <w:szCs w:val="24"/>
        </w:rPr>
        <w:t xml:space="preserve"> privacy.</w:t>
      </w:r>
    </w:p>
    <w:p w14:paraId="7A27F8B2" w14:textId="17553731" w:rsidR="00DA6A1B" w:rsidRPr="00DA6A1B" w:rsidRDefault="00DA6A1B" w:rsidP="00DA6A1B">
      <w:pPr>
        <w:ind w:firstLine="720"/>
        <w:rPr>
          <w:rFonts w:ascii="Times New Roman" w:hAnsi="Times New Roman" w:cs="Times New Roman"/>
          <w:iCs/>
          <w:sz w:val="24"/>
          <w:szCs w:val="24"/>
        </w:rPr>
      </w:pPr>
      <w:r w:rsidRPr="00DA6A1B">
        <w:rPr>
          <w:rFonts w:ascii="Times New Roman" w:hAnsi="Times New Roman" w:cs="Times New Roman"/>
          <w:iCs/>
          <w:sz w:val="24"/>
          <w:szCs w:val="24"/>
        </w:rPr>
        <w:t>Given the reasons above chosen samples are representatives of their entire populations.</w:t>
      </w:r>
    </w:p>
    <w:p w14:paraId="3BCEC4B1" w14:textId="77777777" w:rsidR="0015659B" w:rsidRPr="00793D03" w:rsidRDefault="0015659B" w:rsidP="00807CED">
      <w:pPr>
        <w:ind w:left="357" w:firstLine="357"/>
        <w:rPr>
          <w:rFonts w:ascii="Times New Roman" w:hAnsi="Times New Roman" w:cs="Times New Roman"/>
          <w:iCs/>
          <w:sz w:val="24"/>
          <w:szCs w:val="24"/>
        </w:rPr>
      </w:pPr>
    </w:p>
    <w:p w14:paraId="443EDC90" w14:textId="77777777" w:rsidR="00361C98" w:rsidRDefault="00361C98" w:rsidP="00FA5D12">
      <w:pPr>
        <w:rPr>
          <w:rFonts w:ascii="Times New Roman" w:hAnsi="Times New Roman" w:cs="Times New Roman"/>
          <w:iCs/>
          <w:sz w:val="24"/>
          <w:szCs w:val="24"/>
        </w:rPr>
      </w:pPr>
    </w:p>
    <w:p w14:paraId="3605E772" w14:textId="77777777" w:rsidR="00FA5D12" w:rsidRDefault="00FA5D12" w:rsidP="00FA5D12">
      <w:pPr>
        <w:rPr>
          <w:rFonts w:ascii="Times New Roman" w:hAnsi="Times New Roman" w:cs="Times New Roman"/>
          <w:iCs/>
          <w:sz w:val="24"/>
          <w:szCs w:val="24"/>
        </w:rPr>
      </w:pPr>
    </w:p>
    <w:p w14:paraId="1B1494D0" w14:textId="77777777" w:rsidR="00361C98" w:rsidRPr="00807CED" w:rsidRDefault="00361C98" w:rsidP="00807CED">
      <w:pPr>
        <w:ind w:left="357" w:firstLine="357"/>
        <w:rPr>
          <w:rFonts w:ascii="Times New Roman" w:hAnsi="Times New Roman" w:cs="Times New Roman"/>
          <w:iCs/>
          <w:sz w:val="24"/>
          <w:szCs w:val="24"/>
        </w:rPr>
      </w:pPr>
    </w:p>
    <w:p w14:paraId="4FC4734B" w14:textId="72B7017B" w:rsidR="001C05D6" w:rsidRDefault="00697C3B" w:rsidP="001C05D6">
      <w:pPr>
        <w:pStyle w:val="Heading1"/>
        <w:numPr>
          <w:ilvl w:val="0"/>
          <w:numId w:val="1"/>
        </w:numPr>
        <w:spacing w:after="120"/>
        <w:ind w:left="714" w:hanging="357"/>
        <w:rPr>
          <w:rFonts w:ascii="Arial" w:hAnsi="Arial" w:cs="Arial"/>
          <w:b/>
          <w:bCs/>
          <w:color w:val="auto"/>
          <w:sz w:val="24"/>
          <w:szCs w:val="24"/>
        </w:rPr>
      </w:pPr>
      <w:bookmarkStart w:id="22" w:name="_Toc166439259"/>
      <w:r>
        <w:rPr>
          <w:rFonts w:ascii="Arial" w:hAnsi="Arial" w:cs="Arial"/>
          <w:b/>
          <w:bCs/>
          <w:color w:val="auto"/>
          <w:sz w:val="24"/>
          <w:szCs w:val="24"/>
        </w:rPr>
        <w:lastRenderedPageBreak/>
        <w:t>Proposed primary research methodology</w:t>
      </w:r>
      <w:bookmarkEnd w:id="22"/>
    </w:p>
    <w:p w14:paraId="046FEEDE" w14:textId="32EF6FEF" w:rsidR="00FA5D12" w:rsidRDefault="00703B81" w:rsidP="002D0AF2">
      <w:pPr>
        <w:ind w:left="357" w:firstLine="357"/>
        <w:rPr>
          <w:rFonts w:ascii="Times New Roman" w:hAnsi="Times New Roman" w:cs="Times New Roman"/>
          <w:iCs/>
          <w:sz w:val="24"/>
          <w:szCs w:val="24"/>
        </w:rPr>
      </w:pPr>
      <w:r w:rsidRPr="00703B81">
        <w:rPr>
          <w:rFonts w:ascii="Times New Roman" w:hAnsi="Times New Roman" w:cs="Times New Roman"/>
          <w:iCs/>
          <w:sz w:val="24"/>
          <w:szCs w:val="24"/>
        </w:rPr>
        <w:t xml:space="preserve">The primary research methodology for this proposal is experimentation. The intention is to determine the cause-and-effect relationship of model performance accuracy depending on the FL system used, whether traditional FL frameworks or </w:t>
      </w:r>
      <w:r>
        <w:rPr>
          <w:rFonts w:ascii="Times New Roman" w:hAnsi="Times New Roman" w:cs="Times New Roman"/>
          <w:iCs/>
          <w:sz w:val="24"/>
          <w:szCs w:val="24"/>
        </w:rPr>
        <w:t xml:space="preserve">the FL </w:t>
      </w:r>
      <w:r w:rsidR="0039034B">
        <w:rPr>
          <w:rFonts w:ascii="Times New Roman" w:hAnsi="Times New Roman" w:cs="Times New Roman"/>
          <w:iCs/>
          <w:sz w:val="24"/>
          <w:szCs w:val="24"/>
        </w:rPr>
        <w:t xml:space="preserve">system </w:t>
      </w:r>
      <w:r w:rsidR="001E19D8">
        <w:rPr>
          <w:rFonts w:ascii="Times New Roman" w:hAnsi="Times New Roman" w:cs="Times New Roman"/>
          <w:iCs/>
          <w:sz w:val="24"/>
          <w:szCs w:val="24"/>
        </w:rPr>
        <w:t xml:space="preserve">developed in </w:t>
      </w:r>
      <w:r w:rsidRPr="00703B81">
        <w:rPr>
          <w:rFonts w:ascii="Times New Roman" w:hAnsi="Times New Roman" w:cs="Times New Roman"/>
          <w:iCs/>
          <w:sz w:val="24"/>
          <w:szCs w:val="24"/>
        </w:rPr>
        <w:t>this project.</w:t>
      </w:r>
    </w:p>
    <w:p w14:paraId="22A5FE17" w14:textId="2D31BD7E" w:rsidR="002D0AF2" w:rsidRDefault="00250EDE" w:rsidP="002D0AF2">
      <w:pPr>
        <w:ind w:left="357" w:firstLine="357"/>
        <w:rPr>
          <w:rFonts w:ascii="Times New Roman" w:hAnsi="Times New Roman" w:cs="Times New Roman"/>
          <w:iCs/>
          <w:sz w:val="24"/>
          <w:szCs w:val="24"/>
        </w:rPr>
      </w:pPr>
      <w:bookmarkStart w:id="23" w:name="_Hlk166425585"/>
      <w:r>
        <w:rPr>
          <w:rFonts w:ascii="Times New Roman" w:hAnsi="Times New Roman" w:cs="Times New Roman"/>
          <w:iCs/>
          <w:sz w:val="24"/>
          <w:szCs w:val="24"/>
        </w:rPr>
        <w:t>Experimentation</w:t>
      </w:r>
      <w:r w:rsidR="003E2C8B">
        <w:rPr>
          <w:rFonts w:ascii="Times New Roman" w:hAnsi="Times New Roman" w:cs="Times New Roman"/>
          <w:iCs/>
          <w:sz w:val="24"/>
          <w:szCs w:val="24"/>
        </w:rPr>
        <w:t xml:space="preserve"> is select</w:t>
      </w:r>
      <w:r w:rsidR="0037227A">
        <w:rPr>
          <w:rFonts w:ascii="Times New Roman" w:hAnsi="Times New Roman" w:cs="Times New Roman"/>
          <w:iCs/>
          <w:sz w:val="24"/>
          <w:szCs w:val="24"/>
        </w:rPr>
        <w:t>ed</w:t>
      </w:r>
      <w:r w:rsidR="003E2C8B">
        <w:rPr>
          <w:rFonts w:ascii="Times New Roman" w:hAnsi="Times New Roman" w:cs="Times New Roman"/>
          <w:iCs/>
          <w:sz w:val="24"/>
          <w:szCs w:val="24"/>
        </w:rPr>
        <w:t xml:space="preserve"> after research objectives were set</w:t>
      </w:r>
      <w:r>
        <w:rPr>
          <w:rFonts w:ascii="Times New Roman" w:hAnsi="Times New Roman" w:cs="Times New Roman"/>
          <w:iCs/>
          <w:sz w:val="24"/>
          <w:szCs w:val="24"/>
        </w:rPr>
        <w:t>.</w:t>
      </w:r>
      <w:r w:rsidR="003E2C8B">
        <w:rPr>
          <w:rFonts w:ascii="Times New Roman" w:hAnsi="Times New Roman" w:cs="Times New Roman"/>
          <w:iCs/>
          <w:sz w:val="24"/>
          <w:szCs w:val="24"/>
        </w:rPr>
        <w:t xml:space="preserve"> </w:t>
      </w:r>
      <w:r>
        <w:rPr>
          <w:rFonts w:ascii="Times New Roman" w:hAnsi="Times New Roman" w:cs="Times New Roman"/>
          <w:iCs/>
          <w:sz w:val="24"/>
          <w:szCs w:val="24"/>
        </w:rPr>
        <w:t>Initially,</w:t>
      </w:r>
      <w:r w:rsidR="00EE0C74">
        <w:rPr>
          <w:rFonts w:ascii="Times New Roman" w:hAnsi="Times New Roman" w:cs="Times New Roman"/>
          <w:iCs/>
          <w:sz w:val="24"/>
          <w:szCs w:val="24"/>
        </w:rPr>
        <w:t xml:space="preserve"> FL frameworks need to be evaluated</w:t>
      </w:r>
      <w:r w:rsidR="00CD74F6">
        <w:rPr>
          <w:rFonts w:ascii="Times New Roman" w:hAnsi="Times New Roman" w:cs="Times New Roman"/>
          <w:iCs/>
          <w:sz w:val="24"/>
          <w:szCs w:val="24"/>
        </w:rPr>
        <w:t>;</w:t>
      </w:r>
      <w:r w:rsidR="00EE0C74">
        <w:rPr>
          <w:rFonts w:ascii="Times New Roman" w:hAnsi="Times New Roman" w:cs="Times New Roman"/>
          <w:iCs/>
          <w:sz w:val="24"/>
          <w:szCs w:val="24"/>
        </w:rPr>
        <w:t xml:space="preserve"> second</w:t>
      </w:r>
      <w:r w:rsidR="00CD74F6">
        <w:rPr>
          <w:rFonts w:ascii="Times New Roman" w:hAnsi="Times New Roman" w:cs="Times New Roman"/>
          <w:iCs/>
          <w:sz w:val="24"/>
          <w:szCs w:val="24"/>
        </w:rPr>
        <w:t>ly</w:t>
      </w:r>
      <w:r w:rsidR="00EE0C74">
        <w:rPr>
          <w:rFonts w:ascii="Times New Roman" w:hAnsi="Times New Roman" w:cs="Times New Roman"/>
          <w:iCs/>
          <w:sz w:val="24"/>
          <w:szCs w:val="24"/>
        </w:rPr>
        <w:t xml:space="preserve"> a FL system is developed</w:t>
      </w:r>
      <w:r w:rsidR="00CD74F6">
        <w:rPr>
          <w:rFonts w:ascii="Times New Roman" w:hAnsi="Times New Roman" w:cs="Times New Roman"/>
          <w:iCs/>
          <w:sz w:val="24"/>
          <w:szCs w:val="24"/>
        </w:rPr>
        <w:t>;</w:t>
      </w:r>
      <w:r w:rsidR="00EE0C74">
        <w:rPr>
          <w:rFonts w:ascii="Times New Roman" w:hAnsi="Times New Roman" w:cs="Times New Roman"/>
          <w:iCs/>
          <w:sz w:val="24"/>
          <w:szCs w:val="24"/>
        </w:rPr>
        <w:t xml:space="preserve"> and third</w:t>
      </w:r>
      <w:r w:rsidR="00CD74F6">
        <w:rPr>
          <w:rFonts w:ascii="Times New Roman" w:hAnsi="Times New Roman" w:cs="Times New Roman"/>
          <w:iCs/>
          <w:sz w:val="24"/>
          <w:szCs w:val="24"/>
        </w:rPr>
        <w:t>ly</w:t>
      </w:r>
      <w:r w:rsidR="00EE0C74">
        <w:rPr>
          <w:rFonts w:ascii="Times New Roman" w:hAnsi="Times New Roman" w:cs="Times New Roman"/>
          <w:iCs/>
          <w:sz w:val="24"/>
          <w:szCs w:val="24"/>
        </w:rPr>
        <w:t xml:space="preserve"> </w:t>
      </w:r>
      <w:r w:rsidR="0037227A">
        <w:rPr>
          <w:rFonts w:ascii="Times New Roman" w:hAnsi="Times New Roman" w:cs="Times New Roman"/>
          <w:iCs/>
          <w:sz w:val="24"/>
          <w:szCs w:val="24"/>
        </w:rPr>
        <w:t>a comparative analysis between the two</w:t>
      </w:r>
      <w:r w:rsidR="00792493">
        <w:rPr>
          <w:rFonts w:ascii="Times New Roman" w:hAnsi="Times New Roman" w:cs="Times New Roman"/>
          <w:iCs/>
          <w:sz w:val="24"/>
          <w:szCs w:val="24"/>
        </w:rPr>
        <w:t xml:space="preserve"> is conducted</w:t>
      </w:r>
      <w:r w:rsidR="00915E49">
        <w:rPr>
          <w:rFonts w:ascii="Times New Roman" w:hAnsi="Times New Roman" w:cs="Times New Roman"/>
          <w:iCs/>
          <w:sz w:val="24"/>
          <w:szCs w:val="24"/>
        </w:rPr>
        <w:t xml:space="preserve"> with the aim of measuring </w:t>
      </w:r>
      <w:r w:rsidR="008B2DB7">
        <w:rPr>
          <w:rFonts w:ascii="Times New Roman" w:hAnsi="Times New Roman" w:cs="Times New Roman"/>
          <w:iCs/>
          <w:sz w:val="24"/>
          <w:szCs w:val="24"/>
        </w:rPr>
        <w:t>model performance accu</w:t>
      </w:r>
      <w:r w:rsidR="00963906">
        <w:rPr>
          <w:rFonts w:ascii="Times New Roman" w:hAnsi="Times New Roman" w:cs="Times New Roman"/>
          <w:iCs/>
          <w:sz w:val="24"/>
          <w:szCs w:val="24"/>
        </w:rPr>
        <w:t xml:space="preserve">racy. Model performance accuracy </w:t>
      </w:r>
      <w:r w:rsidR="001566A1">
        <w:rPr>
          <w:rFonts w:ascii="Times New Roman" w:hAnsi="Times New Roman" w:cs="Times New Roman"/>
          <w:iCs/>
          <w:sz w:val="24"/>
          <w:szCs w:val="24"/>
        </w:rPr>
        <w:t>w</w:t>
      </w:r>
      <w:r w:rsidR="00792493">
        <w:rPr>
          <w:rFonts w:ascii="Times New Roman" w:hAnsi="Times New Roman" w:cs="Times New Roman"/>
          <w:iCs/>
          <w:sz w:val="24"/>
          <w:szCs w:val="24"/>
        </w:rPr>
        <w:t>ill</w:t>
      </w:r>
      <w:r w:rsidR="001566A1">
        <w:rPr>
          <w:rFonts w:ascii="Times New Roman" w:hAnsi="Times New Roman" w:cs="Times New Roman"/>
          <w:iCs/>
          <w:sz w:val="24"/>
          <w:szCs w:val="24"/>
        </w:rPr>
        <w:t xml:space="preserve"> be the independent variable, </w:t>
      </w:r>
      <w:r w:rsidR="00CB1D90">
        <w:rPr>
          <w:rFonts w:ascii="Times New Roman" w:hAnsi="Times New Roman" w:cs="Times New Roman"/>
          <w:iCs/>
          <w:sz w:val="24"/>
          <w:szCs w:val="24"/>
        </w:rPr>
        <w:t xml:space="preserve">while </w:t>
      </w:r>
      <w:r w:rsidR="000823ED">
        <w:rPr>
          <w:rFonts w:ascii="Times New Roman" w:hAnsi="Times New Roman" w:cs="Times New Roman"/>
          <w:iCs/>
          <w:sz w:val="24"/>
          <w:szCs w:val="24"/>
        </w:rPr>
        <w:t>the dependent variables w</w:t>
      </w:r>
      <w:r w:rsidR="00CB1D90">
        <w:rPr>
          <w:rFonts w:ascii="Times New Roman" w:hAnsi="Times New Roman" w:cs="Times New Roman"/>
          <w:iCs/>
          <w:sz w:val="24"/>
          <w:szCs w:val="24"/>
        </w:rPr>
        <w:t>ill</w:t>
      </w:r>
      <w:r w:rsidR="000823ED">
        <w:rPr>
          <w:rFonts w:ascii="Times New Roman" w:hAnsi="Times New Roman" w:cs="Times New Roman"/>
          <w:iCs/>
          <w:sz w:val="24"/>
          <w:szCs w:val="24"/>
        </w:rPr>
        <w:t xml:space="preserve"> be </w:t>
      </w:r>
      <w:r w:rsidR="00CB1D90">
        <w:rPr>
          <w:rFonts w:ascii="Times New Roman" w:hAnsi="Times New Roman" w:cs="Times New Roman"/>
          <w:iCs/>
          <w:sz w:val="24"/>
          <w:szCs w:val="24"/>
        </w:rPr>
        <w:t xml:space="preserve">the </w:t>
      </w:r>
      <w:r w:rsidR="0039034B">
        <w:rPr>
          <w:rFonts w:ascii="Times New Roman" w:hAnsi="Times New Roman" w:cs="Times New Roman"/>
          <w:iCs/>
          <w:sz w:val="24"/>
          <w:szCs w:val="24"/>
        </w:rPr>
        <w:t xml:space="preserve">FL frameworks and </w:t>
      </w:r>
      <w:r w:rsidR="00CB1D90">
        <w:rPr>
          <w:rFonts w:ascii="Times New Roman" w:hAnsi="Times New Roman" w:cs="Times New Roman"/>
          <w:iCs/>
          <w:sz w:val="24"/>
          <w:szCs w:val="24"/>
        </w:rPr>
        <w:t xml:space="preserve">the </w:t>
      </w:r>
      <w:r w:rsidR="0039034B">
        <w:rPr>
          <w:rFonts w:ascii="Times New Roman" w:hAnsi="Times New Roman" w:cs="Times New Roman"/>
          <w:iCs/>
          <w:sz w:val="24"/>
          <w:szCs w:val="24"/>
        </w:rPr>
        <w:t>FL system</w:t>
      </w:r>
      <w:r w:rsidR="00A85E8D">
        <w:rPr>
          <w:rFonts w:ascii="Times New Roman" w:hAnsi="Times New Roman" w:cs="Times New Roman"/>
          <w:iCs/>
          <w:sz w:val="24"/>
          <w:szCs w:val="24"/>
        </w:rPr>
        <w:t>.</w:t>
      </w:r>
      <w:r w:rsidR="0039034B">
        <w:rPr>
          <w:rFonts w:ascii="Times New Roman" w:hAnsi="Times New Roman" w:cs="Times New Roman"/>
          <w:iCs/>
          <w:sz w:val="24"/>
          <w:szCs w:val="24"/>
        </w:rPr>
        <w:t xml:space="preserve"> </w:t>
      </w:r>
      <w:proofErr w:type="gramStart"/>
      <w:r w:rsidR="00A85E8D">
        <w:rPr>
          <w:rFonts w:ascii="Times New Roman" w:hAnsi="Times New Roman" w:cs="Times New Roman"/>
          <w:iCs/>
          <w:sz w:val="24"/>
          <w:szCs w:val="24"/>
        </w:rPr>
        <w:t>F</w:t>
      </w:r>
      <w:r w:rsidR="0039034B">
        <w:rPr>
          <w:rFonts w:ascii="Times New Roman" w:hAnsi="Times New Roman" w:cs="Times New Roman"/>
          <w:iCs/>
          <w:sz w:val="24"/>
          <w:szCs w:val="24"/>
        </w:rPr>
        <w:t>inally</w:t>
      </w:r>
      <w:proofErr w:type="gramEnd"/>
      <w:r w:rsidR="0039034B">
        <w:rPr>
          <w:rFonts w:ascii="Times New Roman" w:hAnsi="Times New Roman" w:cs="Times New Roman"/>
          <w:iCs/>
          <w:sz w:val="24"/>
          <w:szCs w:val="24"/>
        </w:rPr>
        <w:t xml:space="preserve"> </w:t>
      </w:r>
      <w:r w:rsidR="00884F4B">
        <w:rPr>
          <w:rFonts w:ascii="Times New Roman" w:hAnsi="Times New Roman" w:cs="Times New Roman"/>
          <w:iCs/>
          <w:sz w:val="24"/>
          <w:szCs w:val="24"/>
        </w:rPr>
        <w:t>experimentation</w:t>
      </w:r>
      <w:r w:rsidR="00A85E8D">
        <w:rPr>
          <w:rFonts w:ascii="Times New Roman" w:hAnsi="Times New Roman" w:cs="Times New Roman"/>
          <w:iCs/>
          <w:sz w:val="24"/>
          <w:szCs w:val="24"/>
        </w:rPr>
        <w:t>,</w:t>
      </w:r>
      <w:r w:rsidR="00884F4B">
        <w:rPr>
          <w:rFonts w:ascii="Times New Roman" w:hAnsi="Times New Roman" w:cs="Times New Roman"/>
          <w:iCs/>
          <w:sz w:val="24"/>
          <w:szCs w:val="24"/>
        </w:rPr>
        <w:t xml:space="preserve"> will measure the changes </w:t>
      </w:r>
      <w:r w:rsidR="00A85E8D">
        <w:rPr>
          <w:rFonts w:ascii="Times New Roman" w:hAnsi="Times New Roman" w:cs="Times New Roman"/>
          <w:iCs/>
          <w:sz w:val="24"/>
          <w:szCs w:val="24"/>
        </w:rPr>
        <w:t>in the</w:t>
      </w:r>
      <w:r w:rsidR="00884F4B">
        <w:rPr>
          <w:rFonts w:ascii="Times New Roman" w:hAnsi="Times New Roman" w:cs="Times New Roman"/>
          <w:iCs/>
          <w:sz w:val="24"/>
          <w:szCs w:val="24"/>
        </w:rPr>
        <w:t xml:space="preserve"> </w:t>
      </w:r>
      <w:r w:rsidR="006A2F17">
        <w:rPr>
          <w:rFonts w:ascii="Times New Roman" w:hAnsi="Times New Roman" w:cs="Times New Roman"/>
          <w:iCs/>
          <w:sz w:val="24"/>
          <w:szCs w:val="24"/>
        </w:rPr>
        <w:t>in</w:t>
      </w:r>
      <w:r w:rsidR="00884F4B">
        <w:rPr>
          <w:rFonts w:ascii="Times New Roman" w:hAnsi="Times New Roman" w:cs="Times New Roman"/>
          <w:iCs/>
          <w:sz w:val="24"/>
          <w:szCs w:val="24"/>
        </w:rPr>
        <w:t xml:space="preserve">dependent variable by using </w:t>
      </w:r>
      <w:proofErr w:type="spellStart"/>
      <w:r w:rsidR="00E64D6B">
        <w:rPr>
          <w:rFonts w:ascii="Times New Roman" w:hAnsi="Times New Roman" w:cs="Times New Roman"/>
          <w:iCs/>
          <w:sz w:val="24"/>
          <w:szCs w:val="24"/>
        </w:rPr>
        <w:t>on</w:t>
      </w:r>
      <w:proofErr w:type="spellEnd"/>
      <w:r w:rsidR="00E64D6B">
        <w:rPr>
          <w:rFonts w:ascii="Times New Roman" w:hAnsi="Times New Roman" w:cs="Times New Roman"/>
          <w:iCs/>
          <w:sz w:val="24"/>
          <w:szCs w:val="24"/>
        </w:rPr>
        <w:t xml:space="preserve"> of the two dependent variables.</w:t>
      </w:r>
    </w:p>
    <w:bookmarkEnd w:id="23"/>
    <w:p w14:paraId="045211E3" w14:textId="77777777" w:rsidR="002D0AF2" w:rsidRDefault="002D0AF2" w:rsidP="00FE0B47">
      <w:pPr>
        <w:ind w:left="357"/>
        <w:rPr>
          <w:rFonts w:ascii="Times New Roman" w:hAnsi="Times New Roman" w:cs="Times New Roman"/>
          <w:iCs/>
          <w:sz w:val="24"/>
          <w:szCs w:val="24"/>
        </w:rPr>
      </w:pPr>
    </w:p>
    <w:p w14:paraId="7FB66193" w14:textId="77777777" w:rsidR="00FA5D12" w:rsidRDefault="00FA5D12" w:rsidP="00FE0B47">
      <w:pPr>
        <w:ind w:left="357"/>
        <w:rPr>
          <w:rFonts w:ascii="Times New Roman" w:hAnsi="Times New Roman" w:cs="Times New Roman"/>
          <w:iCs/>
          <w:sz w:val="24"/>
          <w:szCs w:val="24"/>
        </w:rPr>
      </w:pPr>
    </w:p>
    <w:p w14:paraId="61E3FEAE" w14:textId="77777777" w:rsidR="00FA5D12" w:rsidRDefault="00FA5D12" w:rsidP="00FE0B47">
      <w:pPr>
        <w:ind w:left="357"/>
        <w:rPr>
          <w:rFonts w:ascii="Times New Roman" w:hAnsi="Times New Roman" w:cs="Times New Roman"/>
          <w:iCs/>
          <w:sz w:val="24"/>
          <w:szCs w:val="24"/>
        </w:rPr>
      </w:pPr>
    </w:p>
    <w:p w14:paraId="7319CCDE" w14:textId="77777777" w:rsidR="00FA5D12" w:rsidRDefault="00FA5D12" w:rsidP="00FE0B47">
      <w:pPr>
        <w:ind w:left="357"/>
        <w:rPr>
          <w:rFonts w:ascii="Times New Roman" w:hAnsi="Times New Roman" w:cs="Times New Roman"/>
          <w:iCs/>
          <w:sz w:val="24"/>
          <w:szCs w:val="24"/>
        </w:rPr>
      </w:pPr>
    </w:p>
    <w:p w14:paraId="30087475" w14:textId="77777777" w:rsidR="00FA5D12" w:rsidRDefault="00FA5D12" w:rsidP="00FE0B47">
      <w:pPr>
        <w:ind w:left="357"/>
        <w:rPr>
          <w:rFonts w:ascii="Times New Roman" w:hAnsi="Times New Roman" w:cs="Times New Roman"/>
          <w:iCs/>
          <w:sz w:val="24"/>
          <w:szCs w:val="24"/>
        </w:rPr>
      </w:pPr>
    </w:p>
    <w:p w14:paraId="4B8CC688" w14:textId="77777777" w:rsidR="00FA5D12" w:rsidRDefault="00FA5D12" w:rsidP="00FE0B47">
      <w:pPr>
        <w:ind w:left="357"/>
        <w:rPr>
          <w:rFonts w:ascii="Times New Roman" w:hAnsi="Times New Roman" w:cs="Times New Roman"/>
          <w:iCs/>
          <w:sz w:val="24"/>
          <w:szCs w:val="24"/>
        </w:rPr>
      </w:pPr>
    </w:p>
    <w:p w14:paraId="33013B1B" w14:textId="77777777" w:rsidR="00DC6AB7" w:rsidRDefault="00DC6AB7" w:rsidP="00FE0B47">
      <w:pPr>
        <w:ind w:left="357"/>
        <w:rPr>
          <w:rFonts w:ascii="Times New Roman" w:hAnsi="Times New Roman" w:cs="Times New Roman"/>
          <w:iCs/>
          <w:sz w:val="24"/>
          <w:szCs w:val="24"/>
        </w:rPr>
      </w:pPr>
    </w:p>
    <w:p w14:paraId="6A014AAB" w14:textId="77777777" w:rsidR="00DC6AB7" w:rsidRDefault="00DC6AB7" w:rsidP="00FE0B47">
      <w:pPr>
        <w:ind w:left="357"/>
        <w:rPr>
          <w:rFonts w:ascii="Times New Roman" w:hAnsi="Times New Roman" w:cs="Times New Roman"/>
          <w:iCs/>
          <w:sz w:val="24"/>
          <w:szCs w:val="24"/>
        </w:rPr>
      </w:pPr>
    </w:p>
    <w:p w14:paraId="13C97267" w14:textId="77777777" w:rsidR="00DC6AB7" w:rsidRDefault="00DC6AB7" w:rsidP="00FE0B47">
      <w:pPr>
        <w:ind w:left="357"/>
        <w:rPr>
          <w:rFonts w:ascii="Times New Roman" w:hAnsi="Times New Roman" w:cs="Times New Roman"/>
          <w:iCs/>
          <w:sz w:val="24"/>
          <w:szCs w:val="24"/>
        </w:rPr>
      </w:pPr>
    </w:p>
    <w:p w14:paraId="739F69A7" w14:textId="77777777" w:rsidR="00DC6AB7" w:rsidRDefault="00DC6AB7" w:rsidP="00FE0B47">
      <w:pPr>
        <w:ind w:left="357"/>
        <w:rPr>
          <w:rFonts w:ascii="Times New Roman" w:hAnsi="Times New Roman" w:cs="Times New Roman"/>
          <w:iCs/>
          <w:sz w:val="24"/>
          <w:szCs w:val="24"/>
        </w:rPr>
      </w:pPr>
    </w:p>
    <w:p w14:paraId="68F34566" w14:textId="77777777" w:rsidR="00DC6AB7" w:rsidRDefault="00DC6AB7" w:rsidP="00FE0B47">
      <w:pPr>
        <w:ind w:left="357"/>
        <w:rPr>
          <w:rFonts w:ascii="Times New Roman" w:hAnsi="Times New Roman" w:cs="Times New Roman"/>
          <w:iCs/>
          <w:sz w:val="24"/>
          <w:szCs w:val="24"/>
        </w:rPr>
      </w:pPr>
    </w:p>
    <w:p w14:paraId="21C3D78F" w14:textId="77777777" w:rsidR="00DC6AB7" w:rsidRDefault="00DC6AB7" w:rsidP="00FE0B47">
      <w:pPr>
        <w:ind w:left="357"/>
        <w:rPr>
          <w:rFonts w:ascii="Times New Roman" w:hAnsi="Times New Roman" w:cs="Times New Roman"/>
          <w:iCs/>
          <w:sz w:val="24"/>
          <w:szCs w:val="24"/>
        </w:rPr>
      </w:pPr>
    </w:p>
    <w:p w14:paraId="0A1005F4" w14:textId="77777777" w:rsidR="00DC6AB7" w:rsidRDefault="00DC6AB7" w:rsidP="00FE0B47">
      <w:pPr>
        <w:ind w:left="357"/>
        <w:rPr>
          <w:rFonts w:ascii="Times New Roman" w:hAnsi="Times New Roman" w:cs="Times New Roman"/>
          <w:iCs/>
          <w:sz w:val="24"/>
          <w:szCs w:val="24"/>
        </w:rPr>
      </w:pPr>
    </w:p>
    <w:p w14:paraId="40E6B67C" w14:textId="77777777" w:rsidR="00DC6AB7" w:rsidRDefault="00DC6AB7" w:rsidP="00FE0B47">
      <w:pPr>
        <w:ind w:left="357"/>
        <w:rPr>
          <w:rFonts w:ascii="Times New Roman" w:hAnsi="Times New Roman" w:cs="Times New Roman"/>
          <w:iCs/>
          <w:sz w:val="24"/>
          <w:szCs w:val="24"/>
        </w:rPr>
      </w:pPr>
    </w:p>
    <w:p w14:paraId="33D82D7B" w14:textId="77777777" w:rsidR="00DC6AB7" w:rsidRDefault="00DC6AB7" w:rsidP="00FE0B47">
      <w:pPr>
        <w:ind w:left="357"/>
        <w:rPr>
          <w:rFonts w:ascii="Times New Roman" w:hAnsi="Times New Roman" w:cs="Times New Roman"/>
          <w:iCs/>
          <w:sz w:val="24"/>
          <w:szCs w:val="24"/>
        </w:rPr>
      </w:pPr>
    </w:p>
    <w:p w14:paraId="612C20F7" w14:textId="77777777" w:rsidR="00DC6AB7" w:rsidRDefault="00DC6AB7" w:rsidP="00FE0B47">
      <w:pPr>
        <w:ind w:left="357"/>
        <w:rPr>
          <w:rFonts w:ascii="Times New Roman" w:hAnsi="Times New Roman" w:cs="Times New Roman"/>
          <w:iCs/>
          <w:sz w:val="24"/>
          <w:szCs w:val="24"/>
        </w:rPr>
      </w:pPr>
    </w:p>
    <w:p w14:paraId="2C8F72DB" w14:textId="77777777" w:rsidR="00DC6AB7" w:rsidRDefault="00DC6AB7" w:rsidP="00FE0B47">
      <w:pPr>
        <w:ind w:left="357"/>
        <w:rPr>
          <w:rFonts w:ascii="Times New Roman" w:hAnsi="Times New Roman" w:cs="Times New Roman"/>
          <w:iCs/>
          <w:sz w:val="24"/>
          <w:szCs w:val="24"/>
        </w:rPr>
      </w:pPr>
    </w:p>
    <w:p w14:paraId="33AC8042" w14:textId="77777777" w:rsidR="00FA5D12" w:rsidRDefault="00FA5D12" w:rsidP="00FE0B47">
      <w:pPr>
        <w:ind w:left="357"/>
        <w:rPr>
          <w:rFonts w:ascii="Times New Roman" w:hAnsi="Times New Roman" w:cs="Times New Roman"/>
          <w:iCs/>
          <w:sz w:val="24"/>
          <w:szCs w:val="24"/>
        </w:rPr>
      </w:pPr>
    </w:p>
    <w:p w14:paraId="5215ACEB" w14:textId="77777777" w:rsidR="00FA5D12" w:rsidRPr="00E72392" w:rsidRDefault="00FA5D12" w:rsidP="00FE0B47">
      <w:pPr>
        <w:ind w:left="357"/>
        <w:rPr>
          <w:rFonts w:ascii="Times New Roman" w:hAnsi="Times New Roman" w:cs="Times New Roman"/>
          <w:iCs/>
          <w:sz w:val="24"/>
          <w:szCs w:val="24"/>
        </w:rPr>
      </w:pPr>
    </w:p>
    <w:p w14:paraId="030248BE" w14:textId="359B65CF" w:rsidR="00697C3B" w:rsidRDefault="00697C3B" w:rsidP="00697C3B">
      <w:pPr>
        <w:pStyle w:val="Heading1"/>
        <w:numPr>
          <w:ilvl w:val="0"/>
          <w:numId w:val="1"/>
        </w:numPr>
        <w:spacing w:after="120"/>
        <w:ind w:left="714" w:hanging="357"/>
        <w:rPr>
          <w:rFonts w:ascii="Arial" w:hAnsi="Arial" w:cs="Arial"/>
          <w:b/>
          <w:bCs/>
          <w:color w:val="auto"/>
          <w:sz w:val="24"/>
          <w:szCs w:val="24"/>
        </w:rPr>
      </w:pPr>
      <w:bookmarkStart w:id="24" w:name="_Toc166439260"/>
      <w:r>
        <w:rPr>
          <w:rFonts w:ascii="Arial" w:hAnsi="Arial" w:cs="Arial"/>
          <w:b/>
          <w:bCs/>
          <w:color w:val="auto"/>
          <w:sz w:val="24"/>
          <w:szCs w:val="24"/>
        </w:rPr>
        <w:lastRenderedPageBreak/>
        <w:t>Ethical and legal</w:t>
      </w:r>
      <w:r w:rsidR="00E2491B">
        <w:rPr>
          <w:rFonts w:ascii="Arial" w:hAnsi="Arial" w:cs="Arial"/>
          <w:b/>
          <w:bCs/>
          <w:color w:val="auto"/>
          <w:sz w:val="24"/>
          <w:szCs w:val="24"/>
        </w:rPr>
        <w:t>/regulatory aspects</w:t>
      </w:r>
      <w:r w:rsidR="007468F8">
        <w:rPr>
          <w:rFonts w:ascii="Arial" w:hAnsi="Arial" w:cs="Arial"/>
          <w:b/>
          <w:bCs/>
          <w:color w:val="auto"/>
          <w:sz w:val="24"/>
          <w:szCs w:val="24"/>
        </w:rPr>
        <w:t xml:space="preserve"> sourcing and analysing the data</w:t>
      </w:r>
      <w:r w:rsidR="00BC6174">
        <w:rPr>
          <w:rFonts w:ascii="Arial" w:hAnsi="Arial" w:cs="Arial"/>
          <w:b/>
          <w:bCs/>
          <w:color w:val="auto"/>
          <w:sz w:val="24"/>
          <w:szCs w:val="24"/>
        </w:rPr>
        <w:t xml:space="preserve">. </w:t>
      </w:r>
      <w:r w:rsidR="0007128F">
        <w:rPr>
          <w:rFonts w:ascii="Arial" w:hAnsi="Arial" w:cs="Arial"/>
          <w:b/>
          <w:bCs/>
          <w:color w:val="auto"/>
          <w:sz w:val="24"/>
          <w:szCs w:val="24"/>
        </w:rPr>
        <w:t>Strategies.</w:t>
      </w:r>
      <w:r w:rsidR="00441670">
        <w:rPr>
          <w:rFonts w:ascii="Arial" w:hAnsi="Arial" w:cs="Arial"/>
          <w:b/>
          <w:bCs/>
          <w:color w:val="auto"/>
          <w:sz w:val="24"/>
          <w:szCs w:val="24"/>
        </w:rPr>
        <w:t xml:space="preserve"> Add</w:t>
      </w:r>
      <w:r w:rsidR="00E45B40">
        <w:rPr>
          <w:rFonts w:ascii="Arial" w:hAnsi="Arial" w:cs="Arial"/>
          <w:b/>
          <w:bCs/>
          <w:color w:val="auto"/>
          <w:sz w:val="24"/>
          <w:szCs w:val="24"/>
        </w:rPr>
        <w:t xml:space="preserve">ressing </w:t>
      </w:r>
      <w:r w:rsidR="008613F8">
        <w:rPr>
          <w:rFonts w:ascii="Arial" w:hAnsi="Arial" w:cs="Arial"/>
          <w:b/>
          <w:bCs/>
          <w:color w:val="auto"/>
          <w:sz w:val="24"/>
          <w:szCs w:val="24"/>
        </w:rPr>
        <w:t xml:space="preserve">these aspects </w:t>
      </w:r>
      <w:r w:rsidR="00D257E8">
        <w:rPr>
          <w:rFonts w:ascii="Arial" w:hAnsi="Arial" w:cs="Arial"/>
          <w:b/>
          <w:bCs/>
          <w:color w:val="auto"/>
          <w:sz w:val="24"/>
          <w:szCs w:val="24"/>
        </w:rPr>
        <w:t>according to</w:t>
      </w:r>
      <w:r w:rsidR="008613F8">
        <w:rPr>
          <w:rFonts w:ascii="Arial" w:hAnsi="Arial" w:cs="Arial"/>
          <w:b/>
          <w:bCs/>
          <w:color w:val="auto"/>
          <w:sz w:val="24"/>
          <w:szCs w:val="24"/>
        </w:rPr>
        <w:t xml:space="preserve"> </w:t>
      </w:r>
      <w:r w:rsidR="00145A27">
        <w:rPr>
          <w:rFonts w:ascii="Arial" w:hAnsi="Arial" w:cs="Arial"/>
          <w:b/>
          <w:bCs/>
          <w:color w:val="auto"/>
          <w:sz w:val="24"/>
          <w:szCs w:val="24"/>
        </w:rPr>
        <w:t>the European Commission Ethics and Data Protection handout.</w:t>
      </w:r>
      <w:bookmarkEnd w:id="24"/>
    </w:p>
    <w:p w14:paraId="29788E6B" w14:textId="43998486" w:rsidR="00AA268E" w:rsidRDefault="00AA268E" w:rsidP="00982869">
      <w:pPr>
        <w:ind w:left="357" w:firstLine="357"/>
        <w:rPr>
          <w:rFonts w:ascii="Times New Roman" w:hAnsi="Times New Roman" w:cs="Times New Roman"/>
          <w:iCs/>
          <w:sz w:val="24"/>
          <w:szCs w:val="24"/>
        </w:rPr>
      </w:pPr>
      <w:r w:rsidRPr="00AA268E">
        <w:rPr>
          <w:rFonts w:ascii="Times New Roman" w:hAnsi="Times New Roman" w:cs="Times New Roman"/>
          <w:iCs/>
          <w:sz w:val="24"/>
          <w:szCs w:val="24"/>
        </w:rPr>
        <w:t xml:space="preserve">Starting with data sourcing, the datasets used to train the models are </w:t>
      </w:r>
      <w:r w:rsidRPr="00AA268E">
        <w:rPr>
          <w:rFonts w:ascii="Times New Roman" w:hAnsi="Times New Roman" w:cs="Times New Roman"/>
          <w:i/>
          <w:sz w:val="24"/>
          <w:szCs w:val="24"/>
        </w:rPr>
        <w:t>MNIST</w:t>
      </w:r>
      <w:r w:rsidRPr="00AA268E">
        <w:rPr>
          <w:rFonts w:ascii="Times New Roman" w:hAnsi="Times New Roman" w:cs="Times New Roman"/>
          <w:iCs/>
          <w:sz w:val="24"/>
          <w:szCs w:val="24"/>
        </w:rPr>
        <w:t xml:space="preserve">, which is publicly available in </w:t>
      </w:r>
      <w:r w:rsidRPr="00AA268E">
        <w:rPr>
          <w:rFonts w:ascii="Times New Roman" w:hAnsi="Times New Roman" w:cs="Times New Roman"/>
          <w:i/>
          <w:sz w:val="24"/>
          <w:szCs w:val="24"/>
        </w:rPr>
        <w:t>TensorFlow</w:t>
      </w:r>
      <w:r w:rsidRPr="00AA268E">
        <w:rPr>
          <w:rFonts w:ascii="Times New Roman" w:hAnsi="Times New Roman" w:cs="Times New Roman"/>
          <w:iCs/>
          <w:sz w:val="24"/>
          <w:szCs w:val="24"/>
        </w:rPr>
        <w:t xml:space="preserve"> datasets (TensorFlow Datasets, 2010), and the pneumonia chest x-ray dataset, which </w:t>
      </w:r>
      <w:r>
        <w:rPr>
          <w:rFonts w:ascii="Times New Roman" w:hAnsi="Times New Roman" w:cs="Times New Roman"/>
          <w:iCs/>
          <w:sz w:val="24"/>
          <w:szCs w:val="24"/>
        </w:rPr>
        <w:t>is</w:t>
      </w:r>
      <w:r w:rsidRPr="00AA268E">
        <w:rPr>
          <w:rFonts w:ascii="Times New Roman" w:hAnsi="Times New Roman" w:cs="Times New Roman"/>
          <w:iCs/>
          <w:sz w:val="24"/>
          <w:szCs w:val="24"/>
        </w:rPr>
        <w:t xml:space="preserve"> publicly available through the Radiological Society of North America (www.rsna.org, 2018). The </w:t>
      </w:r>
      <w:r w:rsidRPr="00AA268E">
        <w:rPr>
          <w:rFonts w:ascii="Times New Roman" w:hAnsi="Times New Roman" w:cs="Times New Roman"/>
          <w:i/>
          <w:sz w:val="24"/>
          <w:szCs w:val="24"/>
        </w:rPr>
        <w:t>MNIST</w:t>
      </w:r>
      <w:r w:rsidRPr="00AA268E">
        <w:rPr>
          <w:rFonts w:ascii="Times New Roman" w:hAnsi="Times New Roman" w:cs="Times New Roman"/>
          <w:iCs/>
          <w:sz w:val="24"/>
          <w:szCs w:val="24"/>
        </w:rPr>
        <w:t xml:space="preserve"> dataset is licensed under </w:t>
      </w:r>
      <w:r w:rsidRPr="00AA268E">
        <w:rPr>
          <w:rFonts w:ascii="Times New Roman" w:hAnsi="Times New Roman" w:cs="Times New Roman"/>
          <w:i/>
          <w:sz w:val="24"/>
          <w:szCs w:val="24"/>
        </w:rPr>
        <w:t>"CC BY 4.0 DEED Attribution 4.0 International"</w:t>
      </w:r>
      <w:r w:rsidRPr="00AA268E">
        <w:rPr>
          <w:rFonts w:ascii="Times New Roman" w:hAnsi="Times New Roman" w:cs="Times New Roman"/>
          <w:iCs/>
          <w:sz w:val="24"/>
          <w:szCs w:val="24"/>
        </w:rPr>
        <w:t>, and the chest x-ray dataset has its own terms of use and attribution. Neither dataset imposes usage limits; however, certain clauses become applicable when there is an intention to modify or redistribute the datasets. This project does not intend to modify or redistribute the datasets.</w:t>
      </w:r>
      <w:r>
        <w:rPr>
          <w:rFonts w:ascii="Times New Roman" w:hAnsi="Times New Roman" w:cs="Times New Roman"/>
          <w:iCs/>
          <w:sz w:val="24"/>
          <w:szCs w:val="24"/>
        </w:rPr>
        <w:t xml:space="preserve"> </w:t>
      </w:r>
    </w:p>
    <w:p w14:paraId="0B8E5BF4" w14:textId="3C1225E7" w:rsidR="007B2809" w:rsidRDefault="007B2809" w:rsidP="00982869">
      <w:pPr>
        <w:ind w:left="357" w:firstLine="357"/>
        <w:rPr>
          <w:rFonts w:ascii="Times New Roman" w:hAnsi="Times New Roman" w:cs="Times New Roman"/>
          <w:iCs/>
          <w:sz w:val="24"/>
          <w:szCs w:val="24"/>
        </w:rPr>
      </w:pPr>
      <w:r w:rsidRPr="007B2809">
        <w:rPr>
          <w:rFonts w:ascii="Times New Roman" w:hAnsi="Times New Roman" w:cs="Times New Roman"/>
          <w:iCs/>
          <w:sz w:val="24"/>
          <w:szCs w:val="24"/>
        </w:rPr>
        <w:t>Secondly, the legal or regulatory aspect of the data analysis does not address findings in pneumonia x-ray detection for the healthcare sector or number recognition for the telecommunications sector. The focus is solely on classifying and predicting based on dataset labels and comparing the performance of legacy Federated Learning (FL) frameworks with the FL project-developed system. It also examines whether any outcomes could benefit the aforementioned sectors. Given these considerations, the data analysis in this project does not cross any legal or regulatory boundaries</w:t>
      </w:r>
      <w:r>
        <w:rPr>
          <w:rFonts w:ascii="Times New Roman" w:hAnsi="Times New Roman" w:cs="Times New Roman"/>
          <w:iCs/>
          <w:sz w:val="24"/>
          <w:szCs w:val="24"/>
        </w:rPr>
        <w:t>.</w:t>
      </w:r>
    </w:p>
    <w:p w14:paraId="4434A6E2" w14:textId="021C711A" w:rsidR="00F66A99" w:rsidRDefault="005A7C13" w:rsidP="00F66A99">
      <w:pPr>
        <w:ind w:left="357" w:firstLine="357"/>
        <w:rPr>
          <w:rFonts w:ascii="Times New Roman" w:hAnsi="Times New Roman" w:cs="Times New Roman"/>
          <w:iCs/>
          <w:sz w:val="24"/>
          <w:szCs w:val="24"/>
        </w:rPr>
      </w:pPr>
      <w:r>
        <w:rPr>
          <w:rFonts w:ascii="Times New Roman" w:hAnsi="Times New Roman" w:cs="Times New Roman"/>
          <w:iCs/>
          <w:sz w:val="24"/>
          <w:szCs w:val="24"/>
        </w:rPr>
        <w:t xml:space="preserve">According to the </w:t>
      </w:r>
      <w:r>
        <w:rPr>
          <w:rFonts w:ascii="Times New Roman" w:hAnsi="Times New Roman" w:cs="Times New Roman"/>
          <w:i/>
          <w:sz w:val="24"/>
          <w:szCs w:val="24"/>
        </w:rPr>
        <w:t>Ethics and Data Protection handout</w:t>
      </w:r>
      <w:r w:rsidR="00DC6AB7">
        <w:rPr>
          <w:rFonts w:ascii="Times New Roman" w:hAnsi="Times New Roman" w:cs="Times New Roman"/>
          <w:iCs/>
          <w:sz w:val="24"/>
          <w:szCs w:val="24"/>
        </w:rPr>
        <w:t xml:space="preserve"> </w:t>
      </w:r>
      <w:r w:rsidR="00DC6AB7" w:rsidRPr="00DC6AB7">
        <w:rPr>
          <w:rFonts w:ascii="Times New Roman" w:hAnsi="Times New Roman" w:cs="Times New Roman"/>
          <w:iCs/>
          <w:sz w:val="24"/>
          <w:szCs w:val="24"/>
        </w:rPr>
        <w:t>(HAYES and KUYUMDZHIEVA, 2021)</w:t>
      </w:r>
      <w:r>
        <w:rPr>
          <w:rFonts w:ascii="Times New Roman" w:hAnsi="Times New Roman" w:cs="Times New Roman"/>
          <w:i/>
          <w:sz w:val="24"/>
          <w:szCs w:val="24"/>
        </w:rPr>
        <w:t xml:space="preserve"> </w:t>
      </w:r>
      <w:r w:rsidR="00887497">
        <w:rPr>
          <w:rFonts w:ascii="Times New Roman" w:hAnsi="Times New Roman" w:cs="Times New Roman"/>
          <w:iCs/>
          <w:sz w:val="24"/>
          <w:szCs w:val="24"/>
        </w:rPr>
        <w:t>there are five sections that apply to this research proposal:</w:t>
      </w:r>
    </w:p>
    <w:p w14:paraId="7C7C85F9" w14:textId="1BCE52FF" w:rsidR="00887497" w:rsidRDefault="00887497" w:rsidP="00887497">
      <w:pPr>
        <w:pStyle w:val="ListParagraph"/>
        <w:numPr>
          <w:ilvl w:val="0"/>
          <w:numId w:val="48"/>
        </w:numPr>
        <w:rPr>
          <w:rFonts w:ascii="Times New Roman" w:hAnsi="Times New Roman" w:cs="Times New Roman"/>
          <w:iCs/>
          <w:sz w:val="24"/>
          <w:szCs w:val="24"/>
        </w:rPr>
      </w:pPr>
      <w:r>
        <w:rPr>
          <w:rFonts w:ascii="Times New Roman" w:hAnsi="Times New Roman" w:cs="Times New Roman"/>
          <w:iCs/>
          <w:sz w:val="24"/>
          <w:szCs w:val="24"/>
        </w:rPr>
        <w:t>Section II. Identifying and addressing ethics issues in your research proposal.</w:t>
      </w:r>
    </w:p>
    <w:p w14:paraId="045CC173" w14:textId="621BFB05" w:rsidR="0066548F" w:rsidRDefault="00F27766" w:rsidP="00F27766">
      <w:pPr>
        <w:pStyle w:val="ListParagraph"/>
        <w:ind w:left="1434"/>
        <w:rPr>
          <w:rFonts w:ascii="Times New Roman" w:hAnsi="Times New Roman" w:cs="Times New Roman"/>
          <w:iCs/>
          <w:sz w:val="24"/>
          <w:szCs w:val="24"/>
        </w:rPr>
      </w:pPr>
      <w:r w:rsidRPr="00F27766">
        <w:rPr>
          <w:rFonts w:ascii="Times New Roman" w:hAnsi="Times New Roman" w:cs="Times New Roman"/>
          <w:iCs/>
          <w:sz w:val="24"/>
          <w:szCs w:val="24"/>
        </w:rPr>
        <w:t>In this research proposal, there is a potentially vulnerable group: the pneumonia patients. However, the outcome of the experiment is solely to assess x-ray pneumonia detection. The intention is to measure model performance in image classification, and this dataset was chosen because it is widely used in FL scenarios.</w:t>
      </w:r>
    </w:p>
    <w:p w14:paraId="474E4524" w14:textId="77777777" w:rsidR="00A70A09" w:rsidRPr="00F27766" w:rsidRDefault="00A70A09" w:rsidP="00F27766">
      <w:pPr>
        <w:pStyle w:val="ListParagraph"/>
        <w:ind w:left="1434"/>
        <w:rPr>
          <w:rFonts w:ascii="Times New Roman" w:hAnsi="Times New Roman" w:cs="Times New Roman"/>
          <w:iCs/>
          <w:sz w:val="24"/>
          <w:szCs w:val="24"/>
        </w:rPr>
      </w:pPr>
    </w:p>
    <w:p w14:paraId="641628B3" w14:textId="34C87FBB" w:rsidR="00887497" w:rsidRDefault="00F03C46" w:rsidP="00887497">
      <w:pPr>
        <w:pStyle w:val="ListParagraph"/>
        <w:numPr>
          <w:ilvl w:val="0"/>
          <w:numId w:val="48"/>
        </w:numPr>
        <w:rPr>
          <w:rFonts w:ascii="Times New Roman" w:hAnsi="Times New Roman" w:cs="Times New Roman"/>
          <w:iCs/>
          <w:sz w:val="24"/>
          <w:szCs w:val="24"/>
        </w:rPr>
      </w:pPr>
      <w:r>
        <w:rPr>
          <w:rFonts w:ascii="Times New Roman" w:hAnsi="Times New Roman" w:cs="Times New Roman"/>
          <w:iCs/>
          <w:sz w:val="24"/>
          <w:szCs w:val="24"/>
        </w:rPr>
        <w:t>Section III. Pseu</w:t>
      </w:r>
      <w:r w:rsidR="00BB3DEA">
        <w:rPr>
          <w:rFonts w:ascii="Times New Roman" w:hAnsi="Times New Roman" w:cs="Times New Roman"/>
          <w:iCs/>
          <w:sz w:val="24"/>
          <w:szCs w:val="24"/>
        </w:rPr>
        <w:t>donymisation and anonymisation.</w:t>
      </w:r>
    </w:p>
    <w:p w14:paraId="7709FB7B" w14:textId="3FE0B9E2" w:rsidR="00386FD9" w:rsidRDefault="00A70A09" w:rsidP="00386FD9">
      <w:pPr>
        <w:pStyle w:val="ListParagraph"/>
        <w:ind w:left="1434"/>
        <w:rPr>
          <w:rFonts w:ascii="Times New Roman" w:hAnsi="Times New Roman" w:cs="Times New Roman"/>
          <w:iCs/>
          <w:sz w:val="24"/>
          <w:szCs w:val="24"/>
        </w:rPr>
      </w:pPr>
      <w:r w:rsidRPr="00A70A09">
        <w:rPr>
          <w:rFonts w:ascii="Times New Roman" w:hAnsi="Times New Roman" w:cs="Times New Roman"/>
          <w:iCs/>
          <w:sz w:val="24"/>
          <w:szCs w:val="24"/>
        </w:rPr>
        <w:t>One of the reasons for selecting these datasets is that none of them contain personal data, making it impossible to link to and identify any individuals</w:t>
      </w:r>
      <w:r>
        <w:rPr>
          <w:rFonts w:ascii="Times New Roman" w:hAnsi="Times New Roman" w:cs="Times New Roman"/>
          <w:iCs/>
          <w:sz w:val="24"/>
          <w:szCs w:val="24"/>
        </w:rPr>
        <w:t>.</w:t>
      </w:r>
    </w:p>
    <w:p w14:paraId="7110ADBD" w14:textId="77777777" w:rsidR="00200607" w:rsidRDefault="00200607" w:rsidP="00386FD9">
      <w:pPr>
        <w:pStyle w:val="ListParagraph"/>
        <w:ind w:left="1434"/>
        <w:rPr>
          <w:rFonts w:ascii="Times New Roman" w:hAnsi="Times New Roman" w:cs="Times New Roman"/>
          <w:iCs/>
          <w:sz w:val="24"/>
          <w:szCs w:val="24"/>
        </w:rPr>
      </w:pPr>
    </w:p>
    <w:p w14:paraId="176BB145" w14:textId="04AEDC82" w:rsidR="00200607" w:rsidRDefault="00200607" w:rsidP="00200607">
      <w:pPr>
        <w:pStyle w:val="ListParagraph"/>
        <w:numPr>
          <w:ilvl w:val="0"/>
          <w:numId w:val="48"/>
        </w:numPr>
        <w:rPr>
          <w:rFonts w:ascii="Times New Roman" w:hAnsi="Times New Roman" w:cs="Times New Roman"/>
          <w:iCs/>
          <w:sz w:val="24"/>
          <w:szCs w:val="24"/>
        </w:rPr>
      </w:pPr>
      <w:r>
        <w:rPr>
          <w:rFonts w:ascii="Times New Roman" w:hAnsi="Times New Roman" w:cs="Times New Roman"/>
          <w:iCs/>
          <w:sz w:val="24"/>
          <w:szCs w:val="24"/>
        </w:rPr>
        <w:t xml:space="preserve">Section IV. Data protection by </w:t>
      </w:r>
      <w:r w:rsidR="00136B68">
        <w:rPr>
          <w:rFonts w:ascii="Times New Roman" w:hAnsi="Times New Roman" w:cs="Times New Roman"/>
          <w:iCs/>
          <w:sz w:val="24"/>
          <w:szCs w:val="24"/>
        </w:rPr>
        <w:t>design and default</w:t>
      </w:r>
    </w:p>
    <w:p w14:paraId="7F122579" w14:textId="7B418778" w:rsidR="00A70A09" w:rsidRDefault="00FB7CDB" w:rsidP="00FB7CDB">
      <w:pPr>
        <w:pStyle w:val="ListParagraph"/>
        <w:ind w:left="1434"/>
        <w:rPr>
          <w:rFonts w:ascii="Times New Roman" w:hAnsi="Times New Roman" w:cs="Times New Roman"/>
          <w:iCs/>
          <w:sz w:val="24"/>
          <w:szCs w:val="24"/>
        </w:rPr>
      </w:pPr>
      <w:r w:rsidRPr="00FB7CDB">
        <w:rPr>
          <w:rFonts w:ascii="Times New Roman" w:hAnsi="Times New Roman" w:cs="Times New Roman"/>
          <w:iCs/>
          <w:sz w:val="24"/>
          <w:szCs w:val="24"/>
        </w:rPr>
        <w:t>The principle of data protection by design will be implemented throughout the entire project development, until the final results are released. Therefore, any inconclusive findings will not breach any ethical standards until they are verified upon release.</w:t>
      </w:r>
    </w:p>
    <w:p w14:paraId="67741374" w14:textId="77777777" w:rsidR="00FB7CDB" w:rsidRPr="00FB7CDB" w:rsidRDefault="00FB7CDB" w:rsidP="00FB7CDB">
      <w:pPr>
        <w:pStyle w:val="ListParagraph"/>
        <w:ind w:left="1434"/>
        <w:rPr>
          <w:rFonts w:ascii="Times New Roman" w:hAnsi="Times New Roman" w:cs="Times New Roman"/>
          <w:iCs/>
          <w:sz w:val="24"/>
          <w:szCs w:val="24"/>
        </w:rPr>
      </w:pPr>
    </w:p>
    <w:p w14:paraId="40ED8761" w14:textId="73FC6308" w:rsidR="00BB3DEA" w:rsidRDefault="00BB3DEA" w:rsidP="00887497">
      <w:pPr>
        <w:pStyle w:val="ListParagraph"/>
        <w:numPr>
          <w:ilvl w:val="0"/>
          <w:numId w:val="48"/>
        </w:numPr>
        <w:rPr>
          <w:rFonts w:ascii="Times New Roman" w:hAnsi="Times New Roman" w:cs="Times New Roman"/>
          <w:iCs/>
          <w:sz w:val="24"/>
          <w:szCs w:val="24"/>
        </w:rPr>
      </w:pPr>
      <w:r>
        <w:rPr>
          <w:rFonts w:ascii="Times New Roman" w:hAnsi="Times New Roman" w:cs="Times New Roman"/>
          <w:iCs/>
          <w:sz w:val="24"/>
          <w:szCs w:val="24"/>
        </w:rPr>
        <w:t xml:space="preserve">Section </w:t>
      </w:r>
      <w:r w:rsidR="00AE0648">
        <w:rPr>
          <w:rFonts w:ascii="Times New Roman" w:hAnsi="Times New Roman" w:cs="Times New Roman"/>
          <w:iCs/>
          <w:sz w:val="24"/>
          <w:szCs w:val="24"/>
        </w:rPr>
        <w:t xml:space="preserve">V. Informed consent </w:t>
      </w:r>
      <w:r w:rsidR="00090E55">
        <w:rPr>
          <w:rFonts w:ascii="Times New Roman" w:hAnsi="Times New Roman" w:cs="Times New Roman"/>
          <w:iCs/>
          <w:sz w:val="24"/>
          <w:szCs w:val="24"/>
        </w:rPr>
        <w:t>to data processing.</w:t>
      </w:r>
    </w:p>
    <w:p w14:paraId="56698ED0" w14:textId="2BA96DF6" w:rsidR="007B79B2" w:rsidRDefault="003F1DD2" w:rsidP="007B79B2">
      <w:pPr>
        <w:pStyle w:val="ListParagraph"/>
        <w:ind w:left="1434"/>
        <w:rPr>
          <w:rFonts w:ascii="Times New Roman" w:hAnsi="Times New Roman" w:cs="Times New Roman"/>
          <w:iCs/>
          <w:sz w:val="24"/>
          <w:szCs w:val="24"/>
        </w:rPr>
      </w:pPr>
      <w:r w:rsidRPr="003F1DD2">
        <w:rPr>
          <w:rFonts w:ascii="Times New Roman" w:hAnsi="Times New Roman" w:cs="Times New Roman"/>
          <w:iCs/>
          <w:sz w:val="24"/>
          <w:szCs w:val="24"/>
        </w:rPr>
        <w:t>The terms and conditions of the pneumonia x-ray detection dataset require users to inform the Radiological Society of North America of its use</w:t>
      </w:r>
      <w:r>
        <w:rPr>
          <w:rFonts w:ascii="Times New Roman" w:hAnsi="Times New Roman" w:cs="Times New Roman"/>
          <w:iCs/>
          <w:sz w:val="24"/>
          <w:szCs w:val="24"/>
        </w:rPr>
        <w:t>.</w:t>
      </w:r>
    </w:p>
    <w:p w14:paraId="4E48A321" w14:textId="45EAD56F" w:rsidR="00090E55" w:rsidRDefault="001E22B6" w:rsidP="00887497">
      <w:pPr>
        <w:pStyle w:val="ListParagraph"/>
        <w:numPr>
          <w:ilvl w:val="0"/>
          <w:numId w:val="48"/>
        </w:numPr>
        <w:rPr>
          <w:rFonts w:ascii="Times New Roman" w:hAnsi="Times New Roman" w:cs="Times New Roman"/>
          <w:iCs/>
          <w:sz w:val="24"/>
          <w:szCs w:val="24"/>
        </w:rPr>
      </w:pPr>
      <w:r>
        <w:rPr>
          <w:rFonts w:ascii="Times New Roman" w:hAnsi="Times New Roman" w:cs="Times New Roman"/>
          <w:iCs/>
          <w:sz w:val="24"/>
          <w:szCs w:val="24"/>
        </w:rPr>
        <w:t>Section VII. Use of previously collected data.</w:t>
      </w:r>
    </w:p>
    <w:p w14:paraId="7C6AF60D" w14:textId="755ACE9F" w:rsidR="00222263" w:rsidRDefault="00AB1AA9" w:rsidP="00222263">
      <w:pPr>
        <w:pStyle w:val="ListParagraph"/>
        <w:ind w:left="1434"/>
        <w:rPr>
          <w:rFonts w:ascii="Times New Roman" w:hAnsi="Times New Roman" w:cs="Times New Roman"/>
          <w:iCs/>
          <w:sz w:val="24"/>
          <w:szCs w:val="24"/>
        </w:rPr>
      </w:pPr>
      <w:r w:rsidRPr="00AB1AA9">
        <w:rPr>
          <w:rFonts w:ascii="Times New Roman" w:hAnsi="Times New Roman" w:cs="Times New Roman"/>
          <w:iCs/>
          <w:sz w:val="24"/>
          <w:szCs w:val="24"/>
        </w:rPr>
        <w:t xml:space="preserve">Both datasets have been previously collected and are publicly available; consent is given to any researcher to conduct their research. Therefore, the </w:t>
      </w:r>
      <w:r w:rsidRPr="00AB1AA9">
        <w:rPr>
          <w:rFonts w:ascii="Times New Roman" w:hAnsi="Times New Roman" w:cs="Times New Roman"/>
          <w:iCs/>
          <w:sz w:val="24"/>
          <w:szCs w:val="24"/>
        </w:rPr>
        <w:lastRenderedPageBreak/>
        <w:t>data collected do not raise ethical concerns. As stated in the EU handout, Box 4, these datasets can be identified as open source.</w:t>
      </w:r>
    </w:p>
    <w:p w14:paraId="1164C000" w14:textId="77777777" w:rsidR="00F66A99" w:rsidRPr="001B7301" w:rsidRDefault="00F66A99" w:rsidP="00982869">
      <w:pPr>
        <w:ind w:left="357" w:firstLine="357"/>
        <w:rPr>
          <w:rFonts w:ascii="Times New Roman" w:hAnsi="Times New Roman" w:cs="Times New Roman"/>
          <w:iCs/>
          <w:sz w:val="24"/>
          <w:szCs w:val="24"/>
        </w:rPr>
      </w:pPr>
    </w:p>
    <w:p w14:paraId="57F1C8DB" w14:textId="77777777" w:rsidR="00330A53" w:rsidRDefault="00330A53" w:rsidP="00330A53"/>
    <w:p w14:paraId="0787C23F" w14:textId="77777777" w:rsidR="00330A53" w:rsidRDefault="00330A53" w:rsidP="00330A53"/>
    <w:p w14:paraId="13928F1C" w14:textId="77777777" w:rsidR="00330A53" w:rsidRDefault="00330A53" w:rsidP="00330A53"/>
    <w:p w14:paraId="01F32A84" w14:textId="77777777" w:rsidR="00330A53" w:rsidRDefault="00330A53" w:rsidP="00330A53"/>
    <w:p w14:paraId="5F076F35" w14:textId="77777777" w:rsidR="00DC6AB7" w:rsidRDefault="00DC6AB7" w:rsidP="00330A53"/>
    <w:p w14:paraId="70833941" w14:textId="41FF139B" w:rsidR="00330A53" w:rsidRPr="00330A53" w:rsidRDefault="006D00A5" w:rsidP="00330A53">
      <w:r>
        <w:br w:type="page"/>
      </w:r>
    </w:p>
    <w:p w14:paraId="23235436" w14:textId="6F99AFF5" w:rsidR="00C3722C" w:rsidRDefault="00C3722C" w:rsidP="00C3722C">
      <w:pPr>
        <w:pStyle w:val="Heading1"/>
        <w:numPr>
          <w:ilvl w:val="0"/>
          <w:numId w:val="1"/>
        </w:numPr>
        <w:spacing w:after="120"/>
        <w:ind w:left="714" w:hanging="357"/>
        <w:rPr>
          <w:rFonts w:ascii="Arial" w:hAnsi="Arial" w:cs="Arial"/>
          <w:b/>
          <w:bCs/>
          <w:color w:val="auto"/>
          <w:sz w:val="24"/>
          <w:szCs w:val="24"/>
        </w:rPr>
      </w:pPr>
      <w:bookmarkStart w:id="25" w:name="_Toc166439261"/>
      <w:r>
        <w:rPr>
          <w:rFonts w:ascii="Arial" w:hAnsi="Arial" w:cs="Arial"/>
          <w:b/>
          <w:bCs/>
          <w:color w:val="auto"/>
          <w:sz w:val="24"/>
          <w:szCs w:val="24"/>
        </w:rPr>
        <w:lastRenderedPageBreak/>
        <w:t>Bi</w:t>
      </w:r>
      <w:r w:rsidR="006C6C89">
        <w:rPr>
          <w:rFonts w:ascii="Arial" w:hAnsi="Arial" w:cs="Arial"/>
          <w:b/>
          <w:bCs/>
          <w:color w:val="auto"/>
          <w:sz w:val="24"/>
          <w:szCs w:val="24"/>
        </w:rPr>
        <w:t>bliography</w:t>
      </w:r>
      <w:bookmarkEnd w:id="25"/>
    </w:p>
    <w:p w14:paraId="1F030A97" w14:textId="3BDAD4F3" w:rsidR="00E8000D" w:rsidRPr="006D00A5" w:rsidRDefault="00E8000D" w:rsidP="00E8000D">
      <w:pPr>
        <w:ind w:left="288"/>
        <w:rPr>
          <w:rFonts w:ascii="Times New Roman" w:eastAsia="SimSun" w:hAnsi="Times New Roman" w:cs="Times New Roman"/>
          <w:spacing w:val="-1"/>
          <w:sz w:val="24"/>
          <w:szCs w:val="24"/>
          <w:lang w:val="x-none" w:eastAsia="x-none"/>
        </w:rPr>
      </w:pPr>
      <w:proofErr w:type="spellStart"/>
      <w:r w:rsidRPr="006D00A5">
        <w:rPr>
          <w:rFonts w:ascii="Times New Roman" w:eastAsia="SimSun" w:hAnsi="Times New Roman" w:cs="Times New Roman"/>
          <w:spacing w:val="-1"/>
          <w:sz w:val="24"/>
          <w:szCs w:val="24"/>
          <w:lang w:val="x-none" w:eastAsia="x-none"/>
        </w:rPr>
        <w:t>Alazab</w:t>
      </w:r>
      <w:proofErr w:type="spellEnd"/>
      <w:r w:rsidRPr="006D00A5">
        <w:rPr>
          <w:rFonts w:ascii="Times New Roman" w:eastAsia="SimSun" w:hAnsi="Times New Roman" w:cs="Times New Roman"/>
          <w:spacing w:val="-1"/>
          <w:sz w:val="24"/>
          <w:szCs w:val="24"/>
          <w:lang w:val="x-none" w:eastAsia="x-none"/>
        </w:rPr>
        <w:t xml:space="preserve">, M., R M, S.P., M, P., Reddy, P., </w:t>
      </w:r>
      <w:proofErr w:type="spellStart"/>
      <w:r w:rsidRPr="006D00A5">
        <w:rPr>
          <w:rFonts w:ascii="Times New Roman" w:eastAsia="SimSun" w:hAnsi="Times New Roman" w:cs="Times New Roman"/>
          <w:spacing w:val="-1"/>
          <w:sz w:val="24"/>
          <w:szCs w:val="24"/>
          <w:lang w:val="x-none" w:eastAsia="x-none"/>
        </w:rPr>
        <w:t>Gadekallu</w:t>
      </w:r>
      <w:proofErr w:type="spellEnd"/>
      <w:r w:rsidRPr="006D00A5">
        <w:rPr>
          <w:rFonts w:ascii="Times New Roman" w:eastAsia="SimSun" w:hAnsi="Times New Roman" w:cs="Times New Roman"/>
          <w:spacing w:val="-1"/>
          <w:sz w:val="24"/>
          <w:szCs w:val="24"/>
          <w:lang w:val="x-none" w:eastAsia="x-none"/>
        </w:rPr>
        <w:t xml:space="preserve">, T.R. and Pham, Q.-V., 2021. Federated Learning for Cybersecurity: Concepts, Challenges and Future Directions. </w:t>
      </w:r>
      <w:r w:rsidRPr="006D00A5">
        <w:rPr>
          <w:rFonts w:ascii="Times New Roman" w:eastAsia="SimSun" w:hAnsi="Times New Roman" w:cs="Times New Roman"/>
          <w:i/>
          <w:iCs/>
          <w:spacing w:val="-1"/>
          <w:sz w:val="24"/>
          <w:szCs w:val="24"/>
          <w:lang w:val="x-none" w:eastAsia="x-none"/>
        </w:rPr>
        <w:t>IEEE Transactions on Industrial Informatics</w:t>
      </w:r>
      <w:r w:rsidRPr="006D00A5">
        <w:rPr>
          <w:rFonts w:ascii="Times New Roman" w:eastAsia="SimSun" w:hAnsi="Times New Roman" w:cs="Times New Roman"/>
          <w:spacing w:val="-1"/>
          <w:sz w:val="24"/>
          <w:szCs w:val="24"/>
          <w:lang w:val="x-none" w:eastAsia="x-none"/>
        </w:rPr>
        <w:t xml:space="preserve">, pp.1–1. </w:t>
      </w:r>
      <w:proofErr w:type="spellStart"/>
      <w:r w:rsidRPr="006D00A5">
        <w:rPr>
          <w:rFonts w:ascii="Times New Roman" w:eastAsia="SimSun" w:hAnsi="Times New Roman" w:cs="Times New Roman"/>
          <w:spacing w:val="-1"/>
          <w:sz w:val="24"/>
          <w:szCs w:val="24"/>
          <w:lang w:val="x-none" w:eastAsia="x-none"/>
        </w:rPr>
        <w:t>doi</w:t>
      </w:r>
      <w:proofErr w:type="spellEnd"/>
      <w:r w:rsidRPr="006D00A5">
        <w:rPr>
          <w:rFonts w:ascii="Times New Roman" w:eastAsia="SimSun" w:hAnsi="Times New Roman" w:cs="Times New Roman"/>
          <w:spacing w:val="-1"/>
          <w:sz w:val="24"/>
          <w:szCs w:val="24"/>
          <w:lang w:val="x-none" w:eastAsia="x-none"/>
        </w:rPr>
        <w:t xml:space="preserve">: </w:t>
      </w:r>
      <w:hyperlink r:id="rId9" w:history="1">
        <w:r w:rsidR="00710401" w:rsidRPr="00710401">
          <w:rPr>
            <w:rStyle w:val="Hyperlink"/>
            <w:rFonts w:ascii="Times New Roman" w:eastAsia="SimSun" w:hAnsi="Times New Roman" w:cs="Times New Roman"/>
            <w:color w:val="auto"/>
            <w:spacing w:val="-1"/>
            <w:sz w:val="24"/>
            <w:szCs w:val="24"/>
            <w:u w:val="none"/>
            <w:lang w:val="x-none" w:eastAsia="x-none"/>
          </w:rPr>
          <w:t>https://doi.org/10.1109/tii.2021.3119038</w:t>
        </w:r>
      </w:hyperlink>
      <w:r w:rsidRPr="00710401">
        <w:rPr>
          <w:rFonts w:ascii="Times New Roman" w:eastAsia="SimSun" w:hAnsi="Times New Roman" w:cs="Times New Roman"/>
          <w:spacing w:val="-1"/>
          <w:sz w:val="24"/>
          <w:szCs w:val="24"/>
          <w:lang w:val="x-none" w:eastAsia="x-none"/>
        </w:rPr>
        <w:t>.</w:t>
      </w:r>
      <w:r w:rsidR="00710401" w:rsidRPr="00710401">
        <w:rPr>
          <w:rFonts w:ascii="Times New Roman" w:eastAsia="SimSun" w:hAnsi="Times New Roman" w:cs="Times New Roman"/>
          <w:spacing w:val="-1"/>
          <w:sz w:val="24"/>
          <w:szCs w:val="24"/>
          <w:lang w:val="x-none" w:eastAsia="x-none"/>
        </w:rPr>
        <w:t xml:space="preserve"> </w:t>
      </w:r>
    </w:p>
    <w:p w14:paraId="0835B663" w14:textId="77777777" w:rsidR="00B006A8" w:rsidRPr="006D00A5" w:rsidRDefault="00B006A8" w:rsidP="00B006A8">
      <w:pPr>
        <w:pStyle w:val="BodyText"/>
        <w:ind w:left="288" w:firstLine="0"/>
        <w:jc w:val="left"/>
        <w:rPr>
          <w:sz w:val="24"/>
          <w:szCs w:val="24"/>
        </w:rPr>
      </w:pPr>
      <w:r w:rsidRPr="006D00A5">
        <w:rPr>
          <w:sz w:val="24"/>
          <w:szCs w:val="24"/>
        </w:rPr>
        <w:t xml:space="preserve">Anthony, G., Gruzdev, A., Foley, P., </w:t>
      </w:r>
      <w:proofErr w:type="spellStart"/>
      <w:r w:rsidRPr="006D00A5">
        <w:rPr>
          <w:sz w:val="24"/>
          <w:szCs w:val="24"/>
        </w:rPr>
        <w:t>Perepelkina</w:t>
      </w:r>
      <w:proofErr w:type="spellEnd"/>
      <w:r w:rsidRPr="006D00A5">
        <w:rPr>
          <w:sz w:val="24"/>
          <w:szCs w:val="24"/>
        </w:rPr>
        <w:t xml:space="preserve">, O., Sharma, M., Davidyuk, I., </w:t>
      </w:r>
      <w:proofErr w:type="spellStart"/>
      <w:r w:rsidRPr="006D00A5">
        <w:rPr>
          <w:sz w:val="24"/>
          <w:szCs w:val="24"/>
        </w:rPr>
        <w:t>Trushkin</w:t>
      </w:r>
      <w:proofErr w:type="spellEnd"/>
      <w:r w:rsidRPr="006D00A5">
        <w:rPr>
          <w:sz w:val="24"/>
          <w:szCs w:val="24"/>
        </w:rPr>
        <w:t xml:space="preserve">, I., </w:t>
      </w:r>
      <w:proofErr w:type="spellStart"/>
      <w:r w:rsidRPr="006D00A5">
        <w:rPr>
          <w:sz w:val="24"/>
          <w:szCs w:val="24"/>
        </w:rPr>
        <w:t>Radionov</w:t>
      </w:r>
      <w:proofErr w:type="spellEnd"/>
      <w:r w:rsidRPr="006D00A5">
        <w:rPr>
          <w:sz w:val="24"/>
          <w:szCs w:val="24"/>
        </w:rPr>
        <w:t xml:space="preserve">, M., </w:t>
      </w:r>
      <w:proofErr w:type="spellStart"/>
      <w:r w:rsidRPr="006D00A5">
        <w:rPr>
          <w:sz w:val="24"/>
          <w:szCs w:val="24"/>
        </w:rPr>
        <w:t>Mokrov</w:t>
      </w:r>
      <w:proofErr w:type="spellEnd"/>
      <w:r w:rsidRPr="006D00A5">
        <w:rPr>
          <w:sz w:val="24"/>
          <w:szCs w:val="24"/>
        </w:rPr>
        <w:t xml:space="preserve">, A., Agapov, D., Martin, J., Edwards, B., Sheller, M., Pati, S., Narayana Moorthy, P., Wang, S.-H. and Bakas, S., n.d. </w:t>
      </w:r>
      <w:proofErr w:type="spellStart"/>
      <w:r w:rsidRPr="006D00A5">
        <w:rPr>
          <w:i/>
          <w:iCs/>
          <w:sz w:val="24"/>
          <w:szCs w:val="24"/>
        </w:rPr>
        <w:t>OpenFL</w:t>
      </w:r>
      <w:proofErr w:type="spellEnd"/>
      <w:r w:rsidRPr="006D00A5">
        <w:rPr>
          <w:i/>
          <w:iCs/>
          <w:sz w:val="24"/>
          <w:szCs w:val="24"/>
        </w:rPr>
        <w:t>: An open-source framework for Federated Learning</w:t>
      </w:r>
      <w:r w:rsidRPr="006D00A5">
        <w:rPr>
          <w:sz w:val="24"/>
          <w:szCs w:val="24"/>
        </w:rPr>
        <w:t>. Available at: https://arxiv.org/pdf/2105.06413.pdf. [Accessed Date].</w:t>
      </w:r>
    </w:p>
    <w:p w14:paraId="0FA2B54E" w14:textId="04E7DE23" w:rsidR="00B006A8" w:rsidRPr="006D00A5" w:rsidRDefault="00B006A8" w:rsidP="00B006A8">
      <w:pPr>
        <w:pStyle w:val="BodyText"/>
        <w:ind w:left="288" w:firstLine="0"/>
        <w:jc w:val="left"/>
        <w:rPr>
          <w:sz w:val="24"/>
          <w:szCs w:val="24"/>
        </w:rPr>
      </w:pPr>
      <w:r w:rsidRPr="006D00A5">
        <w:rPr>
          <w:sz w:val="24"/>
          <w:szCs w:val="24"/>
        </w:rPr>
        <w:t xml:space="preserve">Beutel, D.J., Topal, T., Mathur, A., Qiu, X., </w:t>
      </w:r>
      <w:proofErr w:type="spellStart"/>
      <w:r w:rsidRPr="006D00A5">
        <w:rPr>
          <w:sz w:val="24"/>
          <w:szCs w:val="24"/>
        </w:rPr>
        <w:t>Parcollet</w:t>
      </w:r>
      <w:proofErr w:type="spellEnd"/>
      <w:r w:rsidRPr="006D00A5">
        <w:rPr>
          <w:sz w:val="24"/>
          <w:szCs w:val="24"/>
        </w:rPr>
        <w:t xml:space="preserve">, T., de Gusmão, P.P.B. and Lane, N.D., 2021. </w:t>
      </w:r>
      <w:r w:rsidRPr="006D00A5">
        <w:rPr>
          <w:i/>
          <w:iCs/>
          <w:sz w:val="24"/>
          <w:szCs w:val="24"/>
        </w:rPr>
        <w:t>Flower: A Friendly Federated Learning Research Framework.</w:t>
      </w:r>
      <w:r w:rsidRPr="006D00A5">
        <w:rPr>
          <w:sz w:val="24"/>
          <w:szCs w:val="24"/>
        </w:rPr>
        <w:t xml:space="preserve"> Available at: https://arxiv.org/abs/2007.14390. </w:t>
      </w:r>
    </w:p>
    <w:p w14:paraId="701233CB" w14:textId="77777777" w:rsidR="00B006A8" w:rsidRPr="006D00A5" w:rsidRDefault="00B006A8" w:rsidP="00B006A8">
      <w:pPr>
        <w:pStyle w:val="BodyText"/>
        <w:ind w:left="288" w:firstLine="0"/>
        <w:jc w:val="left"/>
        <w:rPr>
          <w:sz w:val="24"/>
          <w:szCs w:val="24"/>
        </w:rPr>
      </w:pPr>
      <w:r w:rsidRPr="006D00A5">
        <w:rPr>
          <w:sz w:val="24"/>
          <w:szCs w:val="24"/>
        </w:rPr>
        <w:t xml:space="preserve">Chen, D., Gao, D., Kuang, W., Li, Y. and Ding, B. (2022). </w:t>
      </w:r>
      <w:proofErr w:type="spellStart"/>
      <w:r w:rsidRPr="006D00A5">
        <w:rPr>
          <w:i/>
          <w:iCs/>
          <w:sz w:val="24"/>
          <w:szCs w:val="24"/>
        </w:rPr>
        <w:t>pFL</w:t>
      </w:r>
      <w:proofErr w:type="spellEnd"/>
      <w:r w:rsidRPr="006D00A5">
        <w:rPr>
          <w:i/>
          <w:iCs/>
          <w:sz w:val="24"/>
          <w:szCs w:val="24"/>
        </w:rPr>
        <w:t>-Bench: A Comprehensive Benchmark for Personalized Federated Learning</w:t>
      </w:r>
      <w:r w:rsidRPr="006D00A5">
        <w:rPr>
          <w:sz w:val="24"/>
          <w:szCs w:val="24"/>
        </w:rPr>
        <w:t>. Available at :https://doi.org/10.48550/arXiv.2206.03655.</w:t>
      </w:r>
    </w:p>
    <w:p w14:paraId="0559F760" w14:textId="43369B78" w:rsidR="00B006A8" w:rsidRPr="006D00A5" w:rsidRDefault="00B006A8" w:rsidP="00B006A8">
      <w:pPr>
        <w:pStyle w:val="BodyText"/>
        <w:ind w:left="288" w:firstLine="0"/>
        <w:jc w:val="left"/>
        <w:rPr>
          <w:sz w:val="24"/>
          <w:szCs w:val="24"/>
        </w:rPr>
      </w:pPr>
      <w:r w:rsidRPr="006D00A5">
        <w:rPr>
          <w:sz w:val="24"/>
          <w:szCs w:val="24"/>
        </w:rPr>
        <w:t xml:space="preserve">Cheng, K., Fan, T., Jin, Y., Liu, Y., Chen, T., Papadopoulos, D. and Yang, Q., 2019. </w:t>
      </w:r>
      <w:proofErr w:type="spellStart"/>
      <w:r w:rsidRPr="006D00A5">
        <w:rPr>
          <w:i/>
          <w:iCs/>
          <w:sz w:val="24"/>
          <w:szCs w:val="24"/>
        </w:rPr>
        <w:t>SecureBoost</w:t>
      </w:r>
      <w:proofErr w:type="spellEnd"/>
      <w:r w:rsidRPr="006D00A5">
        <w:rPr>
          <w:i/>
          <w:iCs/>
          <w:sz w:val="24"/>
          <w:szCs w:val="24"/>
        </w:rPr>
        <w:t>: A Lossless Federated Learning Framework</w:t>
      </w:r>
      <w:r w:rsidRPr="006D00A5">
        <w:rPr>
          <w:sz w:val="24"/>
          <w:szCs w:val="24"/>
        </w:rPr>
        <w:t xml:space="preserve">. Available at: https://doi.org/10.48550/arxiv.1901.08755 </w:t>
      </w:r>
    </w:p>
    <w:p w14:paraId="17E7916C" w14:textId="0D706C85" w:rsidR="00DE62DF" w:rsidRPr="006D00A5" w:rsidRDefault="00DE62DF" w:rsidP="00B006A8">
      <w:pPr>
        <w:pStyle w:val="BodyText"/>
        <w:ind w:left="288" w:firstLine="0"/>
        <w:jc w:val="left"/>
        <w:rPr>
          <w:sz w:val="24"/>
          <w:szCs w:val="24"/>
        </w:rPr>
      </w:pPr>
      <w:r w:rsidRPr="006D00A5">
        <w:rPr>
          <w:sz w:val="24"/>
          <w:szCs w:val="24"/>
        </w:rPr>
        <w:t xml:space="preserve">Dev, D. (2017). </w:t>
      </w:r>
      <w:r w:rsidRPr="006D00A5">
        <w:rPr>
          <w:i/>
          <w:iCs/>
          <w:sz w:val="24"/>
          <w:szCs w:val="24"/>
        </w:rPr>
        <w:t>Deep Learning with Hadoop</w:t>
      </w:r>
      <w:r w:rsidRPr="006D00A5">
        <w:rPr>
          <w:sz w:val="24"/>
          <w:szCs w:val="24"/>
        </w:rPr>
        <w:t xml:space="preserve">. </w:t>
      </w:r>
      <w:proofErr w:type="spellStart"/>
      <w:r w:rsidRPr="006D00A5">
        <w:rPr>
          <w:sz w:val="24"/>
          <w:szCs w:val="24"/>
        </w:rPr>
        <w:t>Packt</w:t>
      </w:r>
      <w:proofErr w:type="spellEnd"/>
      <w:r w:rsidRPr="006D00A5">
        <w:rPr>
          <w:sz w:val="24"/>
          <w:szCs w:val="24"/>
        </w:rPr>
        <w:t xml:space="preserve"> Publishing Ltd, pp. 49-55.</w:t>
      </w:r>
    </w:p>
    <w:p w14:paraId="6773BE77" w14:textId="41D383CD" w:rsidR="00B006A8" w:rsidRPr="006D00A5" w:rsidRDefault="00B006A8" w:rsidP="00B006A8">
      <w:pPr>
        <w:pStyle w:val="BodyText"/>
        <w:ind w:left="288" w:firstLine="0"/>
        <w:jc w:val="left"/>
        <w:rPr>
          <w:sz w:val="24"/>
          <w:szCs w:val="24"/>
        </w:rPr>
      </w:pPr>
      <w:r w:rsidRPr="006D00A5">
        <w:rPr>
          <w:sz w:val="24"/>
          <w:szCs w:val="24"/>
        </w:rPr>
        <w:t xml:space="preserve">Fan, T., Kang, Y., Ma, G., Chen, W., Wei, W., Fan, L. and Yang, Q., 2023. </w:t>
      </w:r>
      <w:r w:rsidRPr="006D00A5">
        <w:rPr>
          <w:i/>
          <w:iCs/>
          <w:sz w:val="24"/>
          <w:szCs w:val="24"/>
        </w:rPr>
        <w:t>FATE-LLM: A Industrial Grade Federated Learning Framework for Large Language Models.</w:t>
      </w:r>
      <w:r w:rsidRPr="006D00A5">
        <w:rPr>
          <w:sz w:val="24"/>
          <w:szCs w:val="24"/>
        </w:rPr>
        <w:t xml:space="preserve"> Available at: https://doi.org/10.48550/arXiv.2310.10049 </w:t>
      </w:r>
    </w:p>
    <w:p w14:paraId="55E869C3" w14:textId="00302C73" w:rsidR="00FE1E91" w:rsidRPr="006D00A5" w:rsidRDefault="00FE1E91" w:rsidP="00B006A8">
      <w:pPr>
        <w:pStyle w:val="BodyText"/>
        <w:ind w:left="288" w:firstLine="0"/>
        <w:jc w:val="left"/>
        <w:rPr>
          <w:sz w:val="24"/>
          <w:szCs w:val="24"/>
        </w:rPr>
      </w:pPr>
      <w:proofErr w:type="spellStart"/>
      <w:r w:rsidRPr="006D00A5">
        <w:rPr>
          <w:sz w:val="24"/>
          <w:szCs w:val="24"/>
        </w:rPr>
        <w:t>Galakatos</w:t>
      </w:r>
      <w:proofErr w:type="spellEnd"/>
      <w:r w:rsidRPr="006D00A5">
        <w:rPr>
          <w:sz w:val="24"/>
          <w:szCs w:val="24"/>
        </w:rPr>
        <w:t xml:space="preserve">, A., Crotty, A. and Kraska, T. </w:t>
      </w:r>
      <w:r w:rsidR="00FC6B3C" w:rsidRPr="006D00A5">
        <w:rPr>
          <w:sz w:val="24"/>
          <w:szCs w:val="24"/>
        </w:rPr>
        <w:t>(</w:t>
      </w:r>
      <w:r w:rsidRPr="006D00A5">
        <w:rPr>
          <w:sz w:val="24"/>
          <w:szCs w:val="24"/>
        </w:rPr>
        <w:t xml:space="preserve">2017). Distributed Machine Learning. </w:t>
      </w:r>
      <w:proofErr w:type="spellStart"/>
      <w:r w:rsidRPr="006D00A5">
        <w:rPr>
          <w:i/>
          <w:iCs/>
          <w:sz w:val="24"/>
          <w:szCs w:val="24"/>
        </w:rPr>
        <w:t>Encyclopedia</w:t>
      </w:r>
      <w:proofErr w:type="spellEnd"/>
      <w:r w:rsidRPr="006D00A5">
        <w:rPr>
          <w:i/>
          <w:iCs/>
          <w:sz w:val="24"/>
          <w:szCs w:val="24"/>
        </w:rPr>
        <w:t xml:space="preserve"> of Database Systems</w:t>
      </w:r>
      <w:r w:rsidRPr="006D00A5">
        <w:rPr>
          <w:sz w:val="24"/>
          <w:szCs w:val="24"/>
        </w:rPr>
        <w:t xml:space="preserve">, [online] pp.1–6. </w:t>
      </w:r>
      <w:proofErr w:type="spellStart"/>
      <w:r w:rsidRPr="006D00A5">
        <w:rPr>
          <w:sz w:val="24"/>
          <w:szCs w:val="24"/>
        </w:rPr>
        <w:t>doi</w:t>
      </w:r>
      <w:proofErr w:type="spellEnd"/>
      <w:r w:rsidRPr="006D00A5">
        <w:rPr>
          <w:sz w:val="24"/>
          <w:szCs w:val="24"/>
        </w:rPr>
        <w:t>:</w:t>
      </w:r>
      <w:r w:rsidR="00D05826" w:rsidRPr="006D00A5">
        <w:rPr>
          <w:sz w:val="24"/>
          <w:szCs w:val="24"/>
        </w:rPr>
        <w:t xml:space="preserve"> </w:t>
      </w:r>
      <w:r w:rsidRPr="006D00A5">
        <w:rPr>
          <w:sz w:val="24"/>
          <w:szCs w:val="24"/>
        </w:rPr>
        <w:t>https://doi.org/10.1007/978-1-4899-7993-3_80647-1.</w:t>
      </w:r>
    </w:p>
    <w:p w14:paraId="5E5EDBF5" w14:textId="11332F22" w:rsidR="00B006A8" w:rsidRPr="006D00A5" w:rsidRDefault="00B006A8" w:rsidP="00B006A8">
      <w:pPr>
        <w:pStyle w:val="BodyText"/>
        <w:ind w:left="288" w:firstLine="0"/>
        <w:jc w:val="left"/>
        <w:rPr>
          <w:sz w:val="24"/>
          <w:szCs w:val="24"/>
        </w:rPr>
      </w:pPr>
      <w:r w:rsidRPr="006D00A5">
        <w:rPr>
          <w:sz w:val="24"/>
          <w:szCs w:val="24"/>
        </w:rPr>
        <w:t xml:space="preserve">Guan, H., Yap, P.-T., </w:t>
      </w:r>
      <w:proofErr w:type="spellStart"/>
      <w:r w:rsidRPr="006D00A5">
        <w:rPr>
          <w:sz w:val="24"/>
          <w:szCs w:val="24"/>
        </w:rPr>
        <w:t>Bozoki</w:t>
      </w:r>
      <w:proofErr w:type="spellEnd"/>
      <w:r w:rsidRPr="006D00A5">
        <w:rPr>
          <w:sz w:val="24"/>
          <w:szCs w:val="24"/>
        </w:rPr>
        <w:t xml:space="preserve">, A. &amp; Liu, M., </w:t>
      </w:r>
      <w:r w:rsidR="00EA4170" w:rsidRPr="006D00A5">
        <w:rPr>
          <w:sz w:val="24"/>
          <w:szCs w:val="24"/>
        </w:rPr>
        <w:t>(</w:t>
      </w:r>
      <w:r w:rsidRPr="006D00A5">
        <w:rPr>
          <w:sz w:val="24"/>
          <w:szCs w:val="24"/>
        </w:rPr>
        <w:t>2024</w:t>
      </w:r>
      <w:r w:rsidR="00EA4170" w:rsidRPr="006D00A5">
        <w:rPr>
          <w:sz w:val="24"/>
          <w:szCs w:val="24"/>
        </w:rPr>
        <w:t>)</w:t>
      </w:r>
      <w:r w:rsidRPr="006D00A5">
        <w:rPr>
          <w:sz w:val="24"/>
          <w:szCs w:val="24"/>
        </w:rPr>
        <w:t>. Federated learning for medical image analysis</w:t>
      </w:r>
      <w:r w:rsidRPr="006D00A5">
        <w:rPr>
          <w:i/>
          <w:iCs/>
          <w:sz w:val="24"/>
          <w:szCs w:val="24"/>
        </w:rPr>
        <w:t>: A survey. Pattern Recognition</w:t>
      </w:r>
      <w:r w:rsidRPr="006D00A5">
        <w:rPr>
          <w:sz w:val="24"/>
          <w:szCs w:val="24"/>
        </w:rPr>
        <w:t xml:space="preserve">, pp.110424–110424. Available at: </w:t>
      </w:r>
      <w:hyperlink r:id="rId10" w:history="1">
        <w:r w:rsidR="0070513B" w:rsidRPr="006D00A5">
          <w:rPr>
            <w:rStyle w:val="Hyperlink"/>
            <w:color w:val="auto"/>
            <w:sz w:val="24"/>
            <w:szCs w:val="24"/>
            <w:u w:val="none"/>
          </w:rPr>
          <w:t>https://doi.org/10.1016/j.patcog.2024.110424</w:t>
        </w:r>
      </w:hyperlink>
      <w:r w:rsidRPr="006D00A5">
        <w:rPr>
          <w:sz w:val="24"/>
          <w:szCs w:val="24"/>
        </w:rPr>
        <w:t>.</w:t>
      </w:r>
    </w:p>
    <w:p w14:paraId="2BDE5827" w14:textId="44F7CA64" w:rsidR="0070513B" w:rsidRPr="006D00A5" w:rsidRDefault="0070513B" w:rsidP="00B006A8">
      <w:pPr>
        <w:pStyle w:val="BodyText"/>
        <w:ind w:left="288" w:firstLine="0"/>
        <w:jc w:val="left"/>
        <w:rPr>
          <w:sz w:val="24"/>
          <w:szCs w:val="24"/>
        </w:rPr>
      </w:pPr>
      <w:r w:rsidRPr="006D00A5">
        <w:rPr>
          <w:sz w:val="24"/>
          <w:szCs w:val="24"/>
        </w:rPr>
        <w:t xml:space="preserve">HAYES, B. and KUYUMDZHIEVA, A. (2021). </w:t>
      </w:r>
      <w:r w:rsidRPr="006D00A5">
        <w:rPr>
          <w:i/>
          <w:iCs/>
          <w:sz w:val="24"/>
          <w:szCs w:val="24"/>
        </w:rPr>
        <w:t>Ethics and data protection</w:t>
      </w:r>
      <w:r w:rsidRPr="006D00A5">
        <w:rPr>
          <w:sz w:val="24"/>
          <w:szCs w:val="24"/>
        </w:rPr>
        <w:t>. [online] Available at: https://ec.europa.eu/info/funding-tenders/opportunities/docs/2021-2027/horizon/guidance/ethics-and-data-protection_he_en.pdf.</w:t>
      </w:r>
    </w:p>
    <w:p w14:paraId="78292216" w14:textId="0820C378" w:rsidR="00B006A8" w:rsidRPr="006D00A5" w:rsidRDefault="00B006A8" w:rsidP="00B006A8">
      <w:pPr>
        <w:pStyle w:val="BodyText"/>
        <w:ind w:left="288" w:firstLine="0"/>
        <w:jc w:val="left"/>
        <w:rPr>
          <w:sz w:val="24"/>
          <w:szCs w:val="24"/>
        </w:rPr>
      </w:pPr>
      <w:r w:rsidRPr="006D00A5">
        <w:rPr>
          <w:sz w:val="24"/>
          <w:szCs w:val="24"/>
        </w:rPr>
        <w:t xml:space="preserve">Kang, J., Xiong, Z., </w:t>
      </w:r>
      <w:proofErr w:type="spellStart"/>
      <w:r w:rsidRPr="006D00A5">
        <w:rPr>
          <w:sz w:val="24"/>
          <w:szCs w:val="24"/>
        </w:rPr>
        <w:t>Niyato</w:t>
      </w:r>
      <w:proofErr w:type="spellEnd"/>
      <w:r w:rsidRPr="006D00A5">
        <w:rPr>
          <w:sz w:val="24"/>
          <w:szCs w:val="24"/>
        </w:rPr>
        <w:t xml:space="preserve">, D., Zou, Y., Zhang, Y. &amp; </w:t>
      </w:r>
      <w:proofErr w:type="spellStart"/>
      <w:r w:rsidRPr="006D00A5">
        <w:rPr>
          <w:sz w:val="24"/>
          <w:szCs w:val="24"/>
        </w:rPr>
        <w:t>Guizani</w:t>
      </w:r>
      <w:proofErr w:type="spellEnd"/>
      <w:r w:rsidRPr="006D00A5">
        <w:rPr>
          <w:sz w:val="24"/>
          <w:szCs w:val="24"/>
        </w:rPr>
        <w:t xml:space="preserve">, M., </w:t>
      </w:r>
      <w:r w:rsidR="00EA4170" w:rsidRPr="006D00A5">
        <w:rPr>
          <w:sz w:val="24"/>
          <w:szCs w:val="24"/>
        </w:rPr>
        <w:t>(</w:t>
      </w:r>
      <w:r w:rsidRPr="006D00A5">
        <w:rPr>
          <w:sz w:val="24"/>
          <w:szCs w:val="24"/>
        </w:rPr>
        <w:t>2020</w:t>
      </w:r>
      <w:r w:rsidR="00EA4170" w:rsidRPr="006D00A5">
        <w:rPr>
          <w:sz w:val="24"/>
          <w:szCs w:val="24"/>
        </w:rPr>
        <w:t>)</w:t>
      </w:r>
      <w:r w:rsidRPr="006D00A5">
        <w:rPr>
          <w:sz w:val="24"/>
          <w:szCs w:val="24"/>
        </w:rPr>
        <w:t>. Reliable Federated Learning for Mobile Networks</w:t>
      </w:r>
      <w:r w:rsidRPr="006D00A5">
        <w:rPr>
          <w:i/>
          <w:iCs/>
          <w:sz w:val="24"/>
          <w:szCs w:val="24"/>
        </w:rPr>
        <w:t>. IEEE Wireless Communications</w:t>
      </w:r>
      <w:r w:rsidRPr="006D00A5">
        <w:rPr>
          <w:sz w:val="24"/>
          <w:szCs w:val="24"/>
        </w:rPr>
        <w:t xml:space="preserve">, 27(2), pp.72–80. Available at: </w:t>
      </w:r>
      <w:hyperlink r:id="rId11" w:history="1">
        <w:r w:rsidR="00EE35CB" w:rsidRPr="006D00A5">
          <w:rPr>
            <w:rStyle w:val="Hyperlink"/>
            <w:color w:val="auto"/>
            <w:sz w:val="24"/>
            <w:szCs w:val="24"/>
            <w:u w:val="none"/>
          </w:rPr>
          <w:t>https://doi.org/10.1109/mwc.001.1900119</w:t>
        </w:r>
      </w:hyperlink>
      <w:r w:rsidRPr="006D00A5">
        <w:rPr>
          <w:sz w:val="24"/>
          <w:szCs w:val="24"/>
        </w:rPr>
        <w:t>.</w:t>
      </w:r>
    </w:p>
    <w:p w14:paraId="57377E7C" w14:textId="45DE5CD2" w:rsidR="00EE35CB" w:rsidRPr="006D00A5" w:rsidRDefault="00EE35CB" w:rsidP="00B006A8">
      <w:pPr>
        <w:pStyle w:val="BodyText"/>
        <w:ind w:left="288" w:firstLine="0"/>
        <w:jc w:val="left"/>
        <w:rPr>
          <w:sz w:val="24"/>
          <w:szCs w:val="24"/>
        </w:rPr>
      </w:pPr>
      <w:r w:rsidRPr="006D00A5">
        <w:rPr>
          <w:sz w:val="24"/>
          <w:szCs w:val="24"/>
        </w:rPr>
        <w:t xml:space="preserve">Kareem, A., Liu, H. and Vladan </w:t>
      </w:r>
      <w:proofErr w:type="spellStart"/>
      <w:r w:rsidRPr="006D00A5">
        <w:rPr>
          <w:sz w:val="24"/>
          <w:szCs w:val="24"/>
        </w:rPr>
        <w:t>Velisavljevic</w:t>
      </w:r>
      <w:proofErr w:type="spellEnd"/>
      <w:r w:rsidRPr="006D00A5">
        <w:rPr>
          <w:sz w:val="24"/>
          <w:szCs w:val="24"/>
        </w:rPr>
        <w:t xml:space="preserve"> (2023). A federated learning framework for pneumonia image detection using distributed data. 4, pp.100204–100204. </w:t>
      </w:r>
      <w:proofErr w:type="spellStart"/>
      <w:r w:rsidRPr="006D00A5">
        <w:rPr>
          <w:sz w:val="24"/>
          <w:szCs w:val="24"/>
        </w:rPr>
        <w:t>doi</w:t>
      </w:r>
      <w:proofErr w:type="spellEnd"/>
      <w:r w:rsidRPr="006D00A5">
        <w:rPr>
          <w:sz w:val="24"/>
          <w:szCs w:val="24"/>
        </w:rPr>
        <w:t>: https://doi.org/10.1016/j.health.2023.100204.</w:t>
      </w:r>
    </w:p>
    <w:p w14:paraId="5D0DAF42" w14:textId="1CA6C259" w:rsidR="00B006A8" w:rsidRPr="006D00A5" w:rsidRDefault="00B006A8" w:rsidP="00B006A8">
      <w:pPr>
        <w:pStyle w:val="BodyText"/>
        <w:ind w:left="288" w:firstLine="0"/>
        <w:jc w:val="left"/>
        <w:rPr>
          <w:sz w:val="24"/>
          <w:szCs w:val="24"/>
        </w:rPr>
      </w:pPr>
      <w:r w:rsidRPr="006D00A5">
        <w:rPr>
          <w:sz w:val="24"/>
          <w:szCs w:val="24"/>
        </w:rPr>
        <w:t>Kraska, T., Talwalkar, A., Duchi, J., Griffith, R., Franklin, M. and Jordan, M. (</w:t>
      </w:r>
      <w:r w:rsidR="00C1369E" w:rsidRPr="006D00A5">
        <w:rPr>
          <w:sz w:val="24"/>
          <w:szCs w:val="24"/>
        </w:rPr>
        <w:t>2015</w:t>
      </w:r>
      <w:r w:rsidRPr="006D00A5">
        <w:rPr>
          <w:sz w:val="24"/>
          <w:szCs w:val="24"/>
        </w:rPr>
        <w:t xml:space="preserve">). </w:t>
      </w:r>
      <w:proofErr w:type="spellStart"/>
      <w:r w:rsidRPr="006D00A5">
        <w:rPr>
          <w:sz w:val="24"/>
          <w:szCs w:val="24"/>
        </w:rPr>
        <w:t>MLbase</w:t>
      </w:r>
      <w:proofErr w:type="spellEnd"/>
      <w:r w:rsidRPr="006D00A5">
        <w:rPr>
          <w:sz w:val="24"/>
          <w:szCs w:val="24"/>
        </w:rPr>
        <w:t xml:space="preserve">: </w:t>
      </w:r>
      <w:r w:rsidRPr="006D00A5">
        <w:rPr>
          <w:i/>
          <w:iCs/>
          <w:sz w:val="24"/>
          <w:szCs w:val="24"/>
        </w:rPr>
        <w:t>A Distributed Machine-learning System</w:t>
      </w:r>
      <w:r w:rsidRPr="006D00A5">
        <w:rPr>
          <w:sz w:val="24"/>
          <w:szCs w:val="24"/>
        </w:rPr>
        <w:t xml:space="preserve">. Available at: </w:t>
      </w:r>
      <w:hyperlink r:id="rId12" w:history="1">
        <w:r w:rsidRPr="006D00A5">
          <w:rPr>
            <w:rStyle w:val="Hyperlink"/>
            <w:color w:val="auto"/>
            <w:sz w:val="24"/>
            <w:szCs w:val="24"/>
            <w:u w:val="none"/>
          </w:rPr>
          <w:t>https://www.cidrdb.org/cidr2013/Papers/CIDR13_Paper118.pdf</w:t>
        </w:r>
      </w:hyperlink>
      <w:r w:rsidRPr="006D00A5">
        <w:rPr>
          <w:sz w:val="24"/>
          <w:szCs w:val="24"/>
        </w:rPr>
        <w:t>. [Accessed Date].</w:t>
      </w:r>
    </w:p>
    <w:p w14:paraId="0F00F4DF" w14:textId="7121529D" w:rsidR="007A6DB0" w:rsidRPr="006D00A5" w:rsidRDefault="007A6DB0" w:rsidP="00B006A8">
      <w:pPr>
        <w:pStyle w:val="BodyText"/>
        <w:ind w:left="288" w:firstLine="0"/>
        <w:jc w:val="left"/>
        <w:rPr>
          <w:sz w:val="24"/>
          <w:szCs w:val="24"/>
        </w:rPr>
      </w:pPr>
      <w:r w:rsidRPr="006D00A5">
        <w:rPr>
          <w:sz w:val="24"/>
          <w:szCs w:val="24"/>
        </w:rPr>
        <w:t xml:space="preserve">Lee, G. and Shin, S.-Y. (2020). Performance Assessment of Federated Learning on Clinical Benchmark Data (Preprint). </w:t>
      </w:r>
      <w:r w:rsidRPr="006D00A5">
        <w:rPr>
          <w:i/>
          <w:iCs/>
          <w:sz w:val="24"/>
          <w:szCs w:val="24"/>
        </w:rPr>
        <w:t>Journal of Medical Internet Research</w:t>
      </w:r>
      <w:r w:rsidRPr="006D00A5">
        <w:rPr>
          <w:sz w:val="24"/>
          <w:szCs w:val="24"/>
        </w:rPr>
        <w:t xml:space="preserve">. </w:t>
      </w:r>
      <w:proofErr w:type="spellStart"/>
      <w:r w:rsidRPr="006D00A5">
        <w:rPr>
          <w:sz w:val="24"/>
          <w:szCs w:val="24"/>
        </w:rPr>
        <w:t>doi:https</w:t>
      </w:r>
      <w:proofErr w:type="spellEnd"/>
      <w:r w:rsidRPr="006D00A5">
        <w:rPr>
          <w:sz w:val="24"/>
          <w:szCs w:val="24"/>
        </w:rPr>
        <w:t>://doi.org/10.2196/20891.</w:t>
      </w:r>
    </w:p>
    <w:p w14:paraId="71096E2F" w14:textId="14D25EC6" w:rsidR="00B006A8" w:rsidRPr="006D00A5" w:rsidRDefault="00B006A8" w:rsidP="00B006A8">
      <w:pPr>
        <w:pStyle w:val="BodyText"/>
        <w:ind w:left="288" w:firstLine="0"/>
        <w:jc w:val="left"/>
        <w:rPr>
          <w:sz w:val="24"/>
          <w:szCs w:val="24"/>
        </w:rPr>
      </w:pPr>
      <w:r w:rsidRPr="006D00A5">
        <w:rPr>
          <w:sz w:val="24"/>
          <w:szCs w:val="24"/>
        </w:rPr>
        <w:lastRenderedPageBreak/>
        <w:t xml:space="preserve">Ghosh, A., Chung, J., Yin, D. and Ramchandran, K., </w:t>
      </w:r>
      <w:r w:rsidR="00480C9C" w:rsidRPr="006D00A5">
        <w:rPr>
          <w:sz w:val="24"/>
          <w:szCs w:val="24"/>
        </w:rPr>
        <w:t>(</w:t>
      </w:r>
      <w:r w:rsidRPr="006D00A5">
        <w:rPr>
          <w:sz w:val="24"/>
          <w:szCs w:val="24"/>
        </w:rPr>
        <w:t>2022</w:t>
      </w:r>
      <w:r w:rsidR="00480C9C" w:rsidRPr="006D00A5">
        <w:rPr>
          <w:sz w:val="24"/>
          <w:szCs w:val="24"/>
        </w:rPr>
        <w:t>)</w:t>
      </w:r>
      <w:r w:rsidRPr="006D00A5">
        <w:rPr>
          <w:sz w:val="24"/>
          <w:szCs w:val="24"/>
        </w:rPr>
        <w:t xml:space="preserve">. An Efficient Framework for Clustered Federated Learning. </w:t>
      </w:r>
      <w:r w:rsidRPr="006D00A5">
        <w:rPr>
          <w:i/>
          <w:iCs/>
          <w:sz w:val="24"/>
          <w:szCs w:val="24"/>
        </w:rPr>
        <w:t>IEEE Transactions on Information Theory,</w:t>
      </w:r>
      <w:r w:rsidRPr="006D00A5">
        <w:rPr>
          <w:sz w:val="24"/>
          <w:szCs w:val="24"/>
        </w:rPr>
        <w:t xml:space="preserve"> 68(12), pp.8076–8091. Available at: https://doi.org/10.1109/tit.2022.3192506. [Accessed Date].</w:t>
      </w:r>
    </w:p>
    <w:p w14:paraId="24EDDC7D" w14:textId="05DD4E2D" w:rsidR="00485C23" w:rsidRPr="006D00A5" w:rsidRDefault="00485C23" w:rsidP="00B006A8">
      <w:pPr>
        <w:pStyle w:val="BodyText"/>
        <w:ind w:left="288" w:firstLine="0"/>
        <w:jc w:val="left"/>
        <w:rPr>
          <w:sz w:val="24"/>
          <w:szCs w:val="24"/>
        </w:rPr>
      </w:pPr>
      <w:r w:rsidRPr="006D00A5">
        <w:rPr>
          <w:sz w:val="24"/>
          <w:szCs w:val="24"/>
        </w:rPr>
        <w:t xml:space="preserve">Lai, Y.-H., Chen, S.-Y., Chou, W.-C., Hsu, H.-Y. and Chao, H.-C. (2024). Personalized Federated Learning with Adaptive Feature Extraction and Category Prediction in Non-IID Datasets. </w:t>
      </w:r>
      <w:r w:rsidRPr="006D00A5">
        <w:rPr>
          <w:i/>
          <w:iCs/>
          <w:sz w:val="24"/>
          <w:szCs w:val="24"/>
        </w:rPr>
        <w:t>Future internet</w:t>
      </w:r>
      <w:r w:rsidRPr="006D00A5">
        <w:rPr>
          <w:sz w:val="24"/>
          <w:szCs w:val="24"/>
        </w:rPr>
        <w:t xml:space="preserve">, 16(3), pp.95–95. Available at: https://doi.org/10.3390/fi16030095. </w:t>
      </w:r>
    </w:p>
    <w:p w14:paraId="6A4FB493" w14:textId="56A5DA73" w:rsidR="007D02C3" w:rsidRPr="006D00A5" w:rsidRDefault="007D02C3" w:rsidP="00B006A8">
      <w:pPr>
        <w:pStyle w:val="BodyText"/>
        <w:ind w:left="288" w:firstLine="0"/>
        <w:jc w:val="left"/>
        <w:rPr>
          <w:sz w:val="24"/>
          <w:szCs w:val="24"/>
        </w:rPr>
      </w:pPr>
      <w:r w:rsidRPr="006D00A5">
        <w:rPr>
          <w:sz w:val="24"/>
          <w:szCs w:val="24"/>
        </w:rPr>
        <w:t xml:space="preserve">Liu, J., Huang, J., Zhou, Y., Li, X., Ji, S., Xiong, H. and Dou, D. (2022). From distributed machine learning to federated learning: a survey. </w:t>
      </w:r>
      <w:r w:rsidRPr="006D00A5">
        <w:rPr>
          <w:i/>
          <w:iCs/>
          <w:sz w:val="24"/>
          <w:szCs w:val="24"/>
        </w:rPr>
        <w:t>Knowledge and Information Systems,</w:t>
      </w:r>
      <w:r w:rsidRPr="006D00A5">
        <w:rPr>
          <w:sz w:val="24"/>
          <w:szCs w:val="24"/>
        </w:rPr>
        <w:t xml:space="preserve"> 64(4), pp.885–917. </w:t>
      </w:r>
      <w:proofErr w:type="spellStart"/>
      <w:r w:rsidRPr="006D00A5">
        <w:rPr>
          <w:sz w:val="24"/>
          <w:szCs w:val="24"/>
        </w:rPr>
        <w:t>doi</w:t>
      </w:r>
      <w:proofErr w:type="spellEnd"/>
      <w:r w:rsidRPr="006D00A5">
        <w:rPr>
          <w:sz w:val="24"/>
          <w:szCs w:val="24"/>
        </w:rPr>
        <w:t>: https://doi.org/10.1007/s10115-022-01664-x.</w:t>
      </w:r>
    </w:p>
    <w:p w14:paraId="11D500E8" w14:textId="057A02E3" w:rsidR="00B006A8" w:rsidRPr="006D00A5" w:rsidRDefault="00B006A8" w:rsidP="00B006A8">
      <w:pPr>
        <w:pStyle w:val="BodyText"/>
        <w:ind w:left="288" w:firstLine="0"/>
        <w:jc w:val="left"/>
        <w:rPr>
          <w:sz w:val="24"/>
          <w:szCs w:val="24"/>
        </w:rPr>
      </w:pPr>
      <w:r w:rsidRPr="006D00A5">
        <w:rPr>
          <w:sz w:val="24"/>
          <w:szCs w:val="24"/>
        </w:rPr>
        <w:t xml:space="preserve">Ludwig, H., Baracaldo, N., Thomas, G., Zhou, Y., Anwar, A., </w:t>
      </w:r>
      <w:proofErr w:type="spellStart"/>
      <w:r w:rsidRPr="006D00A5">
        <w:rPr>
          <w:sz w:val="24"/>
          <w:szCs w:val="24"/>
        </w:rPr>
        <w:t>Rajamoni</w:t>
      </w:r>
      <w:proofErr w:type="spellEnd"/>
      <w:r w:rsidRPr="006D00A5">
        <w:rPr>
          <w:sz w:val="24"/>
          <w:szCs w:val="24"/>
        </w:rPr>
        <w:t>, S., Ong, Y., Radhakrishnan, J., Verma, A., Sinn, M., Purcell, M., Rawat, A., Minh, T., Holohan, N., Chakraborty, S., Whitherspoon, S., Steuer, D., Wynter, L., Hassan, H. and Laguna, S., 2020</w:t>
      </w:r>
      <w:r w:rsidRPr="006D00A5">
        <w:rPr>
          <w:i/>
          <w:iCs/>
          <w:sz w:val="24"/>
          <w:szCs w:val="24"/>
        </w:rPr>
        <w:t>. IBM Federated Learning: an Enterprise Framework White Paper V0.1.</w:t>
      </w:r>
      <w:r w:rsidRPr="006D00A5">
        <w:rPr>
          <w:sz w:val="24"/>
          <w:szCs w:val="24"/>
        </w:rPr>
        <w:t xml:space="preserve"> Available at: </w:t>
      </w:r>
      <w:hyperlink r:id="rId13" w:history="1">
        <w:r w:rsidRPr="006D00A5">
          <w:rPr>
            <w:rStyle w:val="Hyperlink"/>
            <w:color w:val="auto"/>
            <w:sz w:val="24"/>
            <w:szCs w:val="24"/>
            <w:u w:val="none"/>
          </w:rPr>
          <w:t>https://doi.org/10.48550/arXiv.2007.10987</w:t>
        </w:r>
      </w:hyperlink>
      <w:r w:rsidRPr="006D00A5">
        <w:rPr>
          <w:sz w:val="24"/>
          <w:szCs w:val="24"/>
        </w:rPr>
        <w:t xml:space="preserve">. </w:t>
      </w:r>
    </w:p>
    <w:p w14:paraId="345162FA" w14:textId="46CA310B" w:rsidR="00F01E2A" w:rsidRPr="006D00A5" w:rsidRDefault="00F01E2A" w:rsidP="00B006A8">
      <w:pPr>
        <w:pStyle w:val="BodyText"/>
        <w:ind w:left="288" w:firstLine="0"/>
        <w:jc w:val="left"/>
        <w:rPr>
          <w:sz w:val="24"/>
          <w:szCs w:val="24"/>
        </w:rPr>
      </w:pPr>
      <w:r w:rsidRPr="006D00A5">
        <w:rPr>
          <w:sz w:val="24"/>
          <w:szCs w:val="24"/>
        </w:rPr>
        <w:t>Luo, J., Wu, X., Luo, Y., Huang, A., Huang, Y., Liu, Y. and Yang, Q. (2021</w:t>
      </w:r>
      <w:r w:rsidRPr="006D00A5">
        <w:rPr>
          <w:i/>
          <w:iCs/>
          <w:sz w:val="24"/>
          <w:szCs w:val="24"/>
        </w:rPr>
        <w:t>). Real-World Image Datasets for Federated Learning</w:t>
      </w:r>
      <w:r w:rsidRPr="006D00A5">
        <w:rPr>
          <w:sz w:val="24"/>
          <w:szCs w:val="24"/>
        </w:rPr>
        <w:t xml:space="preserve">. Available at: https://doi.org/10.48550/arXiv.1910.11089. </w:t>
      </w:r>
    </w:p>
    <w:p w14:paraId="33907343" w14:textId="0DF61AEA" w:rsidR="00B006A8" w:rsidRPr="006D00A5" w:rsidRDefault="00B006A8" w:rsidP="00B006A8">
      <w:pPr>
        <w:pStyle w:val="BodyText"/>
        <w:ind w:left="288" w:firstLine="0"/>
        <w:jc w:val="left"/>
        <w:rPr>
          <w:sz w:val="24"/>
          <w:szCs w:val="24"/>
        </w:rPr>
      </w:pPr>
      <w:r w:rsidRPr="006D00A5">
        <w:rPr>
          <w:sz w:val="24"/>
          <w:szCs w:val="24"/>
        </w:rPr>
        <w:t xml:space="preserve">McMahan, H. B., Moore, E., Ramage, D., Hampson, S. &amp; </w:t>
      </w:r>
      <w:proofErr w:type="spellStart"/>
      <w:r w:rsidRPr="006D00A5">
        <w:rPr>
          <w:sz w:val="24"/>
          <w:szCs w:val="24"/>
        </w:rPr>
        <w:t>Agüera</w:t>
      </w:r>
      <w:proofErr w:type="spellEnd"/>
      <w:r w:rsidRPr="006D00A5">
        <w:rPr>
          <w:sz w:val="24"/>
          <w:szCs w:val="24"/>
        </w:rPr>
        <w:t xml:space="preserve"> y </w:t>
      </w:r>
      <w:proofErr w:type="spellStart"/>
      <w:r w:rsidRPr="006D00A5">
        <w:rPr>
          <w:sz w:val="24"/>
          <w:szCs w:val="24"/>
        </w:rPr>
        <w:t>Arcas</w:t>
      </w:r>
      <w:proofErr w:type="spellEnd"/>
      <w:r w:rsidRPr="006D00A5">
        <w:rPr>
          <w:sz w:val="24"/>
          <w:szCs w:val="24"/>
        </w:rPr>
        <w:t xml:space="preserve">, B., </w:t>
      </w:r>
      <w:r w:rsidR="00480C9C" w:rsidRPr="006D00A5">
        <w:rPr>
          <w:sz w:val="24"/>
          <w:szCs w:val="24"/>
        </w:rPr>
        <w:t>(</w:t>
      </w:r>
      <w:r w:rsidRPr="006D00A5">
        <w:rPr>
          <w:sz w:val="24"/>
          <w:szCs w:val="24"/>
        </w:rPr>
        <w:t>2017</w:t>
      </w:r>
      <w:r w:rsidR="00480C9C" w:rsidRPr="006D00A5">
        <w:rPr>
          <w:sz w:val="24"/>
          <w:szCs w:val="24"/>
        </w:rPr>
        <w:t>)</w:t>
      </w:r>
      <w:r w:rsidRPr="006D00A5">
        <w:rPr>
          <w:sz w:val="24"/>
          <w:szCs w:val="24"/>
        </w:rPr>
        <w:t>. Communication-Efficient Learning of Deep Networks from Decentralized Data. In Proceedings of the 20th International Conference on Artificial Intelligence and Statistics (AISTATS) 2017, Fort Lauderdale, FL, USA. JMLR: W&amp;CP volume 54.</w:t>
      </w:r>
    </w:p>
    <w:p w14:paraId="508BC16C" w14:textId="077BC715" w:rsidR="008478D0" w:rsidRPr="006D00A5" w:rsidRDefault="008478D0" w:rsidP="00B006A8">
      <w:pPr>
        <w:pStyle w:val="BodyText"/>
        <w:ind w:left="288" w:firstLine="0"/>
        <w:jc w:val="left"/>
        <w:rPr>
          <w:sz w:val="24"/>
          <w:szCs w:val="24"/>
        </w:rPr>
      </w:pPr>
      <w:r w:rsidRPr="006D00A5">
        <w:rPr>
          <w:sz w:val="24"/>
          <w:szCs w:val="24"/>
        </w:rPr>
        <w:t xml:space="preserve">Pfitzner, B., </w:t>
      </w:r>
      <w:proofErr w:type="spellStart"/>
      <w:r w:rsidRPr="006D00A5">
        <w:rPr>
          <w:sz w:val="24"/>
          <w:szCs w:val="24"/>
        </w:rPr>
        <w:t>Steckhan</w:t>
      </w:r>
      <w:proofErr w:type="spellEnd"/>
      <w:r w:rsidRPr="006D00A5">
        <w:rPr>
          <w:sz w:val="24"/>
          <w:szCs w:val="24"/>
        </w:rPr>
        <w:t xml:space="preserve">, N. and </w:t>
      </w:r>
      <w:proofErr w:type="spellStart"/>
      <w:r w:rsidRPr="006D00A5">
        <w:rPr>
          <w:sz w:val="24"/>
          <w:szCs w:val="24"/>
        </w:rPr>
        <w:t>Arnrich</w:t>
      </w:r>
      <w:proofErr w:type="spellEnd"/>
      <w:r w:rsidRPr="006D00A5">
        <w:rPr>
          <w:sz w:val="24"/>
          <w:szCs w:val="24"/>
        </w:rPr>
        <w:t xml:space="preserve">, B. (2021). Federated Learning in a Medical Context: A Systematic Literature Review. </w:t>
      </w:r>
      <w:r w:rsidRPr="006D00A5">
        <w:rPr>
          <w:i/>
          <w:iCs/>
          <w:sz w:val="24"/>
          <w:szCs w:val="24"/>
        </w:rPr>
        <w:t>ACM Transactions on Internet Technology</w:t>
      </w:r>
      <w:r w:rsidRPr="006D00A5">
        <w:rPr>
          <w:sz w:val="24"/>
          <w:szCs w:val="24"/>
        </w:rPr>
        <w:t xml:space="preserve">, [online] 21(2), pp.1–31. </w:t>
      </w:r>
      <w:proofErr w:type="spellStart"/>
      <w:r w:rsidRPr="006D00A5">
        <w:rPr>
          <w:sz w:val="24"/>
          <w:szCs w:val="24"/>
        </w:rPr>
        <w:t>doi:https</w:t>
      </w:r>
      <w:proofErr w:type="spellEnd"/>
      <w:r w:rsidRPr="006D00A5">
        <w:rPr>
          <w:sz w:val="24"/>
          <w:szCs w:val="24"/>
        </w:rPr>
        <w:t>://doi.org/10.1145/3412357.</w:t>
      </w:r>
    </w:p>
    <w:p w14:paraId="47A2A6E8" w14:textId="77777777" w:rsidR="00B006A8" w:rsidRPr="006D00A5" w:rsidRDefault="00B006A8" w:rsidP="00B006A8">
      <w:pPr>
        <w:pStyle w:val="BodyText"/>
        <w:ind w:left="288" w:firstLine="0"/>
        <w:jc w:val="left"/>
        <w:rPr>
          <w:sz w:val="24"/>
          <w:szCs w:val="24"/>
        </w:rPr>
      </w:pPr>
      <w:r w:rsidRPr="006D00A5">
        <w:rPr>
          <w:sz w:val="24"/>
          <w:szCs w:val="24"/>
        </w:rPr>
        <w:t xml:space="preserve">Salazar, T., Fernandes, M., Araujo, H. and Abreu, P.H. (2023). FAIR-FATE: </w:t>
      </w:r>
      <w:r w:rsidRPr="006D00A5">
        <w:rPr>
          <w:i/>
          <w:iCs/>
          <w:sz w:val="24"/>
          <w:szCs w:val="24"/>
        </w:rPr>
        <w:t>Fair Federated Learning with Momentum.</w:t>
      </w:r>
      <w:r w:rsidRPr="006D00A5">
        <w:rPr>
          <w:sz w:val="24"/>
          <w:szCs w:val="24"/>
        </w:rPr>
        <w:t xml:space="preserve"> Available at: https://arxiv.org/abs/2209.13678 [Accessed 25 Apr. 2024].</w:t>
      </w:r>
    </w:p>
    <w:p w14:paraId="45E9FCC1" w14:textId="7ABD05D7" w:rsidR="00B006A8" w:rsidRPr="006D00A5" w:rsidRDefault="00B006A8" w:rsidP="00B006A8">
      <w:pPr>
        <w:pStyle w:val="BodyText"/>
        <w:ind w:left="288" w:firstLine="0"/>
        <w:jc w:val="left"/>
        <w:rPr>
          <w:sz w:val="24"/>
          <w:szCs w:val="24"/>
        </w:rPr>
      </w:pPr>
      <w:r w:rsidRPr="006D00A5">
        <w:rPr>
          <w:sz w:val="24"/>
          <w:szCs w:val="24"/>
        </w:rPr>
        <w:t xml:space="preserve">Solanki, T., Rai, B.K. and Sharma, S., </w:t>
      </w:r>
      <w:r w:rsidR="00621510" w:rsidRPr="006D00A5">
        <w:rPr>
          <w:sz w:val="24"/>
          <w:szCs w:val="24"/>
        </w:rPr>
        <w:t>(</w:t>
      </w:r>
      <w:r w:rsidRPr="006D00A5">
        <w:rPr>
          <w:sz w:val="24"/>
          <w:szCs w:val="24"/>
        </w:rPr>
        <w:t>2022</w:t>
      </w:r>
      <w:r w:rsidR="00621510" w:rsidRPr="006D00A5">
        <w:rPr>
          <w:sz w:val="24"/>
          <w:szCs w:val="24"/>
        </w:rPr>
        <w:t>)</w:t>
      </w:r>
      <w:r w:rsidRPr="006D00A5">
        <w:rPr>
          <w:sz w:val="24"/>
          <w:szCs w:val="24"/>
        </w:rPr>
        <w:t>. Federated Learning Using Tensor Flow. In:</w:t>
      </w:r>
      <w:r w:rsidRPr="006D00A5">
        <w:rPr>
          <w:i/>
          <w:iCs/>
          <w:sz w:val="24"/>
          <w:szCs w:val="24"/>
        </w:rPr>
        <w:t xml:space="preserve"> EAI/Springer Innovations in Communication and Computing,</w:t>
      </w:r>
      <w:r w:rsidRPr="006D00A5">
        <w:rPr>
          <w:sz w:val="24"/>
          <w:szCs w:val="24"/>
        </w:rPr>
        <w:t xml:space="preserve"> pp.157–167. Available at: https://doi.org/10.1007/978-3-030-85559-8_10 [Accessed Date].</w:t>
      </w:r>
    </w:p>
    <w:p w14:paraId="4261A74B" w14:textId="32F61A8C" w:rsidR="004A3AC1" w:rsidRPr="006D00A5" w:rsidRDefault="004A3AC1" w:rsidP="00B006A8">
      <w:pPr>
        <w:pStyle w:val="BodyText"/>
        <w:ind w:left="288" w:firstLine="0"/>
        <w:jc w:val="left"/>
        <w:rPr>
          <w:sz w:val="24"/>
          <w:szCs w:val="24"/>
        </w:rPr>
      </w:pPr>
      <w:r w:rsidRPr="006D00A5">
        <w:rPr>
          <w:sz w:val="24"/>
          <w:szCs w:val="24"/>
        </w:rPr>
        <w:t xml:space="preserve">TensorFlow Datasets (2010). </w:t>
      </w:r>
      <w:proofErr w:type="spellStart"/>
      <w:r w:rsidRPr="006D00A5">
        <w:rPr>
          <w:i/>
          <w:iCs/>
          <w:sz w:val="24"/>
          <w:szCs w:val="24"/>
        </w:rPr>
        <w:t>mnist</w:t>
      </w:r>
      <w:proofErr w:type="spellEnd"/>
      <w:r w:rsidRPr="006D00A5">
        <w:rPr>
          <w:i/>
          <w:iCs/>
          <w:sz w:val="24"/>
          <w:szCs w:val="24"/>
        </w:rPr>
        <w:t xml:space="preserve">  |  TensorFlow Datasets</w:t>
      </w:r>
      <w:r w:rsidRPr="006D00A5">
        <w:rPr>
          <w:sz w:val="24"/>
          <w:szCs w:val="24"/>
        </w:rPr>
        <w:t>. [online] TensorFlow. Available at: https://www.tensorflow.org/datasets/catalog/mnist.</w:t>
      </w:r>
    </w:p>
    <w:p w14:paraId="6FF72C28" w14:textId="2DE9EE13" w:rsidR="001436CC" w:rsidRPr="006D00A5" w:rsidRDefault="001436CC" w:rsidP="00B006A8">
      <w:pPr>
        <w:pStyle w:val="BodyText"/>
        <w:ind w:left="288" w:firstLine="0"/>
        <w:jc w:val="left"/>
        <w:rPr>
          <w:sz w:val="24"/>
          <w:szCs w:val="24"/>
        </w:rPr>
      </w:pPr>
      <w:proofErr w:type="spellStart"/>
      <w:r w:rsidRPr="006D00A5">
        <w:rPr>
          <w:sz w:val="24"/>
          <w:szCs w:val="24"/>
        </w:rPr>
        <w:t>Verbraeken</w:t>
      </w:r>
      <w:proofErr w:type="spellEnd"/>
      <w:r w:rsidRPr="006D00A5">
        <w:rPr>
          <w:sz w:val="24"/>
          <w:szCs w:val="24"/>
        </w:rPr>
        <w:t xml:space="preserve">, J., </w:t>
      </w:r>
      <w:proofErr w:type="spellStart"/>
      <w:r w:rsidRPr="006D00A5">
        <w:rPr>
          <w:sz w:val="24"/>
          <w:szCs w:val="24"/>
        </w:rPr>
        <w:t>Wolting</w:t>
      </w:r>
      <w:proofErr w:type="spellEnd"/>
      <w:r w:rsidRPr="006D00A5">
        <w:rPr>
          <w:sz w:val="24"/>
          <w:szCs w:val="24"/>
        </w:rPr>
        <w:t xml:space="preserve">, M., </w:t>
      </w:r>
      <w:proofErr w:type="spellStart"/>
      <w:r w:rsidRPr="006D00A5">
        <w:rPr>
          <w:sz w:val="24"/>
          <w:szCs w:val="24"/>
        </w:rPr>
        <w:t>Katzy</w:t>
      </w:r>
      <w:proofErr w:type="spellEnd"/>
      <w:r w:rsidRPr="006D00A5">
        <w:rPr>
          <w:sz w:val="24"/>
          <w:szCs w:val="24"/>
        </w:rPr>
        <w:t xml:space="preserve">, J., Kloppenburg, J., Verbelen, T. and </w:t>
      </w:r>
      <w:proofErr w:type="spellStart"/>
      <w:r w:rsidRPr="006D00A5">
        <w:rPr>
          <w:sz w:val="24"/>
          <w:szCs w:val="24"/>
        </w:rPr>
        <w:t>Rellermeyer</w:t>
      </w:r>
      <w:proofErr w:type="spellEnd"/>
      <w:r w:rsidRPr="006D00A5">
        <w:rPr>
          <w:sz w:val="24"/>
          <w:szCs w:val="24"/>
        </w:rPr>
        <w:t xml:space="preserve">, J.S. (2020). A Survey on Distributed Machine Learning. </w:t>
      </w:r>
      <w:r w:rsidRPr="006D00A5">
        <w:rPr>
          <w:i/>
          <w:iCs/>
          <w:sz w:val="24"/>
          <w:szCs w:val="24"/>
        </w:rPr>
        <w:t>ACM Computing Surveys</w:t>
      </w:r>
      <w:r w:rsidRPr="006D00A5">
        <w:rPr>
          <w:sz w:val="24"/>
          <w:szCs w:val="24"/>
        </w:rPr>
        <w:t xml:space="preserve">, 53(2), pp.1–33. </w:t>
      </w:r>
      <w:proofErr w:type="spellStart"/>
      <w:r w:rsidRPr="006D00A5">
        <w:rPr>
          <w:sz w:val="24"/>
          <w:szCs w:val="24"/>
        </w:rPr>
        <w:t>doi</w:t>
      </w:r>
      <w:proofErr w:type="spellEnd"/>
      <w:r w:rsidRPr="006D00A5">
        <w:rPr>
          <w:sz w:val="24"/>
          <w:szCs w:val="24"/>
        </w:rPr>
        <w:t>: https://doi.org/10.1145/3377454.</w:t>
      </w:r>
    </w:p>
    <w:p w14:paraId="3C925639" w14:textId="563235FB" w:rsidR="00B006A8" w:rsidRPr="006D00A5" w:rsidRDefault="00B006A8" w:rsidP="00B006A8">
      <w:pPr>
        <w:pStyle w:val="BodyText"/>
        <w:ind w:left="288" w:firstLine="0"/>
        <w:jc w:val="left"/>
        <w:rPr>
          <w:sz w:val="24"/>
          <w:szCs w:val="24"/>
        </w:rPr>
      </w:pPr>
      <w:r w:rsidRPr="006D00A5">
        <w:rPr>
          <w:sz w:val="24"/>
          <w:szCs w:val="24"/>
        </w:rPr>
        <w:t xml:space="preserve">Wang, E., Kannan, A., Liang, Y., Chen, B. and Chowdhury, M., </w:t>
      </w:r>
      <w:r w:rsidR="00621510" w:rsidRPr="006D00A5">
        <w:rPr>
          <w:sz w:val="24"/>
          <w:szCs w:val="24"/>
        </w:rPr>
        <w:t>(</w:t>
      </w:r>
      <w:r w:rsidRPr="006D00A5">
        <w:rPr>
          <w:sz w:val="24"/>
          <w:szCs w:val="24"/>
        </w:rPr>
        <w:t>2023</w:t>
      </w:r>
      <w:r w:rsidR="00621510" w:rsidRPr="006D00A5">
        <w:rPr>
          <w:sz w:val="24"/>
          <w:szCs w:val="24"/>
        </w:rPr>
        <w:t>)</w:t>
      </w:r>
      <w:r w:rsidRPr="006D00A5">
        <w:rPr>
          <w:sz w:val="24"/>
          <w:szCs w:val="24"/>
        </w:rPr>
        <w:t xml:space="preserve">. </w:t>
      </w:r>
      <w:r w:rsidRPr="006D00A5">
        <w:rPr>
          <w:i/>
          <w:iCs/>
          <w:sz w:val="24"/>
          <w:szCs w:val="24"/>
        </w:rPr>
        <w:t>FLINT: A Platform for Federated Learning Integration</w:t>
      </w:r>
      <w:r w:rsidRPr="006D00A5">
        <w:rPr>
          <w:sz w:val="24"/>
          <w:szCs w:val="24"/>
        </w:rPr>
        <w:t xml:space="preserve">. Available at:  </w:t>
      </w:r>
      <w:hyperlink r:id="rId14" w:history="1">
        <w:r w:rsidRPr="006D00A5">
          <w:rPr>
            <w:rStyle w:val="Hyperlink"/>
            <w:color w:val="auto"/>
            <w:sz w:val="24"/>
            <w:szCs w:val="24"/>
            <w:u w:val="none"/>
          </w:rPr>
          <w:t>https://doi.org/10.48550/arXiv.2302.12862</w:t>
        </w:r>
      </w:hyperlink>
      <w:r w:rsidRPr="006D00A5">
        <w:rPr>
          <w:sz w:val="24"/>
          <w:szCs w:val="24"/>
        </w:rPr>
        <w:t>. [Accessed Date].</w:t>
      </w:r>
    </w:p>
    <w:p w14:paraId="5502A7F1" w14:textId="01D94CAA" w:rsidR="00B006A8" w:rsidRPr="006D00A5" w:rsidRDefault="00B006A8" w:rsidP="00B006A8">
      <w:pPr>
        <w:pStyle w:val="BodyText"/>
        <w:ind w:left="288" w:firstLine="0"/>
        <w:jc w:val="left"/>
        <w:rPr>
          <w:sz w:val="24"/>
          <w:szCs w:val="24"/>
        </w:rPr>
      </w:pPr>
      <w:r w:rsidRPr="006D00A5">
        <w:rPr>
          <w:sz w:val="24"/>
          <w:szCs w:val="24"/>
        </w:rPr>
        <w:t>Wang, Z., Fan, X., Peng, Z., Li, X., Yang, Z., Feng, M., Yang, Z., Liu, X. and Wang, C. (2023</w:t>
      </w:r>
      <w:r w:rsidRPr="006D00A5">
        <w:rPr>
          <w:i/>
          <w:iCs/>
          <w:sz w:val="24"/>
          <w:szCs w:val="24"/>
        </w:rPr>
        <w:t>). </w:t>
      </w:r>
      <w:proofErr w:type="spellStart"/>
      <w:r w:rsidRPr="006D00A5">
        <w:rPr>
          <w:i/>
          <w:iCs/>
          <w:sz w:val="24"/>
          <w:szCs w:val="24"/>
        </w:rPr>
        <w:t>FLGo</w:t>
      </w:r>
      <w:proofErr w:type="spellEnd"/>
      <w:r w:rsidRPr="006D00A5">
        <w:rPr>
          <w:i/>
          <w:iCs/>
          <w:sz w:val="24"/>
          <w:szCs w:val="24"/>
        </w:rPr>
        <w:t>: A Fully Customizable Federated Learning Platform</w:t>
      </w:r>
      <w:r w:rsidRPr="006D00A5">
        <w:rPr>
          <w:sz w:val="24"/>
          <w:szCs w:val="24"/>
        </w:rPr>
        <w:t xml:space="preserve">. Available at: </w:t>
      </w:r>
      <w:hyperlink r:id="rId15" w:history="1">
        <w:r w:rsidRPr="006D00A5">
          <w:rPr>
            <w:rStyle w:val="Hyperlink"/>
            <w:color w:val="auto"/>
            <w:sz w:val="24"/>
            <w:szCs w:val="24"/>
            <w:u w:val="none"/>
          </w:rPr>
          <w:t>https://doi.org/10.48550/arXiv.2306.12079</w:t>
        </w:r>
      </w:hyperlink>
      <w:r w:rsidRPr="006D00A5">
        <w:rPr>
          <w:sz w:val="24"/>
          <w:szCs w:val="24"/>
        </w:rPr>
        <w:t xml:space="preserve">. </w:t>
      </w:r>
    </w:p>
    <w:p w14:paraId="64E078EA" w14:textId="6DA0D7CA" w:rsidR="004F2BE5" w:rsidRPr="006D00A5" w:rsidRDefault="004F2BE5" w:rsidP="004F2BE5">
      <w:pPr>
        <w:pStyle w:val="BodyText"/>
        <w:ind w:left="288" w:firstLine="0"/>
        <w:jc w:val="left"/>
        <w:rPr>
          <w:sz w:val="24"/>
          <w:szCs w:val="24"/>
        </w:rPr>
      </w:pPr>
      <w:r w:rsidRPr="006D00A5">
        <w:rPr>
          <w:sz w:val="24"/>
          <w:szCs w:val="24"/>
        </w:rPr>
        <w:t xml:space="preserve">www.rsna.org. (2018). </w:t>
      </w:r>
      <w:r w:rsidRPr="006D00A5">
        <w:rPr>
          <w:i/>
          <w:iCs/>
          <w:sz w:val="24"/>
          <w:szCs w:val="24"/>
        </w:rPr>
        <w:t>RSNA Pneumonia Detection Challenge (2018)</w:t>
      </w:r>
      <w:r w:rsidRPr="006D00A5">
        <w:rPr>
          <w:sz w:val="24"/>
          <w:szCs w:val="24"/>
        </w:rPr>
        <w:t>. [online] Available at: https://www.rsna.org/rsnai/ai-image-challenge/rsna-pneumonia-detection-challenge-2018.</w:t>
      </w:r>
    </w:p>
    <w:p w14:paraId="5ADDAF82" w14:textId="160E2EB0" w:rsidR="001F5F23" w:rsidRPr="006D00A5" w:rsidRDefault="001F5F23" w:rsidP="00B006A8">
      <w:pPr>
        <w:pStyle w:val="BodyText"/>
        <w:ind w:left="288" w:firstLine="0"/>
        <w:jc w:val="left"/>
        <w:rPr>
          <w:sz w:val="24"/>
          <w:szCs w:val="24"/>
        </w:rPr>
      </w:pPr>
      <w:r w:rsidRPr="006D00A5">
        <w:rPr>
          <w:sz w:val="24"/>
          <w:szCs w:val="24"/>
        </w:rPr>
        <w:lastRenderedPageBreak/>
        <w:t xml:space="preserve">www.youtube.com. </w:t>
      </w:r>
      <w:r w:rsidR="00621510" w:rsidRPr="006D00A5">
        <w:rPr>
          <w:sz w:val="24"/>
          <w:szCs w:val="24"/>
        </w:rPr>
        <w:t>(</w:t>
      </w:r>
      <w:r w:rsidRPr="006D00A5">
        <w:rPr>
          <w:sz w:val="24"/>
          <w:szCs w:val="24"/>
        </w:rPr>
        <w:t>2024</w:t>
      </w:r>
      <w:r w:rsidR="00621510" w:rsidRPr="006D00A5">
        <w:rPr>
          <w:sz w:val="24"/>
          <w:szCs w:val="24"/>
        </w:rPr>
        <w:t>)</w:t>
      </w:r>
      <w:r w:rsidRPr="006D00A5">
        <w:rPr>
          <w:sz w:val="24"/>
          <w:szCs w:val="24"/>
        </w:rPr>
        <w:t xml:space="preserve">. Tutorial: </w:t>
      </w:r>
      <w:r w:rsidRPr="006D00A5">
        <w:rPr>
          <w:i/>
          <w:iCs/>
          <w:sz w:val="24"/>
          <w:szCs w:val="24"/>
        </w:rPr>
        <w:t xml:space="preserve">Federated Learning in AI4EOSC. </w:t>
      </w:r>
      <w:r w:rsidRPr="006D00A5">
        <w:rPr>
          <w:sz w:val="24"/>
          <w:szCs w:val="24"/>
        </w:rPr>
        <w:t>[online] Available at: https://www.youtube.com/watch?v=FrgVummLNbU [Accessed 10 May 2024].</w:t>
      </w:r>
    </w:p>
    <w:p w14:paraId="44C248B6" w14:textId="62A87D1D" w:rsidR="00EB4E17" w:rsidRPr="006D00A5" w:rsidRDefault="00EB4E17" w:rsidP="00B006A8">
      <w:pPr>
        <w:pStyle w:val="BodyText"/>
        <w:ind w:left="288" w:firstLine="0"/>
        <w:jc w:val="left"/>
        <w:rPr>
          <w:sz w:val="24"/>
          <w:szCs w:val="24"/>
        </w:rPr>
      </w:pPr>
      <w:r w:rsidRPr="006D00A5">
        <w:rPr>
          <w:sz w:val="24"/>
          <w:szCs w:val="24"/>
        </w:rPr>
        <w:t xml:space="preserve">www.youtube.com. </w:t>
      </w:r>
      <w:r w:rsidR="00621510" w:rsidRPr="006D00A5">
        <w:rPr>
          <w:sz w:val="24"/>
          <w:szCs w:val="24"/>
        </w:rPr>
        <w:t>(</w:t>
      </w:r>
      <w:r w:rsidR="00670F7F" w:rsidRPr="006D00A5">
        <w:rPr>
          <w:sz w:val="24"/>
          <w:szCs w:val="24"/>
        </w:rPr>
        <w:t>2022</w:t>
      </w:r>
      <w:r w:rsidR="00621510" w:rsidRPr="006D00A5">
        <w:rPr>
          <w:sz w:val="24"/>
          <w:szCs w:val="24"/>
        </w:rPr>
        <w:t>)</w:t>
      </w:r>
      <w:r w:rsidRPr="006D00A5">
        <w:rPr>
          <w:sz w:val="24"/>
          <w:szCs w:val="24"/>
        </w:rPr>
        <w:t xml:space="preserve">. </w:t>
      </w:r>
      <w:r w:rsidRPr="006D00A5">
        <w:rPr>
          <w:i/>
          <w:iCs/>
          <w:sz w:val="24"/>
          <w:szCs w:val="24"/>
        </w:rPr>
        <w:t>Federated Learning with Azure Machine Learning</w:t>
      </w:r>
      <w:r w:rsidRPr="006D00A5">
        <w:rPr>
          <w:sz w:val="24"/>
          <w:szCs w:val="24"/>
        </w:rPr>
        <w:t>. [online] Available at: https://www.youtube.com/watch?v=aTj4AqbCWEA [Accessed 10 May 2024].</w:t>
      </w:r>
    </w:p>
    <w:p w14:paraId="6418795E" w14:textId="23507EA0" w:rsidR="00E07D13" w:rsidRPr="006D00A5" w:rsidRDefault="00E07D13" w:rsidP="00B006A8">
      <w:pPr>
        <w:pStyle w:val="BodyText"/>
        <w:ind w:left="288" w:firstLine="0"/>
        <w:jc w:val="left"/>
        <w:rPr>
          <w:sz w:val="24"/>
          <w:szCs w:val="24"/>
        </w:rPr>
      </w:pPr>
      <w:r w:rsidRPr="006D00A5">
        <w:rPr>
          <w:sz w:val="24"/>
          <w:szCs w:val="24"/>
        </w:rPr>
        <w:t xml:space="preserve">Xing, E.P., Ho, Q., Dai, W., Kim, J.K., Wei, J., Lee, S., Zheng, X., Xie, P., Kumar, A. and Yu, Y. (2015). </w:t>
      </w:r>
      <w:proofErr w:type="spellStart"/>
      <w:r w:rsidRPr="006D00A5">
        <w:rPr>
          <w:sz w:val="24"/>
          <w:szCs w:val="24"/>
        </w:rPr>
        <w:t>Petuum</w:t>
      </w:r>
      <w:proofErr w:type="spellEnd"/>
      <w:r w:rsidRPr="006D00A5">
        <w:rPr>
          <w:sz w:val="24"/>
          <w:szCs w:val="24"/>
        </w:rPr>
        <w:t xml:space="preserve">: A New Platform for Distributed Machine Learning on Big Data. </w:t>
      </w:r>
      <w:r w:rsidRPr="006D00A5">
        <w:rPr>
          <w:i/>
          <w:iCs/>
          <w:sz w:val="24"/>
          <w:szCs w:val="24"/>
        </w:rPr>
        <w:t>IEEE Transactions on Big Data</w:t>
      </w:r>
      <w:r w:rsidRPr="006D00A5">
        <w:rPr>
          <w:sz w:val="24"/>
          <w:szCs w:val="24"/>
        </w:rPr>
        <w:t xml:space="preserve">, 1(2), pp.49–67. </w:t>
      </w:r>
      <w:proofErr w:type="spellStart"/>
      <w:r w:rsidRPr="006D00A5">
        <w:rPr>
          <w:sz w:val="24"/>
          <w:szCs w:val="24"/>
        </w:rPr>
        <w:t>doi</w:t>
      </w:r>
      <w:proofErr w:type="spellEnd"/>
      <w:r w:rsidRPr="006D00A5">
        <w:rPr>
          <w:sz w:val="24"/>
          <w:szCs w:val="24"/>
        </w:rPr>
        <w:t>:</w:t>
      </w:r>
      <w:r w:rsidR="008E0A4F" w:rsidRPr="006D00A5">
        <w:rPr>
          <w:sz w:val="24"/>
          <w:szCs w:val="24"/>
        </w:rPr>
        <w:t xml:space="preserve"> </w:t>
      </w:r>
      <w:r w:rsidRPr="006D00A5">
        <w:rPr>
          <w:sz w:val="24"/>
          <w:szCs w:val="24"/>
        </w:rPr>
        <w:t>https://doi.org/10.1109/tbdata.2015.2472014.</w:t>
      </w:r>
    </w:p>
    <w:p w14:paraId="40FFA6C8" w14:textId="28207A96" w:rsidR="00526B61" w:rsidRPr="006D00A5" w:rsidRDefault="00526B61" w:rsidP="00B006A8">
      <w:pPr>
        <w:pStyle w:val="BodyText"/>
        <w:ind w:left="288" w:firstLine="0"/>
        <w:jc w:val="left"/>
        <w:rPr>
          <w:sz w:val="24"/>
          <w:szCs w:val="24"/>
        </w:rPr>
      </w:pPr>
      <w:r w:rsidRPr="006D00A5">
        <w:rPr>
          <w:sz w:val="24"/>
          <w:szCs w:val="24"/>
        </w:rPr>
        <w:t>Zhang, D., Ren, F., Li, Y., Na, L. and Ma, Y. (2021). Pneumonia Detection from Chest X-ray Images Based on Convolutional Neural Network.</w:t>
      </w:r>
      <w:r w:rsidRPr="006D00A5">
        <w:rPr>
          <w:i/>
          <w:iCs/>
          <w:sz w:val="24"/>
          <w:szCs w:val="24"/>
        </w:rPr>
        <w:t xml:space="preserve"> Electronics</w:t>
      </w:r>
      <w:r w:rsidRPr="006D00A5">
        <w:rPr>
          <w:sz w:val="24"/>
          <w:szCs w:val="24"/>
        </w:rPr>
        <w:t xml:space="preserve">, 10(13), p.1512. </w:t>
      </w:r>
      <w:proofErr w:type="spellStart"/>
      <w:r w:rsidRPr="006D00A5">
        <w:rPr>
          <w:sz w:val="24"/>
          <w:szCs w:val="24"/>
        </w:rPr>
        <w:t>doi</w:t>
      </w:r>
      <w:proofErr w:type="spellEnd"/>
      <w:r w:rsidRPr="006D00A5">
        <w:rPr>
          <w:sz w:val="24"/>
          <w:szCs w:val="24"/>
        </w:rPr>
        <w:t>:</w:t>
      </w:r>
      <w:r w:rsidR="003C23A5" w:rsidRPr="006D00A5">
        <w:rPr>
          <w:sz w:val="24"/>
          <w:szCs w:val="24"/>
        </w:rPr>
        <w:t xml:space="preserve"> </w:t>
      </w:r>
      <w:r w:rsidRPr="006D00A5">
        <w:rPr>
          <w:sz w:val="24"/>
          <w:szCs w:val="24"/>
        </w:rPr>
        <w:t>https://doi.org/10.3390/electronics10131512.</w:t>
      </w:r>
    </w:p>
    <w:p w14:paraId="2C737EBB" w14:textId="1F3EF6AC" w:rsidR="00403208" w:rsidRPr="006D00A5" w:rsidRDefault="00403208" w:rsidP="00B006A8">
      <w:pPr>
        <w:pStyle w:val="BodyText"/>
        <w:ind w:left="288" w:firstLine="0"/>
        <w:jc w:val="left"/>
        <w:rPr>
          <w:sz w:val="24"/>
          <w:szCs w:val="24"/>
        </w:rPr>
      </w:pPr>
      <w:r w:rsidRPr="006D00A5">
        <w:rPr>
          <w:sz w:val="24"/>
          <w:szCs w:val="24"/>
        </w:rPr>
        <w:t>Zhang, H., Bosch, J. and Olsson, H.</w:t>
      </w:r>
      <w:r w:rsidR="00DB3EDB" w:rsidRPr="006D00A5">
        <w:rPr>
          <w:sz w:val="24"/>
          <w:szCs w:val="24"/>
        </w:rPr>
        <w:t>,</w:t>
      </w:r>
      <w:r w:rsidRPr="006D00A5">
        <w:rPr>
          <w:sz w:val="24"/>
          <w:szCs w:val="24"/>
        </w:rPr>
        <w:t xml:space="preserve"> </w:t>
      </w:r>
      <w:r w:rsidR="00621510" w:rsidRPr="006D00A5">
        <w:rPr>
          <w:sz w:val="24"/>
          <w:szCs w:val="24"/>
        </w:rPr>
        <w:t>(</w:t>
      </w:r>
      <w:r w:rsidR="00DB3EDB" w:rsidRPr="006D00A5">
        <w:rPr>
          <w:sz w:val="24"/>
          <w:szCs w:val="24"/>
        </w:rPr>
        <w:t>2021</w:t>
      </w:r>
      <w:r w:rsidR="00621510" w:rsidRPr="006D00A5">
        <w:rPr>
          <w:sz w:val="24"/>
          <w:szCs w:val="24"/>
        </w:rPr>
        <w:t>)</w:t>
      </w:r>
      <w:r w:rsidRPr="006D00A5">
        <w:rPr>
          <w:sz w:val="24"/>
          <w:szCs w:val="24"/>
        </w:rPr>
        <w:t xml:space="preserve">. Real-time End-to-End Federated Learning: </w:t>
      </w:r>
      <w:r w:rsidRPr="006D00A5">
        <w:rPr>
          <w:i/>
          <w:iCs/>
          <w:sz w:val="24"/>
          <w:szCs w:val="24"/>
        </w:rPr>
        <w:t>An Automotive Case Study</w:t>
      </w:r>
      <w:r w:rsidRPr="006D00A5">
        <w:rPr>
          <w:sz w:val="24"/>
          <w:szCs w:val="24"/>
        </w:rPr>
        <w:t>. Available at: https://arxiv.org/pdf/2103.11879. [Accessed Date].</w:t>
      </w:r>
    </w:p>
    <w:p w14:paraId="61F19D38" w14:textId="40E282C5" w:rsidR="00B006A8" w:rsidRPr="006D00A5" w:rsidRDefault="00B006A8" w:rsidP="00B006A8">
      <w:pPr>
        <w:pStyle w:val="BodyText"/>
        <w:ind w:left="288" w:firstLine="0"/>
        <w:jc w:val="left"/>
        <w:rPr>
          <w:sz w:val="24"/>
          <w:szCs w:val="24"/>
        </w:rPr>
      </w:pPr>
      <w:r w:rsidRPr="006D00A5">
        <w:rPr>
          <w:sz w:val="24"/>
          <w:szCs w:val="24"/>
        </w:rPr>
        <w:t xml:space="preserve">Zhuang, W., Gan, X., Wen, Y. and Zhang, S., </w:t>
      </w:r>
      <w:r w:rsidR="00621510" w:rsidRPr="006D00A5">
        <w:rPr>
          <w:sz w:val="24"/>
          <w:szCs w:val="24"/>
        </w:rPr>
        <w:t>(</w:t>
      </w:r>
      <w:r w:rsidRPr="006D00A5">
        <w:rPr>
          <w:sz w:val="24"/>
          <w:szCs w:val="24"/>
        </w:rPr>
        <w:t>2022</w:t>
      </w:r>
      <w:r w:rsidR="00621510" w:rsidRPr="006D00A5">
        <w:rPr>
          <w:sz w:val="24"/>
          <w:szCs w:val="24"/>
        </w:rPr>
        <w:t>)</w:t>
      </w:r>
      <w:r w:rsidRPr="006D00A5">
        <w:rPr>
          <w:sz w:val="24"/>
          <w:szCs w:val="24"/>
        </w:rPr>
        <w:t xml:space="preserve">. </w:t>
      </w:r>
      <w:proofErr w:type="spellStart"/>
      <w:r w:rsidRPr="006D00A5">
        <w:rPr>
          <w:sz w:val="24"/>
          <w:szCs w:val="24"/>
        </w:rPr>
        <w:t>EasyFL</w:t>
      </w:r>
      <w:proofErr w:type="spellEnd"/>
      <w:r w:rsidRPr="006D00A5">
        <w:rPr>
          <w:sz w:val="24"/>
          <w:szCs w:val="24"/>
        </w:rPr>
        <w:t xml:space="preserve">: A Low-code Federated Learning Platform For Dummies. </w:t>
      </w:r>
      <w:r w:rsidRPr="006D00A5">
        <w:rPr>
          <w:i/>
          <w:iCs/>
          <w:sz w:val="24"/>
          <w:szCs w:val="24"/>
        </w:rPr>
        <w:t>IEEE Internet of Things Journal</w:t>
      </w:r>
      <w:r w:rsidRPr="006D00A5">
        <w:rPr>
          <w:sz w:val="24"/>
          <w:szCs w:val="24"/>
        </w:rPr>
        <w:t xml:space="preserve">. Available at: </w:t>
      </w:r>
      <w:hyperlink r:id="rId16" w:history="1">
        <w:r w:rsidRPr="006D00A5">
          <w:rPr>
            <w:rStyle w:val="Hyperlink"/>
            <w:color w:val="auto"/>
            <w:sz w:val="24"/>
            <w:szCs w:val="24"/>
            <w:u w:val="none"/>
          </w:rPr>
          <w:t>https://doi.org/10.1109/JIOT.2022.3143842</w:t>
        </w:r>
      </w:hyperlink>
      <w:r w:rsidRPr="006D00A5">
        <w:rPr>
          <w:sz w:val="24"/>
          <w:szCs w:val="24"/>
        </w:rPr>
        <w:t xml:space="preserve">. </w:t>
      </w:r>
    </w:p>
    <w:p w14:paraId="0D2950ED" w14:textId="49734D9E" w:rsidR="00B006A8" w:rsidRPr="006D00A5" w:rsidRDefault="00B006A8" w:rsidP="00B006A8">
      <w:pPr>
        <w:pStyle w:val="BodyText"/>
        <w:ind w:left="288" w:firstLine="0"/>
        <w:jc w:val="left"/>
        <w:rPr>
          <w:sz w:val="24"/>
          <w:szCs w:val="24"/>
        </w:rPr>
      </w:pPr>
      <w:r w:rsidRPr="006D00A5">
        <w:rPr>
          <w:sz w:val="24"/>
          <w:szCs w:val="24"/>
        </w:rPr>
        <w:t xml:space="preserve">Ziller, A., Trask, A., Lopardo, A., </w:t>
      </w:r>
      <w:proofErr w:type="spellStart"/>
      <w:r w:rsidRPr="006D00A5">
        <w:rPr>
          <w:sz w:val="24"/>
          <w:szCs w:val="24"/>
        </w:rPr>
        <w:t>Szymkow</w:t>
      </w:r>
      <w:proofErr w:type="spellEnd"/>
      <w:r w:rsidRPr="006D00A5">
        <w:rPr>
          <w:sz w:val="24"/>
          <w:szCs w:val="24"/>
        </w:rPr>
        <w:t xml:space="preserve">, B., Wagner, B., Bluemke, E., </w:t>
      </w:r>
      <w:proofErr w:type="spellStart"/>
      <w:r w:rsidRPr="006D00A5">
        <w:rPr>
          <w:sz w:val="24"/>
          <w:szCs w:val="24"/>
        </w:rPr>
        <w:t>Nounahon</w:t>
      </w:r>
      <w:proofErr w:type="spellEnd"/>
      <w:r w:rsidRPr="006D00A5">
        <w:rPr>
          <w:sz w:val="24"/>
          <w:szCs w:val="24"/>
        </w:rPr>
        <w:t xml:space="preserve">, J.-M., </w:t>
      </w:r>
      <w:proofErr w:type="spellStart"/>
      <w:r w:rsidRPr="006D00A5">
        <w:rPr>
          <w:sz w:val="24"/>
          <w:szCs w:val="24"/>
        </w:rPr>
        <w:t>Passerat-Palmbach</w:t>
      </w:r>
      <w:proofErr w:type="spellEnd"/>
      <w:r w:rsidRPr="006D00A5">
        <w:rPr>
          <w:sz w:val="24"/>
          <w:szCs w:val="24"/>
        </w:rPr>
        <w:t xml:space="preserve">, J., Prakash, K., Rose, N., </w:t>
      </w:r>
      <w:proofErr w:type="spellStart"/>
      <w:r w:rsidRPr="006D00A5">
        <w:rPr>
          <w:sz w:val="24"/>
          <w:szCs w:val="24"/>
        </w:rPr>
        <w:t>Ryffel</w:t>
      </w:r>
      <w:proofErr w:type="spellEnd"/>
      <w:r w:rsidRPr="006D00A5">
        <w:rPr>
          <w:sz w:val="24"/>
          <w:szCs w:val="24"/>
        </w:rPr>
        <w:t xml:space="preserve">, T., Reza, Z.N. and </w:t>
      </w:r>
      <w:proofErr w:type="spellStart"/>
      <w:r w:rsidRPr="006D00A5">
        <w:rPr>
          <w:sz w:val="24"/>
          <w:szCs w:val="24"/>
        </w:rPr>
        <w:t>Kaissis</w:t>
      </w:r>
      <w:proofErr w:type="spellEnd"/>
      <w:r w:rsidRPr="006D00A5">
        <w:rPr>
          <w:sz w:val="24"/>
          <w:szCs w:val="24"/>
        </w:rPr>
        <w:t xml:space="preserve">, G., </w:t>
      </w:r>
      <w:r w:rsidR="00621510" w:rsidRPr="006D00A5">
        <w:rPr>
          <w:sz w:val="24"/>
          <w:szCs w:val="24"/>
        </w:rPr>
        <w:t>(</w:t>
      </w:r>
      <w:r w:rsidRPr="006D00A5">
        <w:rPr>
          <w:sz w:val="24"/>
          <w:szCs w:val="24"/>
        </w:rPr>
        <w:t>2021</w:t>
      </w:r>
      <w:r w:rsidR="00621510" w:rsidRPr="006D00A5">
        <w:rPr>
          <w:sz w:val="24"/>
          <w:szCs w:val="24"/>
        </w:rPr>
        <w:t>)</w:t>
      </w:r>
      <w:r w:rsidRPr="006D00A5">
        <w:rPr>
          <w:sz w:val="24"/>
          <w:szCs w:val="24"/>
        </w:rPr>
        <w:t xml:space="preserve">. </w:t>
      </w:r>
      <w:proofErr w:type="spellStart"/>
      <w:r w:rsidRPr="006D00A5">
        <w:rPr>
          <w:sz w:val="24"/>
          <w:szCs w:val="24"/>
        </w:rPr>
        <w:t>PySyft</w:t>
      </w:r>
      <w:proofErr w:type="spellEnd"/>
      <w:r w:rsidRPr="006D00A5">
        <w:rPr>
          <w:sz w:val="24"/>
          <w:szCs w:val="24"/>
        </w:rPr>
        <w:t>: A Library for Easy Federated Learning</w:t>
      </w:r>
      <w:r w:rsidRPr="006D00A5">
        <w:rPr>
          <w:i/>
          <w:iCs/>
          <w:sz w:val="24"/>
          <w:szCs w:val="24"/>
        </w:rPr>
        <w:t>. Federated Learning Systems</w:t>
      </w:r>
      <w:r w:rsidRPr="006D00A5">
        <w:rPr>
          <w:sz w:val="24"/>
          <w:szCs w:val="24"/>
        </w:rPr>
        <w:t>, pp.111–139. Available at: https://doi.org/10.1007/978-3-030-70604-3_5. [Accessed Date].</w:t>
      </w:r>
    </w:p>
    <w:p w14:paraId="051256F0" w14:textId="77777777" w:rsidR="00B006A8" w:rsidRDefault="00B006A8" w:rsidP="00B006A8"/>
    <w:p w14:paraId="296A6F12" w14:textId="77777777" w:rsidR="00FE21B5" w:rsidRDefault="00FE21B5" w:rsidP="00C3722C">
      <w:pPr>
        <w:ind w:left="357"/>
        <w:rPr>
          <w:rFonts w:ascii="Times New Roman" w:hAnsi="Times New Roman" w:cs="Times New Roman"/>
          <w:iCs/>
          <w:sz w:val="24"/>
          <w:szCs w:val="24"/>
        </w:rPr>
      </w:pPr>
    </w:p>
    <w:p w14:paraId="72461114" w14:textId="77777777" w:rsidR="00936421" w:rsidRPr="00C3722C" w:rsidRDefault="00936421" w:rsidP="00C3722C">
      <w:pPr>
        <w:ind w:left="357"/>
        <w:rPr>
          <w:rFonts w:ascii="Times New Roman" w:hAnsi="Times New Roman" w:cs="Times New Roman"/>
          <w:iCs/>
          <w:sz w:val="24"/>
          <w:szCs w:val="24"/>
        </w:rPr>
      </w:pPr>
    </w:p>
    <w:p w14:paraId="2C6392C5" w14:textId="77777777" w:rsidR="00697C3B" w:rsidRPr="00697C3B" w:rsidRDefault="00697C3B" w:rsidP="00697C3B"/>
    <w:p w14:paraId="74F7FA4D" w14:textId="77777777" w:rsidR="002B12C2" w:rsidRPr="00325554" w:rsidRDefault="002B12C2" w:rsidP="00D27F6F">
      <w:pPr>
        <w:ind w:left="720"/>
        <w:rPr>
          <w:rFonts w:ascii="Times New Roman" w:hAnsi="Times New Roman" w:cs="Times New Roman"/>
          <w:b/>
          <w:bCs/>
          <w:sz w:val="24"/>
          <w:szCs w:val="24"/>
        </w:rPr>
      </w:pPr>
    </w:p>
    <w:p w14:paraId="1EA47B3C" w14:textId="13123BAE" w:rsidR="008D25A8" w:rsidRPr="006A5D4F" w:rsidRDefault="008D25A8" w:rsidP="006A5D4F">
      <w:pPr>
        <w:ind w:left="720"/>
        <w:jc w:val="center"/>
        <w:rPr>
          <w:rFonts w:ascii="Times New Roman" w:hAnsi="Times New Roman" w:cs="Times New Roman"/>
          <w:sz w:val="24"/>
          <w:szCs w:val="24"/>
        </w:rPr>
      </w:pPr>
    </w:p>
    <w:sectPr w:rsidR="008D25A8" w:rsidRPr="006A5D4F" w:rsidSect="00FE1582">
      <w:footerReference w:type="defaul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01422" w14:textId="77777777" w:rsidR="00FE1582" w:rsidRDefault="00FE1582" w:rsidP="00C60445">
      <w:pPr>
        <w:spacing w:after="0" w:line="240" w:lineRule="auto"/>
      </w:pPr>
      <w:r>
        <w:separator/>
      </w:r>
    </w:p>
  </w:endnote>
  <w:endnote w:type="continuationSeparator" w:id="0">
    <w:p w14:paraId="78B26C24" w14:textId="77777777" w:rsidR="00FE1582" w:rsidRDefault="00FE1582"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AA34A" w14:textId="64839A70" w:rsidR="00C6484F" w:rsidRDefault="00C6484F">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68344D">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6E8BE" w14:textId="7264F7A2" w:rsidR="00C60445" w:rsidRDefault="00C60445">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68344D">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6AB60" w14:textId="77777777" w:rsidR="00FE1582" w:rsidRDefault="00FE1582" w:rsidP="00C60445">
      <w:pPr>
        <w:spacing w:after="0" w:line="240" w:lineRule="auto"/>
      </w:pPr>
      <w:r>
        <w:separator/>
      </w:r>
    </w:p>
  </w:footnote>
  <w:footnote w:type="continuationSeparator" w:id="0">
    <w:p w14:paraId="40100089" w14:textId="77777777" w:rsidR="00FE1582" w:rsidRDefault="00FE1582" w:rsidP="00C60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5E08"/>
    <w:multiLevelType w:val="hybridMultilevel"/>
    <w:tmpl w:val="2C9A92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9F7FB4"/>
    <w:multiLevelType w:val="multilevel"/>
    <w:tmpl w:val="E93C464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0020B"/>
    <w:multiLevelType w:val="hybridMultilevel"/>
    <w:tmpl w:val="9EFA8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246BA2"/>
    <w:multiLevelType w:val="hybridMultilevel"/>
    <w:tmpl w:val="0EDC79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5075B1D"/>
    <w:multiLevelType w:val="hybridMultilevel"/>
    <w:tmpl w:val="C7382C58"/>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B1E093E"/>
    <w:multiLevelType w:val="hybridMultilevel"/>
    <w:tmpl w:val="8274FBB2"/>
    <w:lvl w:ilvl="0" w:tplc="3236B79C">
      <w:start w:val="4"/>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0AF0C5E"/>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637C9C"/>
    <w:multiLevelType w:val="hybridMultilevel"/>
    <w:tmpl w:val="6A7A26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2567982"/>
    <w:multiLevelType w:val="hybridMultilevel"/>
    <w:tmpl w:val="8B2A4B44"/>
    <w:lvl w:ilvl="0" w:tplc="1809000F">
      <w:start w:val="1"/>
      <w:numFmt w:val="decimal"/>
      <w:lvlText w:val="%1."/>
      <w:lvlJc w:val="left"/>
      <w:pPr>
        <w:ind w:left="1434" w:hanging="360"/>
      </w:pPr>
    </w:lvl>
    <w:lvl w:ilvl="1" w:tplc="18090019" w:tentative="1">
      <w:start w:val="1"/>
      <w:numFmt w:val="lowerLetter"/>
      <w:lvlText w:val="%2."/>
      <w:lvlJc w:val="left"/>
      <w:pPr>
        <w:ind w:left="2154" w:hanging="360"/>
      </w:pPr>
    </w:lvl>
    <w:lvl w:ilvl="2" w:tplc="1809001B" w:tentative="1">
      <w:start w:val="1"/>
      <w:numFmt w:val="lowerRoman"/>
      <w:lvlText w:val="%3."/>
      <w:lvlJc w:val="right"/>
      <w:pPr>
        <w:ind w:left="2874" w:hanging="180"/>
      </w:pPr>
    </w:lvl>
    <w:lvl w:ilvl="3" w:tplc="1809000F" w:tentative="1">
      <w:start w:val="1"/>
      <w:numFmt w:val="decimal"/>
      <w:lvlText w:val="%4."/>
      <w:lvlJc w:val="left"/>
      <w:pPr>
        <w:ind w:left="3594" w:hanging="360"/>
      </w:pPr>
    </w:lvl>
    <w:lvl w:ilvl="4" w:tplc="18090019" w:tentative="1">
      <w:start w:val="1"/>
      <w:numFmt w:val="lowerLetter"/>
      <w:lvlText w:val="%5."/>
      <w:lvlJc w:val="left"/>
      <w:pPr>
        <w:ind w:left="4314" w:hanging="360"/>
      </w:pPr>
    </w:lvl>
    <w:lvl w:ilvl="5" w:tplc="1809001B" w:tentative="1">
      <w:start w:val="1"/>
      <w:numFmt w:val="lowerRoman"/>
      <w:lvlText w:val="%6."/>
      <w:lvlJc w:val="right"/>
      <w:pPr>
        <w:ind w:left="5034" w:hanging="180"/>
      </w:pPr>
    </w:lvl>
    <w:lvl w:ilvl="6" w:tplc="1809000F" w:tentative="1">
      <w:start w:val="1"/>
      <w:numFmt w:val="decimal"/>
      <w:lvlText w:val="%7."/>
      <w:lvlJc w:val="left"/>
      <w:pPr>
        <w:ind w:left="5754" w:hanging="360"/>
      </w:pPr>
    </w:lvl>
    <w:lvl w:ilvl="7" w:tplc="18090019" w:tentative="1">
      <w:start w:val="1"/>
      <w:numFmt w:val="lowerLetter"/>
      <w:lvlText w:val="%8."/>
      <w:lvlJc w:val="left"/>
      <w:pPr>
        <w:ind w:left="6474" w:hanging="360"/>
      </w:pPr>
    </w:lvl>
    <w:lvl w:ilvl="8" w:tplc="1809001B" w:tentative="1">
      <w:start w:val="1"/>
      <w:numFmt w:val="lowerRoman"/>
      <w:lvlText w:val="%9."/>
      <w:lvlJc w:val="right"/>
      <w:pPr>
        <w:ind w:left="7194" w:hanging="180"/>
      </w:pPr>
    </w:lvl>
  </w:abstractNum>
  <w:abstractNum w:abstractNumId="9" w15:restartNumberingAfterBreak="0">
    <w:nsid w:val="26054CB7"/>
    <w:multiLevelType w:val="hybridMultilevel"/>
    <w:tmpl w:val="24CE4A7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64B5118"/>
    <w:multiLevelType w:val="hybridMultilevel"/>
    <w:tmpl w:val="79F8BB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28836C6C"/>
    <w:multiLevelType w:val="hybridMultilevel"/>
    <w:tmpl w:val="54300ED8"/>
    <w:lvl w:ilvl="0" w:tplc="0A28F70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29CB1762"/>
    <w:multiLevelType w:val="hybridMultilevel"/>
    <w:tmpl w:val="041E69F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F53765"/>
    <w:multiLevelType w:val="hybridMultilevel"/>
    <w:tmpl w:val="19BCB57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D137C4E"/>
    <w:multiLevelType w:val="hybridMultilevel"/>
    <w:tmpl w:val="2BD0343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4DB72E3"/>
    <w:multiLevelType w:val="hybridMultilevel"/>
    <w:tmpl w:val="92425E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4EB4AD1"/>
    <w:multiLevelType w:val="hybridMultilevel"/>
    <w:tmpl w:val="6A0A85E8"/>
    <w:lvl w:ilvl="0" w:tplc="B2FC1DB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35BC3995"/>
    <w:multiLevelType w:val="hybridMultilevel"/>
    <w:tmpl w:val="B66E3EA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15:restartNumberingAfterBreak="0">
    <w:nsid w:val="36866769"/>
    <w:multiLevelType w:val="hybridMultilevel"/>
    <w:tmpl w:val="169EF630"/>
    <w:lvl w:ilvl="0" w:tplc="FFFFFFFF">
      <w:start w:val="1"/>
      <w:numFmt w:val="decimal"/>
      <w:lvlText w:val="%1."/>
      <w:lvlJc w:val="left"/>
      <w:pPr>
        <w:ind w:left="1434" w:hanging="360"/>
      </w:pPr>
      <w:rPr>
        <w:rFonts w:hint="default"/>
      </w:rPr>
    </w:lvl>
    <w:lvl w:ilvl="1" w:tplc="FFFFFFFF">
      <w:start w:val="1"/>
      <w:numFmt w:val="lowerLetter"/>
      <w:lvlText w:val="%2."/>
      <w:lvlJc w:val="left"/>
      <w:pPr>
        <w:ind w:left="2154" w:hanging="360"/>
      </w:pPr>
    </w:lvl>
    <w:lvl w:ilvl="2" w:tplc="FFFFFFFF" w:tentative="1">
      <w:start w:val="1"/>
      <w:numFmt w:val="lowerRoman"/>
      <w:lvlText w:val="%3."/>
      <w:lvlJc w:val="right"/>
      <w:pPr>
        <w:ind w:left="2874" w:hanging="180"/>
      </w:pPr>
    </w:lvl>
    <w:lvl w:ilvl="3" w:tplc="FFFFFFFF" w:tentative="1">
      <w:start w:val="1"/>
      <w:numFmt w:val="decimal"/>
      <w:lvlText w:val="%4."/>
      <w:lvlJc w:val="left"/>
      <w:pPr>
        <w:ind w:left="3594" w:hanging="360"/>
      </w:pPr>
    </w:lvl>
    <w:lvl w:ilvl="4" w:tplc="FFFFFFFF" w:tentative="1">
      <w:start w:val="1"/>
      <w:numFmt w:val="lowerLetter"/>
      <w:lvlText w:val="%5."/>
      <w:lvlJc w:val="left"/>
      <w:pPr>
        <w:ind w:left="4314" w:hanging="360"/>
      </w:pPr>
    </w:lvl>
    <w:lvl w:ilvl="5" w:tplc="FFFFFFFF" w:tentative="1">
      <w:start w:val="1"/>
      <w:numFmt w:val="lowerRoman"/>
      <w:lvlText w:val="%6."/>
      <w:lvlJc w:val="right"/>
      <w:pPr>
        <w:ind w:left="5034" w:hanging="180"/>
      </w:pPr>
    </w:lvl>
    <w:lvl w:ilvl="6" w:tplc="FFFFFFFF" w:tentative="1">
      <w:start w:val="1"/>
      <w:numFmt w:val="decimal"/>
      <w:lvlText w:val="%7."/>
      <w:lvlJc w:val="left"/>
      <w:pPr>
        <w:ind w:left="5754" w:hanging="360"/>
      </w:pPr>
    </w:lvl>
    <w:lvl w:ilvl="7" w:tplc="FFFFFFFF" w:tentative="1">
      <w:start w:val="1"/>
      <w:numFmt w:val="lowerLetter"/>
      <w:lvlText w:val="%8."/>
      <w:lvlJc w:val="left"/>
      <w:pPr>
        <w:ind w:left="6474" w:hanging="360"/>
      </w:pPr>
    </w:lvl>
    <w:lvl w:ilvl="8" w:tplc="FFFFFFFF" w:tentative="1">
      <w:start w:val="1"/>
      <w:numFmt w:val="lowerRoman"/>
      <w:lvlText w:val="%9."/>
      <w:lvlJc w:val="right"/>
      <w:pPr>
        <w:ind w:left="7194" w:hanging="180"/>
      </w:pPr>
    </w:lvl>
  </w:abstractNum>
  <w:abstractNum w:abstractNumId="19" w15:restartNumberingAfterBreak="0">
    <w:nsid w:val="38747429"/>
    <w:multiLevelType w:val="hybridMultilevel"/>
    <w:tmpl w:val="0FC67F9A"/>
    <w:lvl w:ilvl="0" w:tplc="04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0" w15:restartNumberingAfterBreak="0">
    <w:nsid w:val="38D34160"/>
    <w:multiLevelType w:val="hybridMultilevel"/>
    <w:tmpl w:val="13B68790"/>
    <w:lvl w:ilvl="0" w:tplc="D19A95F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1" w15:restartNumberingAfterBreak="0">
    <w:nsid w:val="390F307B"/>
    <w:multiLevelType w:val="hybridMultilevel"/>
    <w:tmpl w:val="9B5A5BD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9D90A6C"/>
    <w:multiLevelType w:val="hybridMultilevel"/>
    <w:tmpl w:val="191CCE1C"/>
    <w:lvl w:ilvl="0" w:tplc="A03223B4">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3E870853"/>
    <w:multiLevelType w:val="hybridMultilevel"/>
    <w:tmpl w:val="9272B4B4"/>
    <w:lvl w:ilvl="0" w:tplc="CA36FAD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2783678"/>
    <w:multiLevelType w:val="hybridMultilevel"/>
    <w:tmpl w:val="CD1C588A"/>
    <w:lvl w:ilvl="0" w:tplc="18090001">
      <w:start w:val="1"/>
      <w:numFmt w:val="bullet"/>
      <w:lvlText w:val=""/>
      <w:lvlJc w:val="left"/>
      <w:pPr>
        <w:ind w:left="1434" w:hanging="360"/>
      </w:pPr>
      <w:rPr>
        <w:rFonts w:ascii="Symbol" w:hAnsi="Symbol"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25" w15:restartNumberingAfterBreak="0">
    <w:nsid w:val="4CF64F59"/>
    <w:multiLevelType w:val="hybridMultilevel"/>
    <w:tmpl w:val="89A88BC8"/>
    <w:lvl w:ilvl="0" w:tplc="3028D13C">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6" w15:restartNumberingAfterBreak="0">
    <w:nsid w:val="4DDD62F7"/>
    <w:multiLevelType w:val="hybridMultilevel"/>
    <w:tmpl w:val="4E2C4AF8"/>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FB2165E"/>
    <w:multiLevelType w:val="hybridMultilevel"/>
    <w:tmpl w:val="9C18F0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5EF77C7"/>
    <w:multiLevelType w:val="hybridMultilevel"/>
    <w:tmpl w:val="C774357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A1D6602"/>
    <w:multiLevelType w:val="hybridMultilevel"/>
    <w:tmpl w:val="41E68B5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CAC0CCF"/>
    <w:multiLevelType w:val="hybridMultilevel"/>
    <w:tmpl w:val="1A5226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F520A7F"/>
    <w:multiLevelType w:val="hybridMultilevel"/>
    <w:tmpl w:val="381628E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0C35512"/>
    <w:multiLevelType w:val="hybridMultilevel"/>
    <w:tmpl w:val="C90431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240075B"/>
    <w:multiLevelType w:val="hybridMultilevel"/>
    <w:tmpl w:val="FD1E2FB0"/>
    <w:lvl w:ilvl="0" w:tplc="3E4658E6">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4"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4E73296"/>
    <w:multiLevelType w:val="hybridMultilevel"/>
    <w:tmpl w:val="169EF630"/>
    <w:lvl w:ilvl="0" w:tplc="FFFFFFFF">
      <w:start w:val="1"/>
      <w:numFmt w:val="decimal"/>
      <w:lvlText w:val="%1."/>
      <w:lvlJc w:val="left"/>
      <w:pPr>
        <w:ind w:left="1434" w:hanging="360"/>
      </w:pPr>
      <w:rPr>
        <w:rFonts w:hint="default"/>
      </w:rPr>
    </w:lvl>
    <w:lvl w:ilvl="1" w:tplc="FFFFFFFF" w:tentative="1">
      <w:start w:val="1"/>
      <w:numFmt w:val="lowerLetter"/>
      <w:lvlText w:val="%2."/>
      <w:lvlJc w:val="left"/>
      <w:pPr>
        <w:ind w:left="2154" w:hanging="360"/>
      </w:pPr>
    </w:lvl>
    <w:lvl w:ilvl="2" w:tplc="FFFFFFFF" w:tentative="1">
      <w:start w:val="1"/>
      <w:numFmt w:val="lowerRoman"/>
      <w:lvlText w:val="%3."/>
      <w:lvlJc w:val="right"/>
      <w:pPr>
        <w:ind w:left="2874" w:hanging="180"/>
      </w:pPr>
    </w:lvl>
    <w:lvl w:ilvl="3" w:tplc="FFFFFFFF" w:tentative="1">
      <w:start w:val="1"/>
      <w:numFmt w:val="decimal"/>
      <w:lvlText w:val="%4."/>
      <w:lvlJc w:val="left"/>
      <w:pPr>
        <w:ind w:left="3594" w:hanging="360"/>
      </w:pPr>
    </w:lvl>
    <w:lvl w:ilvl="4" w:tplc="FFFFFFFF" w:tentative="1">
      <w:start w:val="1"/>
      <w:numFmt w:val="lowerLetter"/>
      <w:lvlText w:val="%5."/>
      <w:lvlJc w:val="left"/>
      <w:pPr>
        <w:ind w:left="4314" w:hanging="360"/>
      </w:pPr>
    </w:lvl>
    <w:lvl w:ilvl="5" w:tplc="FFFFFFFF" w:tentative="1">
      <w:start w:val="1"/>
      <w:numFmt w:val="lowerRoman"/>
      <w:lvlText w:val="%6."/>
      <w:lvlJc w:val="right"/>
      <w:pPr>
        <w:ind w:left="5034" w:hanging="180"/>
      </w:pPr>
    </w:lvl>
    <w:lvl w:ilvl="6" w:tplc="FFFFFFFF" w:tentative="1">
      <w:start w:val="1"/>
      <w:numFmt w:val="decimal"/>
      <w:lvlText w:val="%7."/>
      <w:lvlJc w:val="left"/>
      <w:pPr>
        <w:ind w:left="5754" w:hanging="360"/>
      </w:pPr>
    </w:lvl>
    <w:lvl w:ilvl="7" w:tplc="FFFFFFFF" w:tentative="1">
      <w:start w:val="1"/>
      <w:numFmt w:val="lowerLetter"/>
      <w:lvlText w:val="%8."/>
      <w:lvlJc w:val="left"/>
      <w:pPr>
        <w:ind w:left="6474" w:hanging="360"/>
      </w:pPr>
    </w:lvl>
    <w:lvl w:ilvl="8" w:tplc="FFFFFFFF" w:tentative="1">
      <w:start w:val="1"/>
      <w:numFmt w:val="lowerRoman"/>
      <w:lvlText w:val="%9."/>
      <w:lvlJc w:val="right"/>
      <w:pPr>
        <w:ind w:left="7194" w:hanging="180"/>
      </w:pPr>
    </w:lvl>
  </w:abstractNum>
  <w:abstractNum w:abstractNumId="36" w15:restartNumberingAfterBreak="0">
    <w:nsid w:val="65152847"/>
    <w:multiLevelType w:val="hybridMultilevel"/>
    <w:tmpl w:val="A3B61BDA"/>
    <w:lvl w:ilvl="0" w:tplc="18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7" w15:restartNumberingAfterBreak="0">
    <w:nsid w:val="66075CF5"/>
    <w:multiLevelType w:val="hybridMultilevel"/>
    <w:tmpl w:val="4574C1F8"/>
    <w:lvl w:ilvl="0" w:tplc="18090011">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6FF14218"/>
    <w:multiLevelType w:val="hybridMultilevel"/>
    <w:tmpl w:val="169EF630"/>
    <w:lvl w:ilvl="0" w:tplc="C4324AE2">
      <w:start w:val="1"/>
      <w:numFmt w:val="decimal"/>
      <w:lvlText w:val="%1."/>
      <w:lvlJc w:val="left"/>
      <w:pPr>
        <w:ind w:left="1434" w:hanging="360"/>
      </w:pPr>
      <w:rPr>
        <w:rFonts w:hint="default"/>
      </w:rPr>
    </w:lvl>
    <w:lvl w:ilvl="1" w:tplc="18090019" w:tentative="1">
      <w:start w:val="1"/>
      <w:numFmt w:val="lowerLetter"/>
      <w:lvlText w:val="%2."/>
      <w:lvlJc w:val="left"/>
      <w:pPr>
        <w:ind w:left="2154" w:hanging="360"/>
      </w:pPr>
    </w:lvl>
    <w:lvl w:ilvl="2" w:tplc="1809001B" w:tentative="1">
      <w:start w:val="1"/>
      <w:numFmt w:val="lowerRoman"/>
      <w:lvlText w:val="%3."/>
      <w:lvlJc w:val="right"/>
      <w:pPr>
        <w:ind w:left="2874" w:hanging="180"/>
      </w:pPr>
    </w:lvl>
    <w:lvl w:ilvl="3" w:tplc="1809000F" w:tentative="1">
      <w:start w:val="1"/>
      <w:numFmt w:val="decimal"/>
      <w:lvlText w:val="%4."/>
      <w:lvlJc w:val="left"/>
      <w:pPr>
        <w:ind w:left="3594" w:hanging="360"/>
      </w:pPr>
    </w:lvl>
    <w:lvl w:ilvl="4" w:tplc="18090019" w:tentative="1">
      <w:start w:val="1"/>
      <w:numFmt w:val="lowerLetter"/>
      <w:lvlText w:val="%5."/>
      <w:lvlJc w:val="left"/>
      <w:pPr>
        <w:ind w:left="4314" w:hanging="360"/>
      </w:pPr>
    </w:lvl>
    <w:lvl w:ilvl="5" w:tplc="1809001B" w:tentative="1">
      <w:start w:val="1"/>
      <w:numFmt w:val="lowerRoman"/>
      <w:lvlText w:val="%6."/>
      <w:lvlJc w:val="right"/>
      <w:pPr>
        <w:ind w:left="5034" w:hanging="180"/>
      </w:pPr>
    </w:lvl>
    <w:lvl w:ilvl="6" w:tplc="1809000F" w:tentative="1">
      <w:start w:val="1"/>
      <w:numFmt w:val="decimal"/>
      <w:lvlText w:val="%7."/>
      <w:lvlJc w:val="left"/>
      <w:pPr>
        <w:ind w:left="5754" w:hanging="360"/>
      </w:pPr>
    </w:lvl>
    <w:lvl w:ilvl="7" w:tplc="18090019" w:tentative="1">
      <w:start w:val="1"/>
      <w:numFmt w:val="lowerLetter"/>
      <w:lvlText w:val="%8."/>
      <w:lvlJc w:val="left"/>
      <w:pPr>
        <w:ind w:left="6474" w:hanging="360"/>
      </w:pPr>
    </w:lvl>
    <w:lvl w:ilvl="8" w:tplc="1809001B" w:tentative="1">
      <w:start w:val="1"/>
      <w:numFmt w:val="lowerRoman"/>
      <w:lvlText w:val="%9."/>
      <w:lvlJc w:val="right"/>
      <w:pPr>
        <w:ind w:left="7194" w:hanging="180"/>
      </w:pPr>
    </w:lvl>
  </w:abstractNum>
  <w:abstractNum w:abstractNumId="39" w15:restartNumberingAfterBreak="0">
    <w:nsid w:val="70CB6082"/>
    <w:multiLevelType w:val="hybridMultilevel"/>
    <w:tmpl w:val="DEDAFF20"/>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425"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15233E3"/>
    <w:multiLevelType w:val="hybridMultilevel"/>
    <w:tmpl w:val="B7944F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1714B5B"/>
    <w:multiLevelType w:val="hybridMultilevel"/>
    <w:tmpl w:val="0E0C5012"/>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2" w15:restartNumberingAfterBreak="0">
    <w:nsid w:val="718F4537"/>
    <w:multiLevelType w:val="hybridMultilevel"/>
    <w:tmpl w:val="2772B0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37A725D"/>
    <w:multiLevelType w:val="hybridMultilevel"/>
    <w:tmpl w:val="66CADF46"/>
    <w:lvl w:ilvl="0" w:tplc="76A0551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44F576B"/>
    <w:multiLevelType w:val="hybridMultilevel"/>
    <w:tmpl w:val="E5AEDF9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8745703"/>
    <w:multiLevelType w:val="hybridMultilevel"/>
    <w:tmpl w:val="E0AE0AAE"/>
    <w:lvl w:ilvl="0" w:tplc="466276BE">
      <w:start w:val="1"/>
      <w:numFmt w:val="decimal"/>
      <w:lvlText w:val="%1."/>
      <w:lvlJc w:val="left"/>
      <w:pPr>
        <w:ind w:left="1074" w:hanging="360"/>
      </w:pPr>
      <w:rPr>
        <w:rFonts w:hint="default"/>
      </w:rPr>
    </w:lvl>
    <w:lvl w:ilvl="1" w:tplc="18090019" w:tentative="1">
      <w:start w:val="1"/>
      <w:numFmt w:val="lowerLetter"/>
      <w:lvlText w:val="%2."/>
      <w:lvlJc w:val="left"/>
      <w:pPr>
        <w:ind w:left="1794" w:hanging="360"/>
      </w:pPr>
    </w:lvl>
    <w:lvl w:ilvl="2" w:tplc="1809001B" w:tentative="1">
      <w:start w:val="1"/>
      <w:numFmt w:val="lowerRoman"/>
      <w:lvlText w:val="%3."/>
      <w:lvlJc w:val="right"/>
      <w:pPr>
        <w:ind w:left="2514" w:hanging="180"/>
      </w:pPr>
    </w:lvl>
    <w:lvl w:ilvl="3" w:tplc="1809000F" w:tentative="1">
      <w:start w:val="1"/>
      <w:numFmt w:val="decimal"/>
      <w:lvlText w:val="%4."/>
      <w:lvlJc w:val="left"/>
      <w:pPr>
        <w:ind w:left="3234" w:hanging="360"/>
      </w:pPr>
    </w:lvl>
    <w:lvl w:ilvl="4" w:tplc="18090019" w:tentative="1">
      <w:start w:val="1"/>
      <w:numFmt w:val="lowerLetter"/>
      <w:lvlText w:val="%5."/>
      <w:lvlJc w:val="left"/>
      <w:pPr>
        <w:ind w:left="3954" w:hanging="360"/>
      </w:pPr>
    </w:lvl>
    <w:lvl w:ilvl="5" w:tplc="1809001B" w:tentative="1">
      <w:start w:val="1"/>
      <w:numFmt w:val="lowerRoman"/>
      <w:lvlText w:val="%6."/>
      <w:lvlJc w:val="right"/>
      <w:pPr>
        <w:ind w:left="4674" w:hanging="180"/>
      </w:pPr>
    </w:lvl>
    <w:lvl w:ilvl="6" w:tplc="1809000F" w:tentative="1">
      <w:start w:val="1"/>
      <w:numFmt w:val="decimal"/>
      <w:lvlText w:val="%7."/>
      <w:lvlJc w:val="left"/>
      <w:pPr>
        <w:ind w:left="5394" w:hanging="360"/>
      </w:pPr>
    </w:lvl>
    <w:lvl w:ilvl="7" w:tplc="18090019" w:tentative="1">
      <w:start w:val="1"/>
      <w:numFmt w:val="lowerLetter"/>
      <w:lvlText w:val="%8."/>
      <w:lvlJc w:val="left"/>
      <w:pPr>
        <w:ind w:left="6114" w:hanging="360"/>
      </w:pPr>
    </w:lvl>
    <w:lvl w:ilvl="8" w:tplc="1809001B" w:tentative="1">
      <w:start w:val="1"/>
      <w:numFmt w:val="lowerRoman"/>
      <w:lvlText w:val="%9."/>
      <w:lvlJc w:val="right"/>
      <w:pPr>
        <w:ind w:left="6834" w:hanging="180"/>
      </w:pPr>
    </w:lvl>
  </w:abstractNum>
  <w:abstractNum w:abstractNumId="46" w15:restartNumberingAfterBreak="0">
    <w:nsid w:val="7AE14C4B"/>
    <w:multiLevelType w:val="hybridMultilevel"/>
    <w:tmpl w:val="F238E7CC"/>
    <w:lvl w:ilvl="0" w:tplc="40DE052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7" w15:restartNumberingAfterBreak="0">
    <w:nsid w:val="7FD15121"/>
    <w:multiLevelType w:val="hybridMultilevel"/>
    <w:tmpl w:val="46DCF73A"/>
    <w:lvl w:ilvl="0" w:tplc="14C06D9A">
      <w:start w:val="1"/>
      <w:numFmt w:val="decimal"/>
      <w:lvlText w:val="%1)"/>
      <w:lvlJc w:val="left"/>
      <w:pPr>
        <w:ind w:left="720" w:hanging="360"/>
      </w:pPr>
      <w:rPr>
        <w:rFonts w:ascii="Times New Roman" w:hAnsi="Times New Roman" w:cs="Times New Roman" w:hint="default"/>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60326462">
    <w:abstractNumId w:val="1"/>
  </w:num>
  <w:num w:numId="2" w16cid:durableId="1529829487">
    <w:abstractNumId w:val="16"/>
  </w:num>
  <w:num w:numId="3" w16cid:durableId="1481537851">
    <w:abstractNumId w:val="26"/>
  </w:num>
  <w:num w:numId="4" w16cid:durableId="1747412389">
    <w:abstractNumId w:val="19"/>
  </w:num>
  <w:num w:numId="5" w16cid:durableId="1948269732">
    <w:abstractNumId w:val="45"/>
  </w:num>
  <w:num w:numId="6" w16cid:durableId="2113934679">
    <w:abstractNumId w:val="38"/>
  </w:num>
  <w:num w:numId="7" w16cid:durableId="2077051511">
    <w:abstractNumId w:val="11"/>
  </w:num>
  <w:num w:numId="8" w16cid:durableId="828406024">
    <w:abstractNumId w:val="20"/>
  </w:num>
  <w:num w:numId="9" w16cid:durableId="1577323437">
    <w:abstractNumId w:val="35"/>
  </w:num>
  <w:num w:numId="10" w16cid:durableId="933250740">
    <w:abstractNumId w:val="46"/>
  </w:num>
  <w:num w:numId="11" w16cid:durableId="2075740545">
    <w:abstractNumId w:val="18"/>
  </w:num>
  <w:num w:numId="12" w16cid:durableId="1540704057">
    <w:abstractNumId w:val="25"/>
  </w:num>
  <w:num w:numId="13" w16cid:durableId="2034189063">
    <w:abstractNumId w:val="33"/>
  </w:num>
  <w:num w:numId="14" w16cid:durableId="1949845119">
    <w:abstractNumId w:val="43"/>
  </w:num>
  <w:num w:numId="15" w16cid:durableId="1151361060">
    <w:abstractNumId w:val="39"/>
  </w:num>
  <w:num w:numId="16" w16cid:durableId="42365177">
    <w:abstractNumId w:val="4"/>
  </w:num>
  <w:num w:numId="17" w16cid:durableId="1602570268">
    <w:abstractNumId w:val="13"/>
  </w:num>
  <w:num w:numId="18" w16cid:durableId="678703786">
    <w:abstractNumId w:val="0"/>
  </w:num>
  <w:num w:numId="19" w16cid:durableId="1644848243">
    <w:abstractNumId w:val="30"/>
  </w:num>
  <w:num w:numId="20" w16cid:durableId="1322081443">
    <w:abstractNumId w:val="3"/>
  </w:num>
  <w:num w:numId="21" w16cid:durableId="1686831282">
    <w:abstractNumId w:val="23"/>
  </w:num>
  <w:num w:numId="22" w16cid:durableId="1375929224">
    <w:abstractNumId w:val="12"/>
  </w:num>
  <w:num w:numId="23" w16cid:durableId="1050880479">
    <w:abstractNumId w:val="5"/>
  </w:num>
  <w:num w:numId="24" w16cid:durableId="1393966127">
    <w:abstractNumId w:val="6"/>
  </w:num>
  <w:num w:numId="25" w16cid:durableId="1118110391">
    <w:abstractNumId w:val="34"/>
  </w:num>
  <w:num w:numId="26" w16cid:durableId="672798708">
    <w:abstractNumId w:val="2"/>
  </w:num>
  <w:num w:numId="27" w16cid:durableId="1912420815">
    <w:abstractNumId w:val="40"/>
  </w:num>
  <w:num w:numId="28" w16cid:durableId="366760537">
    <w:abstractNumId w:val="44"/>
  </w:num>
  <w:num w:numId="29" w16cid:durableId="105468548">
    <w:abstractNumId w:val="27"/>
  </w:num>
  <w:num w:numId="30" w16cid:durableId="755975896">
    <w:abstractNumId w:val="7"/>
  </w:num>
  <w:num w:numId="31" w16cid:durableId="1217086410">
    <w:abstractNumId w:val="29"/>
  </w:num>
  <w:num w:numId="32" w16cid:durableId="396905689">
    <w:abstractNumId w:val="42"/>
  </w:num>
  <w:num w:numId="33" w16cid:durableId="1931039841">
    <w:abstractNumId w:val="32"/>
  </w:num>
  <w:num w:numId="34" w16cid:durableId="488910765">
    <w:abstractNumId w:val="17"/>
  </w:num>
  <w:num w:numId="35" w16cid:durableId="2092463223">
    <w:abstractNumId w:val="22"/>
  </w:num>
  <w:num w:numId="36" w16cid:durableId="1766144526">
    <w:abstractNumId w:val="41"/>
  </w:num>
  <w:num w:numId="37" w16cid:durableId="1839686841">
    <w:abstractNumId w:val="36"/>
  </w:num>
  <w:num w:numId="38" w16cid:durableId="529954344">
    <w:abstractNumId w:val="10"/>
  </w:num>
  <w:num w:numId="39" w16cid:durableId="1818451631">
    <w:abstractNumId w:val="15"/>
  </w:num>
  <w:num w:numId="40" w16cid:durableId="1777211700">
    <w:abstractNumId w:val="47"/>
  </w:num>
  <w:num w:numId="41" w16cid:durableId="663703248">
    <w:abstractNumId w:val="21"/>
  </w:num>
  <w:num w:numId="42" w16cid:durableId="1321814274">
    <w:abstractNumId w:val="9"/>
  </w:num>
  <w:num w:numId="43" w16cid:durableId="961838862">
    <w:abstractNumId w:val="37"/>
  </w:num>
  <w:num w:numId="44" w16cid:durableId="337005564">
    <w:abstractNumId w:val="28"/>
  </w:num>
  <w:num w:numId="45" w16cid:durableId="11420893">
    <w:abstractNumId w:val="31"/>
  </w:num>
  <w:num w:numId="46" w16cid:durableId="1937593723">
    <w:abstractNumId w:val="14"/>
  </w:num>
  <w:num w:numId="47" w16cid:durableId="1478499207">
    <w:abstractNumId w:val="24"/>
  </w:num>
  <w:num w:numId="48" w16cid:durableId="17707394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33"/>
    <w:rsid w:val="0000345E"/>
    <w:rsid w:val="000035B9"/>
    <w:rsid w:val="000042E0"/>
    <w:rsid w:val="0000537B"/>
    <w:rsid w:val="00005434"/>
    <w:rsid w:val="00005C2B"/>
    <w:rsid w:val="000064A6"/>
    <w:rsid w:val="00010C2A"/>
    <w:rsid w:val="00010FB1"/>
    <w:rsid w:val="0001151F"/>
    <w:rsid w:val="0001375F"/>
    <w:rsid w:val="00013DA1"/>
    <w:rsid w:val="00013F85"/>
    <w:rsid w:val="00014445"/>
    <w:rsid w:val="000146B6"/>
    <w:rsid w:val="00014D6D"/>
    <w:rsid w:val="00014DB4"/>
    <w:rsid w:val="0001508E"/>
    <w:rsid w:val="00015164"/>
    <w:rsid w:val="0001561D"/>
    <w:rsid w:val="0001582B"/>
    <w:rsid w:val="00015871"/>
    <w:rsid w:val="00015E9D"/>
    <w:rsid w:val="00016AE2"/>
    <w:rsid w:val="00017771"/>
    <w:rsid w:val="000177D8"/>
    <w:rsid w:val="00017AA2"/>
    <w:rsid w:val="0002006C"/>
    <w:rsid w:val="00020361"/>
    <w:rsid w:val="00021C7C"/>
    <w:rsid w:val="00022322"/>
    <w:rsid w:val="0002316F"/>
    <w:rsid w:val="000235D4"/>
    <w:rsid w:val="000238B1"/>
    <w:rsid w:val="0002443D"/>
    <w:rsid w:val="00025227"/>
    <w:rsid w:val="00026BCE"/>
    <w:rsid w:val="00027711"/>
    <w:rsid w:val="00027A61"/>
    <w:rsid w:val="00030467"/>
    <w:rsid w:val="00032C1E"/>
    <w:rsid w:val="00032E07"/>
    <w:rsid w:val="00033D22"/>
    <w:rsid w:val="00034F3E"/>
    <w:rsid w:val="00036FF8"/>
    <w:rsid w:val="00037C83"/>
    <w:rsid w:val="00040A8B"/>
    <w:rsid w:val="00040E78"/>
    <w:rsid w:val="000431CA"/>
    <w:rsid w:val="00044D69"/>
    <w:rsid w:val="000450BB"/>
    <w:rsid w:val="00045E66"/>
    <w:rsid w:val="000460A4"/>
    <w:rsid w:val="000503BE"/>
    <w:rsid w:val="00050ECA"/>
    <w:rsid w:val="00050F84"/>
    <w:rsid w:val="0005101B"/>
    <w:rsid w:val="000510AF"/>
    <w:rsid w:val="000512E4"/>
    <w:rsid w:val="00052786"/>
    <w:rsid w:val="00052E85"/>
    <w:rsid w:val="000531E1"/>
    <w:rsid w:val="000532C4"/>
    <w:rsid w:val="00054DEE"/>
    <w:rsid w:val="00054ECC"/>
    <w:rsid w:val="0005565C"/>
    <w:rsid w:val="00055CEF"/>
    <w:rsid w:val="000564DE"/>
    <w:rsid w:val="0005707F"/>
    <w:rsid w:val="0005756D"/>
    <w:rsid w:val="000578AD"/>
    <w:rsid w:val="00057C88"/>
    <w:rsid w:val="00060930"/>
    <w:rsid w:val="0006169D"/>
    <w:rsid w:val="00062E25"/>
    <w:rsid w:val="00062F5D"/>
    <w:rsid w:val="000631A6"/>
    <w:rsid w:val="000632C0"/>
    <w:rsid w:val="000633FB"/>
    <w:rsid w:val="000638B2"/>
    <w:rsid w:val="00063D9D"/>
    <w:rsid w:val="00064A5E"/>
    <w:rsid w:val="00064DB4"/>
    <w:rsid w:val="00067375"/>
    <w:rsid w:val="00067781"/>
    <w:rsid w:val="0007128F"/>
    <w:rsid w:val="00071639"/>
    <w:rsid w:val="00071BBB"/>
    <w:rsid w:val="00071D1D"/>
    <w:rsid w:val="00071F0F"/>
    <w:rsid w:val="00072AEF"/>
    <w:rsid w:val="00073327"/>
    <w:rsid w:val="00073694"/>
    <w:rsid w:val="00077DB4"/>
    <w:rsid w:val="00080242"/>
    <w:rsid w:val="000802F6"/>
    <w:rsid w:val="00081808"/>
    <w:rsid w:val="000823ED"/>
    <w:rsid w:val="0008270A"/>
    <w:rsid w:val="00082982"/>
    <w:rsid w:val="00083FAD"/>
    <w:rsid w:val="000840F9"/>
    <w:rsid w:val="00084422"/>
    <w:rsid w:val="000844EC"/>
    <w:rsid w:val="00084652"/>
    <w:rsid w:val="0008597C"/>
    <w:rsid w:val="00085994"/>
    <w:rsid w:val="00085BC0"/>
    <w:rsid w:val="00086640"/>
    <w:rsid w:val="00086810"/>
    <w:rsid w:val="00086E11"/>
    <w:rsid w:val="0009000B"/>
    <w:rsid w:val="00090E55"/>
    <w:rsid w:val="000910AA"/>
    <w:rsid w:val="00091514"/>
    <w:rsid w:val="00091E63"/>
    <w:rsid w:val="00092D59"/>
    <w:rsid w:val="0009476F"/>
    <w:rsid w:val="0009484D"/>
    <w:rsid w:val="000948B7"/>
    <w:rsid w:val="000A02EC"/>
    <w:rsid w:val="000A049D"/>
    <w:rsid w:val="000A08E2"/>
    <w:rsid w:val="000A2716"/>
    <w:rsid w:val="000A3A31"/>
    <w:rsid w:val="000A43DF"/>
    <w:rsid w:val="000A4859"/>
    <w:rsid w:val="000A4D0A"/>
    <w:rsid w:val="000A5214"/>
    <w:rsid w:val="000A5481"/>
    <w:rsid w:val="000A629E"/>
    <w:rsid w:val="000A6965"/>
    <w:rsid w:val="000A69B3"/>
    <w:rsid w:val="000A7655"/>
    <w:rsid w:val="000B03C5"/>
    <w:rsid w:val="000B047F"/>
    <w:rsid w:val="000B0823"/>
    <w:rsid w:val="000B0882"/>
    <w:rsid w:val="000B0AF4"/>
    <w:rsid w:val="000B0C60"/>
    <w:rsid w:val="000B0E58"/>
    <w:rsid w:val="000B0EFF"/>
    <w:rsid w:val="000B2166"/>
    <w:rsid w:val="000B291F"/>
    <w:rsid w:val="000B3852"/>
    <w:rsid w:val="000B3B6E"/>
    <w:rsid w:val="000B4191"/>
    <w:rsid w:val="000B5196"/>
    <w:rsid w:val="000B56ED"/>
    <w:rsid w:val="000B571A"/>
    <w:rsid w:val="000B5F99"/>
    <w:rsid w:val="000B617F"/>
    <w:rsid w:val="000B6F0E"/>
    <w:rsid w:val="000B70AE"/>
    <w:rsid w:val="000B732F"/>
    <w:rsid w:val="000C05CF"/>
    <w:rsid w:val="000C101D"/>
    <w:rsid w:val="000C65F4"/>
    <w:rsid w:val="000C68F4"/>
    <w:rsid w:val="000C693B"/>
    <w:rsid w:val="000C785F"/>
    <w:rsid w:val="000D0225"/>
    <w:rsid w:val="000D13C5"/>
    <w:rsid w:val="000D17BA"/>
    <w:rsid w:val="000D26EB"/>
    <w:rsid w:val="000D2A1E"/>
    <w:rsid w:val="000D344F"/>
    <w:rsid w:val="000D35C0"/>
    <w:rsid w:val="000D3CAD"/>
    <w:rsid w:val="000D3D48"/>
    <w:rsid w:val="000D3DF6"/>
    <w:rsid w:val="000D52C4"/>
    <w:rsid w:val="000D5BFB"/>
    <w:rsid w:val="000D5CBE"/>
    <w:rsid w:val="000D6FC1"/>
    <w:rsid w:val="000D713E"/>
    <w:rsid w:val="000D727B"/>
    <w:rsid w:val="000D75BF"/>
    <w:rsid w:val="000E01D3"/>
    <w:rsid w:val="000E0643"/>
    <w:rsid w:val="000E071A"/>
    <w:rsid w:val="000E0ADA"/>
    <w:rsid w:val="000E1EBA"/>
    <w:rsid w:val="000E2C76"/>
    <w:rsid w:val="000E32C8"/>
    <w:rsid w:val="000E3549"/>
    <w:rsid w:val="000E36D6"/>
    <w:rsid w:val="000E4D18"/>
    <w:rsid w:val="000E6D54"/>
    <w:rsid w:val="000F11D1"/>
    <w:rsid w:val="000F1CEB"/>
    <w:rsid w:val="000F2057"/>
    <w:rsid w:val="000F3399"/>
    <w:rsid w:val="000F3911"/>
    <w:rsid w:val="000F3F02"/>
    <w:rsid w:val="000F617D"/>
    <w:rsid w:val="000F6EDD"/>
    <w:rsid w:val="000F75D6"/>
    <w:rsid w:val="000F778C"/>
    <w:rsid w:val="000F7F26"/>
    <w:rsid w:val="00100974"/>
    <w:rsid w:val="001009C3"/>
    <w:rsid w:val="00102CFD"/>
    <w:rsid w:val="00103A0A"/>
    <w:rsid w:val="00103E11"/>
    <w:rsid w:val="001040D5"/>
    <w:rsid w:val="001047D1"/>
    <w:rsid w:val="00104E94"/>
    <w:rsid w:val="00104EAC"/>
    <w:rsid w:val="00104ED1"/>
    <w:rsid w:val="00104F96"/>
    <w:rsid w:val="0010523A"/>
    <w:rsid w:val="00105243"/>
    <w:rsid w:val="00106D87"/>
    <w:rsid w:val="00107132"/>
    <w:rsid w:val="00107384"/>
    <w:rsid w:val="001107C5"/>
    <w:rsid w:val="00111C68"/>
    <w:rsid w:val="00111E64"/>
    <w:rsid w:val="00112CE2"/>
    <w:rsid w:val="00113ACB"/>
    <w:rsid w:val="00113DF3"/>
    <w:rsid w:val="00114202"/>
    <w:rsid w:val="00115519"/>
    <w:rsid w:val="001156CE"/>
    <w:rsid w:val="00115840"/>
    <w:rsid w:val="00115E22"/>
    <w:rsid w:val="00116022"/>
    <w:rsid w:val="001166C8"/>
    <w:rsid w:val="0011799F"/>
    <w:rsid w:val="00121910"/>
    <w:rsid w:val="00121C7C"/>
    <w:rsid w:val="00121E19"/>
    <w:rsid w:val="001223F4"/>
    <w:rsid w:val="001225E3"/>
    <w:rsid w:val="00125182"/>
    <w:rsid w:val="00126E69"/>
    <w:rsid w:val="00127C10"/>
    <w:rsid w:val="001301CB"/>
    <w:rsid w:val="001306EB"/>
    <w:rsid w:val="00130E95"/>
    <w:rsid w:val="0013112C"/>
    <w:rsid w:val="00131142"/>
    <w:rsid w:val="0013384E"/>
    <w:rsid w:val="00133B40"/>
    <w:rsid w:val="00134792"/>
    <w:rsid w:val="00134A69"/>
    <w:rsid w:val="00134C25"/>
    <w:rsid w:val="00135836"/>
    <w:rsid w:val="00135F64"/>
    <w:rsid w:val="00136B68"/>
    <w:rsid w:val="00136F2B"/>
    <w:rsid w:val="00140738"/>
    <w:rsid w:val="001411DB"/>
    <w:rsid w:val="00141C62"/>
    <w:rsid w:val="001421DB"/>
    <w:rsid w:val="001422D5"/>
    <w:rsid w:val="0014247D"/>
    <w:rsid w:val="00142C59"/>
    <w:rsid w:val="001436CC"/>
    <w:rsid w:val="00144022"/>
    <w:rsid w:val="001453EA"/>
    <w:rsid w:val="00145A27"/>
    <w:rsid w:val="00147CC0"/>
    <w:rsid w:val="0015013E"/>
    <w:rsid w:val="0015277A"/>
    <w:rsid w:val="00152D3E"/>
    <w:rsid w:val="00152D7E"/>
    <w:rsid w:val="00152FCB"/>
    <w:rsid w:val="001532F8"/>
    <w:rsid w:val="00153411"/>
    <w:rsid w:val="001538D4"/>
    <w:rsid w:val="00153BCD"/>
    <w:rsid w:val="00154796"/>
    <w:rsid w:val="001552B6"/>
    <w:rsid w:val="001554AD"/>
    <w:rsid w:val="001554AE"/>
    <w:rsid w:val="00155930"/>
    <w:rsid w:val="00155A8E"/>
    <w:rsid w:val="0015659B"/>
    <w:rsid w:val="001566A1"/>
    <w:rsid w:val="00156A0C"/>
    <w:rsid w:val="00156A5F"/>
    <w:rsid w:val="00156EDD"/>
    <w:rsid w:val="00157F27"/>
    <w:rsid w:val="00160307"/>
    <w:rsid w:val="00161340"/>
    <w:rsid w:val="00161852"/>
    <w:rsid w:val="0016506B"/>
    <w:rsid w:val="0016555A"/>
    <w:rsid w:val="00167AA1"/>
    <w:rsid w:val="00170421"/>
    <w:rsid w:val="00170901"/>
    <w:rsid w:val="001711AC"/>
    <w:rsid w:val="001712A5"/>
    <w:rsid w:val="00173E6D"/>
    <w:rsid w:val="00174689"/>
    <w:rsid w:val="00176095"/>
    <w:rsid w:val="0017618D"/>
    <w:rsid w:val="00180646"/>
    <w:rsid w:val="0018184A"/>
    <w:rsid w:val="00181935"/>
    <w:rsid w:val="0018420A"/>
    <w:rsid w:val="00184F21"/>
    <w:rsid w:val="001857CE"/>
    <w:rsid w:val="00187287"/>
    <w:rsid w:val="001878C9"/>
    <w:rsid w:val="00187CD8"/>
    <w:rsid w:val="00190707"/>
    <w:rsid w:val="00192A41"/>
    <w:rsid w:val="00192F9C"/>
    <w:rsid w:val="00193BEA"/>
    <w:rsid w:val="00195FA2"/>
    <w:rsid w:val="00196438"/>
    <w:rsid w:val="00196564"/>
    <w:rsid w:val="0019738E"/>
    <w:rsid w:val="00197666"/>
    <w:rsid w:val="00197787"/>
    <w:rsid w:val="0019798F"/>
    <w:rsid w:val="001A0652"/>
    <w:rsid w:val="001A166B"/>
    <w:rsid w:val="001A17A1"/>
    <w:rsid w:val="001A2BC5"/>
    <w:rsid w:val="001A3F5D"/>
    <w:rsid w:val="001A4AD7"/>
    <w:rsid w:val="001A4B46"/>
    <w:rsid w:val="001A5370"/>
    <w:rsid w:val="001A5A4D"/>
    <w:rsid w:val="001A6610"/>
    <w:rsid w:val="001A73D5"/>
    <w:rsid w:val="001A74C5"/>
    <w:rsid w:val="001A79FA"/>
    <w:rsid w:val="001B03DE"/>
    <w:rsid w:val="001B0CA3"/>
    <w:rsid w:val="001B1434"/>
    <w:rsid w:val="001B3DFE"/>
    <w:rsid w:val="001B4626"/>
    <w:rsid w:val="001B4AED"/>
    <w:rsid w:val="001B4B4D"/>
    <w:rsid w:val="001B57F7"/>
    <w:rsid w:val="001B5C39"/>
    <w:rsid w:val="001B6B54"/>
    <w:rsid w:val="001B7301"/>
    <w:rsid w:val="001C05A6"/>
    <w:rsid w:val="001C05D6"/>
    <w:rsid w:val="001C1483"/>
    <w:rsid w:val="001C1FEB"/>
    <w:rsid w:val="001C2DEC"/>
    <w:rsid w:val="001C40CC"/>
    <w:rsid w:val="001C429D"/>
    <w:rsid w:val="001C5CB3"/>
    <w:rsid w:val="001C6A56"/>
    <w:rsid w:val="001C701B"/>
    <w:rsid w:val="001C75CD"/>
    <w:rsid w:val="001C7F4D"/>
    <w:rsid w:val="001D0063"/>
    <w:rsid w:val="001D17E7"/>
    <w:rsid w:val="001D1B80"/>
    <w:rsid w:val="001D286B"/>
    <w:rsid w:val="001D3896"/>
    <w:rsid w:val="001D3933"/>
    <w:rsid w:val="001D6651"/>
    <w:rsid w:val="001D667F"/>
    <w:rsid w:val="001D77E8"/>
    <w:rsid w:val="001E06B2"/>
    <w:rsid w:val="001E0878"/>
    <w:rsid w:val="001E0A06"/>
    <w:rsid w:val="001E0B70"/>
    <w:rsid w:val="001E11EB"/>
    <w:rsid w:val="001E17CF"/>
    <w:rsid w:val="001E19D8"/>
    <w:rsid w:val="001E22B6"/>
    <w:rsid w:val="001E27F4"/>
    <w:rsid w:val="001E3186"/>
    <w:rsid w:val="001E461B"/>
    <w:rsid w:val="001E4A3C"/>
    <w:rsid w:val="001E4CE9"/>
    <w:rsid w:val="001E509E"/>
    <w:rsid w:val="001E543F"/>
    <w:rsid w:val="001E61BD"/>
    <w:rsid w:val="001E6958"/>
    <w:rsid w:val="001E7A2A"/>
    <w:rsid w:val="001E7D29"/>
    <w:rsid w:val="001F174E"/>
    <w:rsid w:val="001F1EBF"/>
    <w:rsid w:val="001F2325"/>
    <w:rsid w:val="001F332D"/>
    <w:rsid w:val="001F3334"/>
    <w:rsid w:val="001F3CB0"/>
    <w:rsid w:val="001F52D7"/>
    <w:rsid w:val="001F5F23"/>
    <w:rsid w:val="001F6027"/>
    <w:rsid w:val="00200607"/>
    <w:rsid w:val="00200986"/>
    <w:rsid w:val="00200D9E"/>
    <w:rsid w:val="002018E8"/>
    <w:rsid w:val="00201D1F"/>
    <w:rsid w:val="002026A5"/>
    <w:rsid w:val="0020302E"/>
    <w:rsid w:val="00203F3B"/>
    <w:rsid w:val="00204BBB"/>
    <w:rsid w:val="00204D49"/>
    <w:rsid w:val="00205AC0"/>
    <w:rsid w:val="002061EE"/>
    <w:rsid w:val="00206E3A"/>
    <w:rsid w:val="00207459"/>
    <w:rsid w:val="00207B7B"/>
    <w:rsid w:val="00207D80"/>
    <w:rsid w:val="00210DA3"/>
    <w:rsid w:val="00210F05"/>
    <w:rsid w:val="00212BDB"/>
    <w:rsid w:val="00212E2A"/>
    <w:rsid w:val="002132C3"/>
    <w:rsid w:val="00213705"/>
    <w:rsid w:val="00214DC2"/>
    <w:rsid w:val="002152FC"/>
    <w:rsid w:val="00216841"/>
    <w:rsid w:val="00217232"/>
    <w:rsid w:val="00217AAA"/>
    <w:rsid w:val="002208E9"/>
    <w:rsid w:val="002209EB"/>
    <w:rsid w:val="00222263"/>
    <w:rsid w:val="00222CC4"/>
    <w:rsid w:val="00223157"/>
    <w:rsid w:val="00223FA8"/>
    <w:rsid w:val="0022407C"/>
    <w:rsid w:val="0022493D"/>
    <w:rsid w:val="00225235"/>
    <w:rsid w:val="00225292"/>
    <w:rsid w:val="002255CD"/>
    <w:rsid w:val="00226E95"/>
    <w:rsid w:val="002274C9"/>
    <w:rsid w:val="002300CA"/>
    <w:rsid w:val="002307E5"/>
    <w:rsid w:val="00231974"/>
    <w:rsid w:val="0023250B"/>
    <w:rsid w:val="00234E4C"/>
    <w:rsid w:val="00235230"/>
    <w:rsid w:val="002369A6"/>
    <w:rsid w:val="0023728C"/>
    <w:rsid w:val="002375EA"/>
    <w:rsid w:val="00240044"/>
    <w:rsid w:val="00240E4A"/>
    <w:rsid w:val="002414B4"/>
    <w:rsid w:val="002425CC"/>
    <w:rsid w:val="00243366"/>
    <w:rsid w:val="00243DC8"/>
    <w:rsid w:val="00246ABF"/>
    <w:rsid w:val="00247E76"/>
    <w:rsid w:val="0025015B"/>
    <w:rsid w:val="002505ED"/>
    <w:rsid w:val="00250EDE"/>
    <w:rsid w:val="002516B3"/>
    <w:rsid w:val="00251E23"/>
    <w:rsid w:val="0025515B"/>
    <w:rsid w:val="0025523A"/>
    <w:rsid w:val="00255864"/>
    <w:rsid w:val="0025637E"/>
    <w:rsid w:val="002565D0"/>
    <w:rsid w:val="00256866"/>
    <w:rsid w:val="00256C3B"/>
    <w:rsid w:val="00256F59"/>
    <w:rsid w:val="002577F1"/>
    <w:rsid w:val="00257AD8"/>
    <w:rsid w:val="002617BA"/>
    <w:rsid w:val="00261D17"/>
    <w:rsid w:val="00263BAB"/>
    <w:rsid w:val="00263F26"/>
    <w:rsid w:val="0026403D"/>
    <w:rsid w:val="002644BD"/>
    <w:rsid w:val="00267B92"/>
    <w:rsid w:val="0027034A"/>
    <w:rsid w:val="00270E6A"/>
    <w:rsid w:val="00271071"/>
    <w:rsid w:val="00272212"/>
    <w:rsid w:val="0027275E"/>
    <w:rsid w:val="00273F21"/>
    <w:rsid w:val="00275A69"/>
    <w:rsid w:val="00276FEA"/>
    <w:rsid w:val="00277845"/>
    <w:rsid w:val="00281527"/>
    <w:rsid w:val="00281EAC"/>
    <w:rsid w:val="00282579"/>
    <w:rsid w:val="00282AC6"/>
    <w:rsid w:val="00282EE0"/>
    <w:rsid w:val="00283185"/>
    <w:rsid w:val="00283CA7"/>
    <w:rsid w:val="00283E69"/>
    <w:rsid w:val="002848B5"/>
    <w:rsid w:val="00284BC6"/>
    <w:rsid w:val="0028644B"/>
    <w:rsid w:val="0028688F"/>
    <w:rsid w:val="00286B7B"/>
    <w:rsid w:val="00286D94"/>
    <w:rsid w:val="002905C6"/>
    <w:rsid w:val="0029110A"/>
    <w:rsid w:val="0029336C"/>
    <w:rsid w:val="002933AB"/>
    <w:rsid w:val="0029497A"/>
    <w:rsid w:val="00294CB1"/>
    <w:rsid w:val="00295AC2"/>
    <w:rsid w:val="00295BD6"/>
    <w:rsid w:val="00295D94"/>
    <w:rsid w:val="002960C0"/>
    <w:rsid w:val="002965E9"/>
    <w:rsid w:val="00296F24"/>
    <w:rsid w:val="00296FDF"/>
    <w:rsid w:val="00297014"/>
    <w:rsid w:val="00297098"/>
    <w:rsid w:val="002A0F3B"/>
    <w:rsid w:val="002A1015"/>
    <w:rsid w:val="002A1E7F"/>
    <w:rsid w:val="002A2265"/>
    <w:rsid w:val="002A2857"/>
    <w:rsid w:val="002A2CCB"/>
    <w:rsid w:val="002A346E"/>
    <w:rsid w:val="002A3CA1"/>
    <w:rsid w:val="002A4F12"/>
    <w:rsid w:val="002A7BAC"/>
    <w:rsid w:val="002B12C2"/>
    <w:rsid w:val="002B17D1"/>
    <w:rsid w:val="002B1BF3"/>
    <w:rsid w:val="002B2171"/>
    <w:rsid w:val="002B23CE"/>
    <w:rsid w:val="002B2F87"/>
    <w:rsid w:val="002B3DC5"/>
    <w:rsid w:val="002B4BC5"/>
    <w:rsid w:val="002B4F3F"/>
    <w:rsid w:val="002B5C1F"/>
    <w:rsid w:val="002B5DE2"/>
    <w:rsid w:val="002B657E"/>
    <w:rsid w:val="002B7359"/>
    <w:rsid w:val="002C1E0E"/>
    <w:rsid w:val="002C2F64"/>
    <w:rsid w:val="002C34C2"/>
    <w:rsid w:val="002C3AD9"/>
    <w:rsid w:val="002C4E23"/>
    <w:rsid w:val="002C5AED"/>
    <w:rsid w:val="002C6F2E"/>
    <w:rsid w:val="002C791B"/>
    <w:rsid w:val="002C7A16"/>
    <w:rsid w:val="002D0022"/>
    <w:rsid w:val="002D04C1"/>
    <w:rsid w:val="002D061A"/>
    <w:rsid w:val="002D0AF2"/>
    <w:rsid w:val="002D0EF8"/>
    <w:rsid w:val="002D2539"/>
    <w:rsid w:val="002D28FC"/>
    <w:rsid w:val="002D2DCE"/>
    <w:rsid w:val="002D42C8"/>
    <w:rsid w:val="002D4C4B"/>
    <w:rsid w:val="002D63A0"/>
    <w:rsid w:val="002D6D97"/>
    <w:rsid w:val="002D7834"/>
    <w:rsid w:val="002D7F62"/>
    <w:rsid w:val="002E0912"/>
    <w:rsid w:val="002E32A4"/>
    <w:rsid w:val="002E38E7"/>
    <w:rsid w:val="002E462A"/>
    <w:rsid w:val="002E492F"/>
    <w:rsid w:val="002E496F"/>
    <w:rsid w:val="002E49D0"/>
    <w:rsid w:val="002E62AF"/>
    <w:rsid w:val="002E6598"/>
    <w:rsid w:val="002E7C21"/>
    <w:rsid w:val="002F029B"/>
    <w:rsid w:val="002F081C"/>
    <w:rsid w:val="002F0D4A"/>
    <w:rsid w:val="002F3922"/>
    <w:rsid w:val="002F4FE5"/>
    <w:rsid w:val="002F73F3"/>
    <w:rsid w:val="002F7789"/>
    <w:rsid w:val="00300D67"/>
    <w:rsid w:val="00301A86"/>
    <w:rsid w:val="00301E48"/>
    <w:rsid w:val="00301FEB"/>
    <w:rsid w:val="00303A65"/>
    <w:rsid w:val="00304000"/>
    <w:rsid w:val="00304198"/>
    <w:rsid w:val="0030465A"/>
    <w:rsid w:val="00304BA9"/>
    <w:rsid w:val="003058D3"/>
    <w:rsid w:val="00305960"/>
    <w:rsid w:val="00305CDD"/>
    <w:rsid w:val="0030673C"/>
    <w:rsid w:val="0030690A"/>
    <w:rsid w:val="00306AF1"/>
    <w:rsid w:val="00306EBC"/>
    <w:rsid w:val="00310A91"/>
    <w:rsid w:val="00312B19"/>
    <w:rsid w:val="00312C03"/>
    <w:rsid w:val="00313235"/>
    <w:rsid w:val="003146D4"/>
    <w:rsid w:val="00315078"/>
    <w:rsid w:val="00315FC4"/>
    <w:rsid w:val="0031654B"/>
    <w:rsid w:val="00316747"/>
    <w:rsid w:val="00317843"/>
    <w:rsid w:val="003208FA"/>
    <w:rsid w:val="00321C5E"/>
    <w:rsid w:val="003220B2"/>
    <w:rsid w:val="00322313"/>
    <w:rsid w:val="00322DAE"/>
    <w:rsid w:val="0032361D"/>
    <w:rsid w:val="00323687"/>
    <w:rsid w:val="00323D64"/>
    <w:rsid w:val="00325554"/>
    <w:rsid w:val="003257F9"/>
    <w:rsid w:val="0032719A"/>
    <w:rsid w:val="0033042E"/>
    <w:rsid w:val="003308A4"/>
    <w:rsid w:val="00330A53"/>
    <w:rsid w:val="00330B4A"/>
    <w:rsid w:val="0033127B"/>
    <w:rsid w:val="00331570"/>
    <w:rsid w:val="003318F0"/>
    <w:rsid w:val="00331D34"/>
    <w:rsid w:val="0033319D"/>
    <w:rsid w:val="003344D7"/>
    <w:rsid w:val="003353A3"/>
    <w:rsid w:val="00335BBB"/>
    <w:rsid w:val="00337168"/>
    <w:rsid w:val="00340609"/>
    <w:rsid w:val="00340E26"/>
    <w:rsid w:val="00342550"/>
    <w:rsid w:val="00343CB1"/>
    <w:rsid w:val="003446C7"/>
    <w:rsid w:val="00344B12"/>
    <w:rsid w:val="00345939"/>
    <w:rsid w:val="003459F4"/>
    <w:rsid w:val="00345C0C"/>
    <w:rsid w:val="003462DD"/>
    <w:rsid w:val="00346749"/>
    <w:rsid w:val="00347CF8"/>
    <w:rsid w:val="0035181D"/>
    <w:rsid w:val="00351821"/>
    <w:rsid w:val="00351926"/>
    <w:rsid w:val="00351E8C"/>
    <w:rsid w:val="00352026"/>
    <w:rsid w:val="00352DBD"/>
    <w:rsid w:val="00352DF2"/>
    <w:rsid w:val="00353568"/>
    <w:rsid w:val="00355AB6"/>
    <w:rsid w:val="003568D7"/>
    <w:rsid w:val="00357156"/>
    <w:rsid w:val="0035753F"/>
    <w:rsid w:val="00357772"/>
    <w:rsid w:val="00360E82"/>
    <w:rsid w:val="00361C98"/>
    <w:rsid w:val="00362AB7"/>
    <w:rsid w:val="00362E68"/>
    <w:rsid w:val="00364630"/>
    <w:rsid w:val="0036510B"/>
    <w:rsid w:val="003657A9"/>
    <w:rsid w:val="00366119"/>
    <w:rsid w:val="00367F7B"/>
    <w:rsid w:val="00371BEB"/>
    <w:rsid w:val="0037227A"/>
    <w:rsid w:val="003731C1"/>
    <w:rsid w:val="003736FA"/>
    <w:rsid w:val="00373BB6"/>
    <w:rsid w:val="00374AEF"/>
    <w:rsid w:val="003759BC"/>
    <w:rsid w:val="00375BF8"/>
    <w:rsid w:val="00377225"/>
    <w:rsid w:val="00380582"/>
    <w:rsid w:val="0038079E"/>
    <w:rsid w:val="00380AA1"/>
    <w:rsid w:val="00381BC1"/>
    <w:rsid w:val="00381BD9"/>
    <w:rsid w:val="0038200D"/>
    <w:rsid w:val="0038271B"/>
    <w:rsid w:val="003828CA"/>
    <w:rsid w:val="00382BBD"/>
    <w:rsid w:val="00382C31"/>
    <w:rsid w:val="00383944"/>
    <w:rsid w:val="0038425D"/>
    <w:rsid w:val="003842BB"/>
    <w:rsid w:val="0038435D"/>
    <w:rsid w:val="00384538"/>
    <w:rsid w:val="00384C83"/>
    <w:rsid w:val="00384FDD"/>
    <w:rsid w:val="003851C9"/>
    <w:rsid w:val="003868F2"/>
    <w:rsid w:val="00386A6E"/>
    <w:rsid w:val="00386FD9"/>
    <w:rsid w:val="003876D1"/>
    <w:rsid w:val="0039034B"/>
    <w:rsid w:val="00390493"/>
    <w:rsid w:val="003908F9"/>
    <w:rsid w:val="00391BD4"/>
    <w:rsid w:val="00392BF8"/>
    <w:rsid w:val="00396373"/>
    <w:rsid w:val="003968A1"/>
    <w:rsid w:val="003969AE"/>
    <w:rsid w:val="00396A7C"/>
    <w:rsid w:val="00397DC4"/>
    <w:rsid w:val="003A05F0"/>
    <w:rsid w:val="003A146C"/>
    <w:rsid w:val="003A342B"/>
    <w:rsid w:val="003A36F6"/>
    <w:rsid w:val="003A4243"/>
    <w:rsid w:val="003A4919"/>
    <w:rsid w:val="003A49FC"/>
    <w:rsid w:val="003A5118"/>
    <w:rsid w:val="003A5BEE"/>
    <w:rsid w:val="003A6D23"/>
    <w:rsid w:val="003B0A49"/>
    <w:rsid w:val="003B114D"/>
    <w:rsid w:val="003B115C"/>
    <w:rsid w:val="003B1784"/>
    <w:rsid w:val="003B20CA"/>
    <w:rsid w:val="003B3DA1"/>
    <w:rsid w:val="003B3F21"/>
    <w:rsid w:val="003B446B"/>
    <w:rsid w:val="003B46CB"/>
    <w:rsid w:val="003B5036"/>
    <w:rsid w:val="003B6584"/>
    <w:rsid w:val="003B67DE"/>
    <w:rsid w:val="003B6CA4"/>
    <w:rsid w:val="003B6CFC"/>
    <w:rsid w:val="003C003E"/>
    <w:rsid w:val="003C0515"/>
    <w:rsid w:val="003C1A32"/>
    <w:rsid w:val="003C23A5"/>
    <w:rsid w:val="003C271B"/>
    <w:rsid w:val="003C3D2C"/>
    <w:rsid w:val="003C3F39"/>
    <w:rsid w:val="003C42C5"/>
    <w:rsid w:val="003C4687"/>
    <w:rsid w:val="003C52E7"/>
    <w:rsid w:val="003C57CE"/>
    <w:rsid w:val="003C65DB"/>
    <w:rsid w:val="003C6D5C"/>
    <w:rsid w:val="003D0EB4"/>
    <w:rsid w:val="003D166D"/>
    <w:rsid w:val="003D1792"/>
    <w:rsid w:val="003D1EF2"/>
    <w:rsid w:val="003D201F"/>
    <w:rsid w:val="003D367A"/>
    <w:rsid w:val="003D3C47"/>
    <w:rsid w:val="003D4A40"/>
    <w:rsid w:val="003D4E04"/>
    <w:rsid w:val="003D515E"/>
    <w:rsid w:val="003D5B3C"/>
    <w:rsid w:val="003D693C"/>
    <w:rsid w:val="003E03B9"/>
    <w:rsid w:val="003E112C"/>
    <w:rsid w:val="003E1727"/>
    <w:rsid w:val="003E2C8B"/>
    <w:rsid w:val="003E4007"/>
    <w:rsid w:val="003E486B"/>
    <w:rsid w:val="003E5303"/>
    <w:rsid w:val="003E5A2A"/>
    <w:rsid w:val="003E5B0D"/>
    <w:rsid w:val="003E6A3C"/>
    <w:rsid w:val="003E6FDC"/>
    <w:rsid w:val="003E76BF"/>
    <w:rsid w:val="003F005B"/>
    <w:rsid w:val="003F018A"/>
    <w:rsid w:val="003F01C9"/>
    <w:rsid w:val="003F152A"/>
    <w:rsid w:val="003F1BD6"/>
    <w:rsid w:val="003F1DD2"/>
    <w:rsid w:val="003F2FAD"/>
    <w:rsid w:val="003F416C"/>
    <w:rsid w:val="003F59C7"/>
    <w:rsid w:val="003F72C8"/>
    <w:rsid w:val="004022D7"/>
    <w:rsid w:val="00402E9B"/>
    <w:rsid w:val="00403208"/>
    <w:rsid w:val="00403F49"/>
    <w:rsid w:val="00405280"/>
    <w:rsid w:val="004059DC"/>
    <w:rsid w:val="00405BF1"/>
    <w:rsid w:val="0040783A"/>
    <w:rsid w:val="00407C0E"/>
    <w:rsid w:val="00407F4D"/>
    <w:rsid w:val="004100DF"/>
    <w:rsid w:val="004105AB"/>
    <w:rsid w:val="0041194B"/>
    <w:rsid w:val="00412BFA"/>
    <w:rsid w:val="00413D10"/>
    <w:rsid w:val="004143D5"/>
    <w:rsid w:val="004147A0"/>
    <w:rsid w:val="00414AC3"/>
    <w:rsid w:val="0041512E"/>
    <w:rsid w:val="00415DCF"/>
    <w:rsid w:val="004168CF"/>
    <w:rsid w:val="00416CA7"/>
    <w:rsid w:val="00416F61"/>
    <w:rsid w:val="004172FD"/>
    <w:rsid w:val="00420A78"/>
    <w:rsid w:val="0042139C"/>
    <w:rsid w:val="00421B4C"/>
    <w:rsid w:val="00421BF8"/>
    <w:rsid w:val="00423ED2"/>
    <w:rsid w:val="004241C8"/>
    <w:rsid w:val="004258EC"/>
    <w:rsid w:val="0042649C"/>
    <w:rsid w:val="0042651B"/>
    <w:rsid w:val="004268BE"/>
    <w:rsid w:val="00426B32"/>
    <w:rsid w:val="00427086"/>
    <w:rsid w:val="00431250"/>
    <w:rsid w:val="00431DEB"/>
    <w:rsid w:val="00431F01"/>
    <w:rsid w:val="00431F30"/>
    <w:rsid w:val="00433062"/>
    <w:rsid w:val="00433EB0"/>
    <w:rsid w:val="00434631"/>
    <w:rsid w:val="004349B4"/>
    <w:rsid w:val="00435908"/>
    <w:rsid w:val="00435E82"/>
    <w:rsid w:val="00435ED5"/>
    <w:rsid w:val="00437043"/>
    <w:rsid w:val="004370B3"/>
    <w:rsid w:val="0044010E"/>
    <w:rsid w:val="00440155"/>
    <w:rsid w:val="00440402"/>
    <w:rsid w:val="004414D9"/>
    <w:rsid w:val="00441670"/>
    <w:rsid w:val="00441B29"/>
    <w:rsid w:val="004428D1"/>
    <w:rsid w:val="00443518"/>
    <w:rsid w:val="004445E4"/>
    <w:rsid w:val="0044492B"/>
    <w:rsid w:val="004457EA"/>
    <w:rsid w:val="004469E9"/>
    <w:rsid w:val="00446D53"/>
    <w:rsid w:val="004479A3"/>
    <w:rsid w:val="00447BC0"/>
    <w:rsid w:val="0045171E"/>
    <w:rsid w:val="004517D6"/>
    <w:rsid w:val="00451F39"/>
    <w:rsid w:val="00452548"/>
    <w:rsid w:val="00453595"/>
    <w:rsid w:val="00453C2A"/>
    <w:rsid w:val="00454EE5"/>
    <w:rsid w:val="004556C1"/>
    <w:rsid w:val="00457B21"/>
    <w:rsid w:val="0046235B"/>
    <w:rsid w:val="0046305F"/>
    <w:rsid w:val="00463B3A"/>
    <w:rsid w:val="00463EF8"/>
    <w:rsid w:val="0046507D"/>
    <w:rsid w:val="00465194"/>
    <w:rsid w:val="0046588C"/>
    <w:rsid w:val="0046648F"/>
    <w:rsid w:val="00467B37"/>
    <w:rsid w:val="004701A6"/>
    <w:rsid w:val="0047061A"/>
    <w:rsid w:val="004718A8"/>
    <w:rsid w:val="00472339"/>
    <w:rsid w:val="004728CC"/>
    <w:rsid w:val="00474B2C"/>
    <w:rsid w:val="004751B1"/>
    <w:rsid w:val="004752D2"/>
    <w:rsid w:val="00475758"/>
    <w:rsid w:val="004777C0"/>
    <w:rsid w:val="004778AA"/>
    <w:rsid w:val="00480C9C"/>
    <w:rsid w:val="00480EE5"/>
    <w:rsid w:val="004810B0"/>
    <w:rsid w:val="00481C1B"/>
    <w:rsid w:val="00481FCE"/>
    <w:rsid w:val="0048280A"/>
    <w:rsid w:val="00482BB3"/>
    <w:rsid w:val="00482FC3"/>
    <w:rsid w:val="00483980"/>
    <w:rsid w:val="00483BCF"/>
    <w:rsid w:val="0048466F"/>
    <w:rsid w:val="004848F1"/>
    <w:rsid w:val="00484A1D"/>
    <w:rsid w:val="00484EC9"/>
    <w:rsid w:val="004850F7"/>
    <w:rsid w:val="004852AB"/>
    <w:rsid w:val="00485A79"/>
    <w:rsid w:val="00485C23"/>
    <w:rsid w:val="00485F16"/>
    <w:rsid w:val="0048637C"/>
    <w:rsid w:val="00486881"/>
    <w:rsid w:val="00487266"/>
    <w:rsid w:val="00490098"/>
    <w:rsid w:val="00491C17"/>
    <w:rsid w:val="004923D9"/>
    <w:rsid w:val="00492592"/>
    <w:rsid w:val="004925E2"/>
    <w:rsid w:val="00493882"/>
    <w:rsid w:val="00494E37"/>
    <w:rsid w:val="00496FF6"/>
    <w:rsid w:val="004A1D51"/>
    <w:rsid w:val="004A2668"/>
    <w:rsid w:val="004A3AC1"/>
    <w:rsid w:val="004A3BDA"/>
    <w:rsid w:val="004A4F41"/>
    <w:rsid w:val="004A5608"/>
    <w:rsid w:val="004A6497"/>
    <w:rsid w:val="004A6832"/>
    <w:rsid w:val="004A72C4"/>
    <w:rsid w:val="004A7849"/>
    <w:rsid w:val="004A7A1E"/>
    <w:rsid w:val="004A7B08"/>
    <w:rsid w:val="004A7BE1"/>
    <w:rsid w:val="004B26D0"/>
    <w:rsid w:val="004B2DD7"/>
    <w:rsid w:val="004B3C32"/>
    <w:rsid w:val="004B49CC"/>
    <w:rsid w:val="004B63C5"/>
    <w:rsid w:val="004B68EB"/>
    <w:rsid w:val="004B7D69"/>
    <w:rsid w:val="004B7E9B"/>
    <w:rsid w:val="004C0A16"/>
    <w:rsid w:val="004C0A59"/>
    <w:rsid w:val="004C24AE"/>
    <w:rsid w:val="004C3153"/>
    <w:rsid w:val="004C3DB8"/>
    <w:rsid w:val="004C4138"/>
    <w:rsid w:val="004C429E"/>
    <w:rsid w:val="004C502F"/>
    <w:rsid w:val="004C54E2"/>
    <w:rsid w:val="004C7A00"/>
    <w:rsid w:val="004C7CEE"/>
    <w:rsid w:val="004C7EB0"/>
    <w:rsid w:val="004D0C85"/>
    <w:rsid w:val="004D1123"/>
    <w:rsid w:val="004D1F86"/>
    <w:rsid w:val="004D241C"/>
    <w:rsid w:val="004D2534"/>
    <w:rsid w:val="004D2C3C"/>
    <w:rsid w:val="004D2FE6"/>
    <w:rsid w:val="004D39A7"/>
    <w:rsid w:val="004D558A"/>
    <w:rsid w:val="004D617C"/>
    <w:rsid w:val="004D620A"/>
    <w:rsid w:val="004D784B"/>
    <w:rsid w:val="004E0FCD"/>
    <w:rsid w:val="004E1128"/>
    <w:rsid w:val="004E1B19"/>
    <w:rsid w:val="004E2023"/>
    <w:rsid w:val="004E2E53"/>
    <w:rsid w:val="004E3245"/>
    <w:rsid w:val="004E370C"/>
    <w:rsid w:val="004E470C"/>
    <w:rsid w:val="004E4E65"/>
    <w:rsid w:val="004E6405"/>
    <w:rsid w:val="004E693B"/>
    <w:rsid w:val="004E7D22"/>
    <w:rsid w:val="004F0950"/>
    <w:rsid w:val="004F12CE"/>
    <w:rsid w:val="004F249E"/>
    <w:rsid w:val="004F2BE5"/>
    <w:rsid w:val="004F37C0"/>
    <w:rsid w:val="004F5915"/>
    <w:rsid w:val="004F5A56"/>
    <w:rsid w:val="004F637B"/>
    <w:rsid w:val="004F656D"/>
    <w:rsid w:val="00501028"/>
    <w:rsid w:val="00502D1C"/>
    <w:rsid w:val="0050424B"/>
    <w:rsid w:val="00504E3F"/>
    <w:rsid w:val="00505AEB"/>
    <w:rsid w:val="00505F22"/>
    <w:rsid w:val="00506143"/>
    <w:rsid w:val="00506E11"/>
    <w:rsid w:val="0050742D"/>
    <w:rsid w:val="0051043F"/>
    <w:rsid w:val="00510AFD"/>
    <w:rsid w:val="005115EE"/>
    <w:rsid w:val="005122B4"/>
    <w:rsid w:val="00514ED1"/>
    <w:rsid w:val="00517718"/>
    <w:rsid w:val="00517FCE"/>
    <w:rsid w:val="00520135"/>
    <w:rsid w:val="005205CB"/>
    <w:rsid w:val="00521318"/>
    <w:rsid w:val="00521656"/>
    <w:rsid w:val="00524EB4"/>
    <w:rsid w:val="00525796"/>
    <w:rsid w:val="005268B8"/>
    <w:rsid w:val="00526B61"/>
    <w:rsid w:val="00527D07"/>
    <w:rsid w:val="00530B88"/>
    <w:rsid w:val="005315EA"/>
    <w:rsid w:val="00531B7B"/>
    <w:rsid w:val="005323D5"/>
    <w:rsid w:val="0053254A"/>
    <w:rsid w:val="00532682"/>
    <w:rsid w:val="005333DA"/>
    <w:rsid w:val="00533E76"/>
    <w:rsid w:val="005345FF"/>
    <w:rsid w:val="005346E1"/>
    <w:rsid w:val="00534939"/>
    <w:rsid w:val="00534CC4"/>
    <w:rsid w:val="00534CFC"/>
    <w:rsid w:val="005352F3"/>
    <w:rsid w:val="0053663A"/>
    <w:rsid w:val="0053678D"/>
    <w:rsid w:val="005370ED"/>
    <w:rsid w:val="005400F1"/>
    <w:rsid w:val="0054261F"/>
    <w:rsid w:val="005428E6"/>
    <w:rsid w:val="00542F9C"/>
    <w:rsid w:val="00544521"/>
    <w:rsid w:val="005446D3"/>
    <w:rsid w:val="00546223"/>
    <w:rsid w:val="00546D6B"/>
    <w:rsid w:val="00547201"/>
    <w:rsid w:val="005500FB"/>
    <w:rsid w:val="005505F6"/>
    <w:rsid w:val="005506AA"/>
    <w:rsid w:val="00551859"/>
    <w:rsid w:val="005520A9"/>
    <w:rsid w:val="00552648"/>
    <w:rsid w:val="005528E4"/>
    <w:rsid w:val="00552B1A"/>
    <w:rsid w:val="00553E9B"/>
    <w:rsid w:val="00554F51"/>
    <w:rsid w:val="00555EC5"/>
    <w:rsid w:val="0055678C"/>
    <w:rsid w:val="0055732D"/>
    <w:rsid w:val="00557550"/>
    <w:rsid w:val="00557C04"/>
    <w:rsid w:val="0056056E"/>
    <w:rsid w:val="00560A89"/>
    <w:rsid w:val="0056160B"/>
    <w:rsid w:val="00561F70"/>
    <w:rsid w:val="00562119"/>
    <w:rsid w:val="00562902"/>
    <w:rsid w:val="00563630"/>
    <w:rsid w:val="00564FDD"/>
    <w:rsid w:val="005654F8"/>
    <w:rsid w:val="00565C2E"/>
    <w:rsid w:val="0056639A"/>
    <w:rsid w:val="00566A85"/>
    <w:rsid w:val="005704E4"/>
    <w:rsid w:val="0057090D"/>
    <w:rsid w:val="00571225"/>
    <w:rsid w:val="005724AA"/>
    <w:rsid w:val="0057262C"/>
    <w:rsid w:val="00574478"/>
    <w:rsid w:val="00574F03"/>
    <w:rsid w:val="005759C3"/>
    <w:rsid w:val="00576484"/>
    <w:rsid w:val="005778C6"/>
    <w:rsid w:val="005805FD"/>
    <w:rsid w:val="005818FF"/>
    <w:rsid w:val="00581D52"/>
    <w:rsid w:val="00582023"/>
    <w:rsid w:val="005827A3"/>
    <w:rsid w:val="0058299C"/>
    <w:rsid w:val="00583339"/>
    <w:rsid w:val="00584384"/>
    <w:rsid w:val="00585879"/>
    <w:rsid w:val="005867C5"/>
    <w:rsid w:val="00587A1F"/>
    <w:rsid w:val="005905E9"/>
    <w:rsid w:val="00591A24"/>
    <w:rsid w:val="00591B3A"/>
    <w:rsid w:val="005924D0"/>
    <w:rsid w:val="00593C58"/>
    <w:rsid w:val="00594058"/>
    <w:rsid w:val="00594795"/>
    <w:rsid w:val="00595217"/>
    <w:rsid w:val="005958EE"/>
    <w:rsid w:val="00595D1F"/>
    <w:rsid w:val="00597472"/>
    <w:rsid w:val="00597A91"/>
    <w:rsid w:val="005A1586"/>
    <w:rsid w:val="005A186C"/>
    <w:rsid w:val="005A1D1E"/>
    <w:rsid w:val="005A25B6"/>
    <w:rsid w:val="005A2AB2"/>
    <w:rsid w:val="005A2BD9"/>
    <w:rsid w:val="005A2BE3"/>
    <w:rsid w:val="005A2E5A"/>
    <w:rsid w:val="005A3F93"/>
    <w:rsid w:val="005A490E"/>
    <w:rsid w:val="005A5848"/>
    <w:rsid w:val="005A5859"/>
    <w:rsid w:val="005A5FDC"/>
    <w:rsid w:val="005A664E"/>
    <w:rsid w:val="005A7C13"/>
    <w:rsid w:val="005B05FB"/>
    <w:rsid w:val="005B0D0F"/>
    <w:rsid w:val="005B1772"/>
    <w:rsid w:val="005B2843"/>
    <w:rsid w:val="005B2DD0"/>
    <w:rsid w:val="005B3946"/>
    <w:rsid w:val="005B3D76"/>
    <w:rsid w:val="005B582F"/>
    <w:rsid w:val="005B72B7"/>
    <w:rsid w:val="005C12BE"/>
    <w:rsid w:val="005C19B5"/>
    <w:rsid w:val="005C1ABA"/>
    <w:rsid w:val="005C1BE4"/>
    <w:rsid w:val="005C1D1F"/>
    <w:rsid w:val="005C3153"/>
    <w:rsid w:val="005C38DE"/>
    <w:rsid w:val="005C48B5"/>
    <w:rsid w:val="005C5907"/>
    <w:rsid w:val="005D00E4"/>
    <w:rsid w:val="005D0392"/>
    <w:rsid w:val="005D131A"/>
    <w:rsid w:val="005D1564"/>
    <w:rsid w:val="005D19B0"/>
    <w:rsid w:val="005D30CF"/>
    <w:rsid w:val="005D3F07"/>
    <w:rsid w:val="005D7154"/>
    <w:rsid w:val="005D79AD"/>
    <w:rsid w:val="005D7A42"/>
    <w:rsid w:val="005D7C1D"/>
    <w:rsid w:val="005D7F04"/>
    <w:rsid w:val="005E0CBA"/>
    <w:rsid w:val="005E135D"/>
    <w:rsid w:val="005E1728"/>
    <w:rsid w:val="005E1E9E"/>
    <w:rsid w:val="005E20AB"/>
    <w:rsid w:val="005E2446"/>
    <w:rsid w:val="005E2680"/>
    <w:rsid w:val="005E3568"/>
    <w:rsid w:val="005E41B6"/>
    <w:rsid w:val="005E44C5"/>
    <w:rsid w:val="005E4CC0"/>
    <w:rsid w:val="005E5CB4"/>
    <w:rsid w:val="005E5EB3"/>
    <w:rsid w:val="005E7B63"/>
    <w:rsid w:val="005E7EF1"/>
    <w:rsid w:val="005F02B3"/>
    <w:rsid w:val="005F0333"/>
    <w:rsid w:val="005F2BA1"/>
    <w:rsid w:val="005F2D75"/>
    <w:rsid w:val="005F3555"/>
    <w:rsid w:val="005F35A8"/>
    <w:rsid w:val="005F37C9"/>
    <w:rsid w:val="005F3B3D"/>
    <w:rsid w:val="005F3B84"/>
    <w:rsid w:val="005F4B63"/>
    <w:rsid w:val="005F4E0D"/>
    <w:rsid w:val="005F526B"/>
    <w:rsid w:val="005F66BF"/>
    <w:rsid w:val="005F6DE5"/>
    <w:rsid w:val="005F780F"/>
    <w:rsid w:val="0060075A"/>
    <w:rsid w:val="00600E38"/>
    <w:rsid w:val="00601215"/>
    <w:rsid w:val="00603199"/>
    <w:rsid w:val="006036A9"/>
    <w:rsid w:val="00604AB6"/>
    <w:rsid w:val="00606B93"/>
    <w:rsid w:val="00612B11"/>
    <w:rsid w:val="006134A8"/>
    <w:rsid w:val="00613EB2"/>
    <w:rsid w:val="00613F6F"/>
    <w:rsid w:val="0061479A"/>
    <w:rsid w:val="00614A3C"/>
    <w:rsid w:val="00616769"/>
    <w:rsid w:val="00617E56"/>
    <w:rsid w:val="00620603"/>
    <w:rsid w:val="0062118B"/>
    <w:rsid w:val="00621510"/>
    <w:rsid w:val="006219B4"/>
    <w:rsid w:val="00623A92"/>
    <w:rsid w:val="006253BF"/>
    <w:rsid w:val="00625408"/>
    <w:rsid w:val="006264DA"/>
    <w:rsid w:val="00626748"/>
    <w:rsid w:val="00627A31"/>
    <w:rsid w:val="0063055E"/>
    <w:rsid w:val="006311B3"/>
    <w:rsid w:val="006313F9"/>
    <w:rsid w:val="00631F33"/>
    <w:rsid w:val="0063249D"/>
    <w:rsid w:val="00632D67"/>
    <w:rsid w:val="0063319E"/>
    <w:rsid w:val="00634094"/>
    <w:rsid w:val="0063439E"/>
    <w:rsid w:val="0063512F"/>
    <w:rsid w:val="00635779"/>
    <w:rsid w:val="006357B9"/>
    <w:rsid w:val="00637379"/>
    <w:rsid w:val="0064129F"/>
    <w:rsid w:val="006416F5"/>
    <w:rsid w:val="006422F9"/>
    <w:rsid w:val="006425B6"/>
    <w:rsid w:val="00642973"/>
    <w:rsid w:val="0064333E"/>
    <w:rsid w:val="006439BB"/>
    <w:rsid w:val="006440F2"/>
    <w:rsid w:val="00644269"/>
    <w:rsid w:val="006446F2"/>
    <w:rsid w:val="00644D46"/>
    <w:rsid w:val="00645A66"/>
    <w:rsid w:val="00645D74"/>
    <w:rsid w:val="00645DB4"/>
    <w:rsid w:val="006464EE"/>
    <w:rsid w:val="00650604"/>
    <w:rsid w:val="0065121C"/>
    <w:rsid w:val="00651629"/>
    <w:rsid w:val="00652DA2"/>
    <w:rsid w:val="00653239"/>
    <w:rsid w:val="006538A5"/>
    <w:rsid w:val="006540D3"/>
    <w:rsid w:val="00654817"/>
    <w:rsid w:val="006548C2"/>
    <w:rsid w:val="00654E94"/>
    <w:rsid w:val="00655F55"/>
    <w:rsid w:val="00656EE4"/>
    <w:rsid w:val="006572C2"/>
    <w:rsid w:val="00660414"/>
    <w:rsid w:val="00661ACB"/>
    <w:rsid w:val="00662514"/>
    <w:rsid w:val="006629FA"/>
    <w:rsid w:val="00662AE4"/>
    <w:rsid w:val="006637BA"/>
    <w:rsid w:val="00663EA1"/>
    <w:rsid w:val="00664DF0"/>
    <w:rsid w:val="006651ED"/>
    <w:rsid w:val="0066548F"/>
    <w:rsid w:val="00666855"/>
    <w:rsid w:val="006668CD"/>
    <w:rsid w:val="00667BFF"/>
    <w:rsid w:val="0067095A"/>
    <w:rsid w:val="00670F7F"/>
    <w:rsid w:val="00671391"/>
    <w:rsid w:val="00671880"/>
    <w:rsid w:val="0067202C"/>
    <w:rsid w:val="0067354C"/>
    <w:rsid w:val="00673F61"/>
    <w:rsid w:val="00674A32"/>
    <w:rsid w:val="0067608F"/>
    <w:rsid w:val="006760A2"/>
    <w:rsid w:val="00676B92"/>
    <w:rsid w:val="00677065"/>
    <w:rsid w:val="00677BAD"/>
    <w:rsid w:val="00681418"/>
    <w:rsid w:val="00681A37"/>
    <w:rsid w:val="00681FB7"/>
    <w:rsid w:val="00682653"/>
    <w:rsid w:val="0068344D"/>
    <w:rsid w:val="00683B62"/>
    <w:rsid w:val="00683CC0"/>
    <w:rsid w:val="006841F5"/>
    <w:rsid w:val="00684DEA"/>
    <w:rsid w:val="00685E4F"/>
    <w:rsid w:val="00686C47"/>
    <w:rsid w:val="00686EEC"/>
    <w:rsid w:val="00686F1C"/>
    <w:rsid w:val="006872D1"/>
    <w:rsid w:val="00690784"/>
    <w:rsid w:val="0069105C"/>
    <w:rsid w:val="00692293"/>
    <w:rsid w:val="006933C1"/>
    <w:rsid w:val="00694085"/>
    <w:rsid w:val="00694D3B"/>
    <w:rsid w:val="00695F41"/>
    <w:rsid w:val="00695FDE"/>
    <w:rsid w:val="00696378"/>
    <w:rsid w:val="00696D6E"/>
    <w:rsid w:val="00697213"/>
    <w:rsid w:val="00697397"/>
    <w:rsid w:val="006976C2"/>
    <w:rsid w:val="00697C3B"/>
    <w:rsid w:val="006A15BE"/>
    <w:rsid w:val="006A2F17"/>
    <w:rsid w:val="006A3B95"/>
    <w:rsid w:val="006A4399"/>
    <w:rsid w:val="006A526B"/>
    <w:rsid w:val="006A5752"/>
    <w:rsid w:val="006A5D4F"/>
    <w:rsid w:val="006A6408"/>
    <w:rsid w:val="006A6E2A"/>
    <w:rsid w:val="006A6E61"/>
    <w:rsid w:val="006B0DBC"/>
    <w:rsid w:val="006B2815"/>
    <w:rsid w:val="006B2B79"/>
    <w:rsid w:val="006B31A3"/>
    <w:rsid w:val="006B3FD3"/>
    <w:rsid w:val="006B4413"/>
    <w:rsid w:val="006B5074"/>
    <w:rsid w:val="006B535E"/>
    <w:rsid w:val="006B5416"/>
    <w:rsid w:val="006B598E"/>
    <w:rsid w:val="006B5BCE"/>
    <w:rsid w:val="006B6AFE"/>
    <w:rsid w:val="006B6E5B"/>
    <w:rsid w:val="006B6FD6"/>
    <w:rsid w:val="006C0874"/>
    <w:rsid w:val="006C0AD3"/>
    <w:rsid w:val="006C0E72"/>
    <w:rsid w:val="006C2180"/>
    <w:rsid w:val="006C295F"/>
    <w:rsid w:val="006C2CCE"/>
    <w:rsid w:val="006C337E"/>
    <w:rsid w:val="006C40A7"/>
    <w:rsid w:val="006C422D"/>
    <w:rsid w:val="006C66A9"/>
    <w:rsid w:val="006C6C89"/>
    <w:rsid w:val="006C7554"/>
    <w:rsid w:val="006C7806"/>
    <w:rsid w:val="006C7E4B"/>
    <w:rsid w:val="006C7F48"/>
    <w:rsid w:val="006D00A5"/>
    <w:rsid w:val="006D1192"/>
    <w:rsid w:val="006D2625"/>
    <w:rsid w:val="006D6153"/>
    <w:rsid w:val="006D75E1"/>
    <w:rsid w:val="006D79BB"/>
    <w:rsid w:val="006D7D51"/>
    <w:rsid w:val="006E1348"/>
    <w:rsid w:val="006E1EA0"/>
    <w:rsid w:val="006E1FD6"/>
    <w:rsid w:val="006E2C03"/>
    <w:rsid w:val="006E4398"/>
    <w:rsid w:val="006E5644"/>
    <w:rsid w:val="006E59E1"/>
    <w:rsid w:val="006E5EBD"/>
    <w:rsid w:val="006E6363"/>
    <w:rsid w:val="006E6855"/>
    <w:rsid w:val="006E7B6D"/>
    <w:rsid w:val="006E7CFC"/>
    <w:rsid w:val="006F38E9"/>
    <w:rsid w:val="006F662B"/>
    <w:rsid w:val="006F72D3"/>
    <w:rsid w:val="007000CF"/>
    <w:rsid w:val="007002EF"/>
    <w:rsid w:val="0070067F"/>
    <w:rsid w:val="00701619"/>
    <w:rsid w:val="00701D4C"/>
    <w:rsid w:val="00702109"/>
    <w:rsid w:val="00703B81"/>
    <w:rsid w:val="00703C31"/>
    <w:rsid w:val="0070446B"/>
    <w:rsid w:val="0070513B"/>
    <w:rsid w:val="007057AC"/>
    <w:rsid w:val="007058F4"/>
    <w:rsid w:val="00706835"/>
    <w:rsid w:val="00706913"/>
    <w:rsid w:val="007072CC"/>
    <w:rsid w:val="00710401"/>
    <w:rsid w:val="007104DD"/>
    <w:rsid w:val="0071113B"/>
    <w:rsid w:val="00711842"/>
    <w:rsid w:val="00712AA2"/>
    <w:rsid w:val="00712F7C"/>
    <w:rsid w:val="00713D2F"/>
    <w:rsid w:val="0071440B"/>
    <w:rsid w:val="00715D02"/>
    <w:rsid w:val="007166DF"/>
    <w:rsid w:val="007169DB"/>
    <w:rsid w:val="00716D9C"/>
    <w:rsid w:val="00716FB7"/>
    <w:rsid w:val="00717B0E"/>
    <w:rsid w:val="00720636"/>
    <w:rsid w:val="00720A91"/>
    <w:rsid w:val="007212A9"/>
    <w:rsid w:val="00721B3F"/>
    <w:rsid w:val="00721DB9"/>
    <w:rsid w:val="00722ECF"/>
    <w:rsid w:val="0072614C"/>
    <w:rsid w:val="0072638D"/>
    <w:rsid w:val="00726848"/>
    <w:rsid w:val="007270D8"/>
    <w:rsid w:val="00727129"/>
    <w:rsid w:val="00727A65"/>
    <w:rsid w:val="007302EB"/>
    <w:rsid w:val="0073056A"/>
    <w:rsid w:val="00730F85"/>
    <w:rsid w:val="00731368"/>
    <w:rsid w:val="00731928"/>
    <w:rsid w:val="00731C99"/>
    <w:rsid w:val="00731E52"/>
    <w:rsid w:val="00731EBD"/>
    <w:rsid w:val="0073265A"/>
    <w:rsid w:val="00732B40"/>
    <w:rsid w:val="0073351B"/>
    <w:rsid w:val="007335C8"/>
    <w:rsid w:val="007337C4"/>
    <w:rsid w:val="00734086"/>
    <w:rsid w:val="00734A1B"/>
    <w:rsid w:val="007351B4"/>
    <w:rsid w:val="00735B2A"/>
    <w:rsid w:val="007371E7"/>
    <w:rsid w:val="00737446"/>
    <w:rsid w:val="00737944"/>
    <w:rsid w:val="00737E60"/>
    <w:rsid w:val="00744845"/>
    <w:rsid w:val="007459FE"/>
    <w:rsid w:val="007468F8"/>
    <w:rsid w:val="007471C1"/>
    <w:rsid w:val="00747A37"/>
    <w:rsid w:val="0075084D"/>
    <w:rsid w:val="00750877"/>
    <w:rsid w:val="0075101D"/>
    <w:rsid w:val="00751FDC"/>
    <w:rsid w:val="00752F7B"/>
    <w:rsid w:val="0075371F"/>
    <w:rsid w:val="00753757"/>
    <w:rsid w:val="00754BDF"/>
    <w:rsid w:val="00754EF6"/>
    <w:rsid w:val="0075558D"/>
    <w:rsid w:val="007557A2"/>
    <w:rsid w:val="00755903"/>
    <w:rsid w:val="00755F06"/>
    <w:rsid w:val="007564AE"/>
    <w:rsid w:val="00757D60"/>
    <w:rsid w:val="00760404"/>
    <w:rsid w:val="00761269"/>
    <w:rsid w:val="007614B6"/>
    <w:rsid w:val="00761AAE"/>
    <w:rsid w:val="0076316D"/>
    <w:rsid w:val="00764A46"/>
    <w:rsid w:val="0076552A"/>
    <w:rsid w:val="00766738"/>
    <w:rsid w:val="007670A3"/>
    <w:rsid w:val="00767577"/>
    <w:rsid w:val="00771685"/>
    <w:rsid w:val="00772A97"/>
    <w:rsid w:val="007739D1"/>
    <w:rsid w:val="00774196"/>
    <w:rsid w:val="007757DD"/>
    <w:rsid w:val="0077597E"/>
    <w:rsid w:val="00776CD6"/>
    <w:rsid w:val="00777054"/>
    <w:rsid w:val="00777696"/>
    <w:rsid w:val="00777FBF"/>
    <w:rsid w:val="00780965"/>
    <w:rsid w:val="00780ECD"/>
    <w:rsid w:val="00781029"/>
    <w:rsid w:val="00782DE1"/>
    <w:rsid w:val="00783850"/>
    <w:rsid w:val="00785669"/>
    <w:rsid w:val="00787AAA"/>
    <w:rsid w:val="00790EA3"/>
    <w:rsid w:val="00790F32"/>
    <w:rsid w:val="00791319"/>
    <w:rsid w:val="00792493"/>
    <w:rsid w:val="00792568"/>
    <w:rsid w:val="00793AA8"/>
    <w:rsid w:val="00793D03"/>
    <w:rsid w:val="0079494F"/>
    <w:rsid w:val="00794BCD"/>
    <w:rsid w:val="007956B6"/>
    <w:rsid w:val="00796913"/>
    <w:rsid w:val="00796E5E"/>
    <w:rsid w:val="007970A1"/>
    <w:rsid w:val="0079737A"/>
    <w:rsid w:val="0079783B"/>
    <w:rsid w:val="00797CA6"/>
    <w:rsid w:val="00797FE3"/>
    <w:rsid w:val="007A145C"/>
    <w:rsid w:val="007A1E25"/>
    <w:rsid w:val="007A2544"/>
    <w:rsid w:val="007A3450"/>
    <w:rsid w:val="007A36F5"/>
    <w:rsid w:val="007A39CE"/>
    <w:rsid w:val="007A40BF"/>
    <w:rsid w:val="007A40F1"/>
    <w:rsid w:val="007A4F18"/>
    <w:rsid w:val="007A608F"/>
    <w:rsid w:val="007A6DB0"/>
    <w:rsid w:val="007B0234"/>
    <w:rsid w:val="007B02AC"/>
    <w:rsid w:val="007B0408"/>
    <w:rsid w:val="007B1F70"/>
    <w:rsid w:val="007B2809"/>
    <w:rsid w:val="007B293A"/>
    <w:rsid w:val="007B2AF6"/>
    <w:rsid w:val="007B48CF"/>
    <w:rsid w:val="007B4FF0"/>
    <w:rsid w:val="007B6237"/>
    <w:rsid w:val="007B63DD"/>
    <w:rsid w:val="007B6891"/>
    <w:rsid w:val="007B69C4"/>
    <w:rsid w:val="007B6D76"/>
    <w:rsid w:val="007B78B4"/>
    <w:rsid w:val="007B79B2"/>
    <w:rsid w:val="007C0AA7"/>
    <w:rsid w:val="007C2588"/>
    <w:rsid w:val="007C3BF0"/>
    <w:rsid w:val="007C3C93"/>
    <w:rsid w:val="007C3CCE"/>
    <w:rsid w:val="007C4731"/>
    <w:rsid w:val="007C4B2A"/>
    <w:rsid w:val="007C5E61"/>
    <w:rsid w:val="007C7481"/>
    <w:rsid w:val="007C7951"/>
    <w:rsid w:val="007C7D03"/>
    <w:rsid w:val="007D02C3"/>
    <w:rsid w:val="007D096B"/>
    <w:rsid w:val="007D15FE"/>
    <w:rsid w:val="007D209D"/>
    <w:rsid w:val="007D284E"/>
    <w:rsid w:val="007D2D9C"/>
    <w:rsid w:val="007D319B"/>
    <w:rsid w:val="007D4409"/>
    <w:rsid w:val="007D4950"/>
    <w:rsid w:val="007D4DA9"/>
    <w:rsid w:val="007D5A5F"/>
    <w:rsid w:val="007D6B8E"/>
    <w:rsid w:val="007D74F6"/>
    <w:rsid w:val="007E1F57"/>
    <w:rsid w:val="007E4637"/>
    <w:rsid w:val="007E47E9"/>
    <w:rsid w:val="007E524B"/>
    <w:rsid w:val="007E546E"/>
    <w:rsid w:val="007E5D32"/>
    <w:rsid w:val="007E62F4"/>
    <w:rsid w:val="007E7A1E"/>
    <w:rsid w:val="007E7E07"/>
    <w:rsid w:val="007E7F0A"/>
    <w:rsid w:val="007F27A2"/>
    <w:rsid w:val="007F29B4"/>
    <w:rsid w:val="007F44F2"/>
    <w:rsid w:val="007F4A86"/>
    <w:rsid w:val="007F5212"/>
    <w:rsid w:val="007F5DF7"/>
    <w:rsid w:val="007F5EAE"/>
    <w:rsid w:val="007F68C7"/>
    <w:rsid w:val="007F714B"/>
    <w:rsid w:val="007F71EE"/>
    <w:rsid w:val="00803477"/>
    <w:rsid w:val="008037C9"/>
    <w:rsid w:val="00803FB5"/>
    <w:rsid w:val="00804318"/>
    <w:rsid w:val="00805AF8"/>
    <w:rsid w:val="00806399"/>
    <w:rsid w:val="00807CED"/>
    <w:rsid w:val="0081003B"/>
    <w:rsid w:val="00810C16"/>
    <w:rsid w:val="008121C7"/>
    <w:rsid w:val="0081325C"/>
    <w:rsid w:val="00814118"/>
    <w:rsid w:val="008141E9"/>
    <w:rsid w:val="00814362"/>
    <w:rsid w:val="00815C2D"/>
    <w:rsid w:val="00816D9A"/>
    <w:rsid w:val="00816E55"/>
    <w:rsid w:val="0081758C"/>
    <w:rsid w:val="0082075D"/>
    <w:rsid w:val="00820965"/>
    <w:rsid w:val="00820E5B"/>
    <w:rsid w:val="00821152"/>
    <w:rsid w:val="008216E4"/>
    <w:rsid w:val="00822440"/>
    <w:rsid w:val="0082249E"/>
    <w:rsid w:val="0082329C"/>
    <w:rsid w:val="00825AFC"/>
    <w:rsid w:val="00825B81"/>
    <w:rsid w:val="0082696F"/>
    <w:rsid w:val="00827B05"/>
    <w:rsid w:val="00827C92"/>
    <w:rsid w:val="00833438"/>
    <w:rsid w:val="00835382"/>
    <w:rsid w:val="00835C0C"/>
    <w:rsid w:val="00836A78"/>
    <w:rsid w:val="00836EBF"/>
    <w:rsid w:val="008370B9"/>
    <w:rsid w:val="008374A9"/>
    <w:rsid w:val="0083798D"/>
    <w:rsid w:val="008379AF"/>
    <w:rsid w:val="008405CE"/>
    <w:rsid w:val="00842DA7"/>
    <w:rsid w:val="008456F8"/>
    <w:rsid w:val="00845FD4"/>
    <w:rsid w:val="008464A5"/>
    <w:rsid w:val="00846FB7"/>
    <w:rsid w:val="00847222"/>
    <w:rsid w:val="008478D0"/>
    <w:rsid w:val="00847E0B"/>
    <w:rsid w:val="0085150D"/>
    <w:rsid w:val="00852B1C"/>
    <w:rsid w:val="00853C96"/>
    <w:rsid w:val="00853D3B"/>
    <w:rsid w:val="0085425D"/>
    <w:rsid w:val="008557E1"/>
    <w:rsid w:val="00857305"/>
    <w:rsid w:val="00857AB1"/>
    <w:rsid w:val="00860127"/>
    <w:rsid w:val="0086133A"/>
    <w:rsid w:val="008613AD"/>
    <w:rsid w:val="008613F8"/>
    <w:rsid w:val="008628E0"/>
    <w:rsid w:val="00862F6D"/>
    <w:rsid w:val="00863C46"/>
    <w:rsid w:val="00863DF8"/>
    <w:rsid w:val="0086606B"/>
    <w:rsid w:val="00866334"/>
    <w:rsid w:val="008678AC"/>
    <w:rsid w:val="00867D70"/>
    <w:rsid w:val="008706ED"/>
    <w:rsid w:val="00870B66"/>
    <w:rsid w:val="008716AE"/>
    <w:rsid w:val="00871D41"/>
    <w:rsid w:val="00872097"/>
    <w:rsid w:val="0087301A"/>
    <w:rsid w:val="00873AD0"/>
    <w:rsid w:val="008743C8"/>
    <w:rsid w:val="00874ECA"/>
    <w:rsid w:val="008767ED"/>
    <w:rsid w:val="00877996"/>
    <w:rsid w:val="00880F5A"/>
    <w:rsid w:val="00882877"/>
    <w:rsid w:val="00882C59"/>
    <w:rsid w:val="00882DFD"/>
    <w:rsid w:val="0088328E"/>
    <w:rsid w:val="0088421A"/>
    <w:rsid w:val="00884F4B"/>
    <w:rsid w:val="00885AC8"/>
    <w:rsid w:val="00885F84"/>
    <w:rsid w:val="00887497"/>
    <w:rsid w:val="00887F16"/>
    <w:rsid w:val="0089253E"/>
    <w:rsid w:val="00893492"/>
    <w:rsid w:val="00894163"/>
    <w:rsid w:val="008971D8"/>
    <w:rsid w:val="00897352"/>
    <w:rsid w:val="00897749"/>
    <w:rsid w:val="008A102C"/>
    <w:rsid w:val="008A15AC"/>
    <w:rsid w:val="008A339C"/>
    <w:rsid w:val="008A3565"/>
    <w:rsid w:val="008A3E30"/>
    <w:rsid w:val="008A46E0"/>
    <w:rsid w:val="008A47E3"/>
    <w:rsid w:val="008A4EBA"/>
    <w:rsid w:val="008A5851"/>
    <w:rsid w:val="008A5C38"/>
    <w:rsid w:val="008A708E"/>
    <w:rsid w:val="008A7D52"/>
    <w:rsid w:val="008B0B6F"/>
    <w:rsid w:val="008B135C"/>
    <w:rsid w:val="008B1FED"/>
    <w:rsid w:val="008B2248"/>
    <w:rsid w:val="008B23FE"/>
    <w:rsid w:val="008B2DB7"/>
    <w:rsid w:val="008B2EA7"/>
    <w:rsid w:val="008B47E8"/>
    <w:rsid w:val="008B57C3"/>
    <w:rsid w:val="008B59A7"/>
    <w:rsid w:val="008B6264"/>
    <w:rsid w:val="008C0D87"/>
    <w:rsid w:val="008C0E46"/>
    <w:rsid w:val="008C149A"/>
    <w:rsid w:val="008C1549"/>
    <w:rsid w:val="008C25C7"/>
    <w:rsid w:val="008C2AD0"/>
    <w:rsid w:val="008C4E3C"/>
    <w:rsid w:val="008C5D42"/>
    <w:rsid w:val="008C644F"/>
    <w:rsid w:val="008C6C1E"/>
    <w:rsid w:val="008C7132"/>
    <w:rsid w:val="008C7494"/>
    <w:rsid w:val="008C74B4"/>
    <w:rsid w:val="008D0BAC"/>
    <w:rsid w:val="008D135E"/>
    <w:rsid w:val="008D1413"/>
    <w:rsid w:val="008D25A8"/>
    <w:rsid w:val="008D326A"/>
    <w:rsid w:val="008D398B"/>
    <w:rsid w:val="008D3B9D"/>
    <w:rsid w:val="008D3CE9"/>
    <w:rsid w:val="008D49E0"/>
    <w:rsid w:val="008D51A7"/>
    <w:rsid w:val="008D55D4"/>
    <w:rsid w:val="008D5856"/>
    <w:rsid w:val="008D5B08"/>
    <w:rsid w:val="008D5B0E"/>
    <w:rsid w:val="008D779A"/>
    <w:rsid w:val="008E0A4F"/>
    <w:rsid w:val="008E11BA"/>
    <w:rsid w:val="008E2BA5"/>
    <w:rsid w:val="008E363C"/>
    <w:rsid w:val="008E3E87"/>
    <w:rsid w:val="008E4226"/>
    <w:rsid w:val="008E4E1E"/>
    <w:rsid w:val="008E5C91"/>
    <w:rsid w:val="008E60AB"/>
    <w:rsid w:val="008E6BB8"/>
    <w:rsid w:val="008F11DB"/>
    <w:rsid w:val="008F324D"/>
    <w:rsid w:val="008F36F5"/>
    <w:rsid w:val="008F3FFB"/>
    <w:rsid w:val="008F49ED"/>
    <w:rsid w:val="008F61A7"/>
    <w:rsid w:val="008F678F"/>
    <w:rsid w:val="008F6AFC"/>
    <w:rsid w:val="008F6B5D"/>
    <w:rsid w:val="008F77B5"/>
    <w:rsid w:val="008F7C20"/>
    <w:rsid w:val="00900059"/>
    <w:rsid w:val="00900240"/>
    <w:rsid w:val="00900FA2"/>
    <w:rsid w:val="009010B8"/>
    <w:rsid w:val="00902A4B"/>
    <w:rsid w:val="00903B1F"/>
    <w:rsid w:val="009040AA"/>
    <w:rsid w:val="009040EA"/>
    <w:rsid w:val="009065AA"/>
    <w:rsid w:val="00907387"/>
    <w:rsid w:val="009105AD"/>
    <w:rsid w:val="009108AC"/>
    <w:rsid w:val="0091123D"/>
    <w:rsid w:val="009113DB"/>
    <w:rsid w:val="00912469"/>
    <w:rsid w:val="0091248F"/>
    <w:rsid w:val="0091263A"/>
    <w:rsid w:val="0091281E"/>
    <w:rsid w:val="00913177"/>
    <w:rsid w:val="00914647"/>
    <w:rsid w:val="0091526B"/>
    <w:rsid w:val="009153AE"/>
    <w:rsid w:val="00915E49"/>
    <w:rsid w:val="0091686C"/>
    <w:rsid w:val="0091717F"/>
    <w:rsid w:val="00920604"/>
    <w:rsid w:val="00920E6A"/>
    <w:rsid w:val="0092102D"/>
    <w:rsid w:val="00921369"/>
    <w:rsid w:val="00921F95"/>
    <w:rsid w:val="00922AF4"/>
    <w:rsid w:val="00923073"/>
    <w:rsid w:val="00923B06"/>
    <w:rsid w:val="00923DFC"/>
    <w:rsid w:val="00925210"/>
    <w:rsid w:val="00925222"/>
    <w:rsid w:val="00925CEC"/>
    <w:rsid w:val="00926BA3"/>
    <w:rsid w:val="00927E75"/>
    <w:rsid w:val="00927FB0"/>
    <w:rsid w:val="0093317B"/>
    <w:rsid w:val="00934113"/>
    <w:rsid w:val="009346CF"/>
    <w:rsid w:val="009347D8"/>
    <w:rsid w:val="009351C8"/>
    <w:rsid w:val="00935826"/>
    <w:rsid w:val="00936421"/>
    <w:rsid w:val="00936D30"/>
    <w:rsid w:val="009427A4"/>
    <w:rsid w:val="00942E8F"/>
    <w:rsid w:val="0094409C"/>
    <w:rsid w:val="00945B0D"/>
    <w:rsid w:val="00945C37"/>
    <w:rsid w:val="00945DDA"/>
    <w:rsid w:val="00945DE7"/>
    <w:rsid w:val="00947402"/>
    <w:rsid w:val="00947B60"/>
    <w:rsid w:val="0095092A"/>
    <w:rsid w:val="00950EF0"/>
    <w:rsid w:val="00951AE0"/>
    <w:rsid w:val="00952D37"/>
    <w:rsid w:val="00952E86"/>
    <w:rsid w:val="00953038"/>
    <w:rsid w:val="00953E86"/>
    <w:rsid w:val="00954689"/>
    <w:rsid w:val="009549DF"/>
    <w:rsid w:val="00957826"/>
    <w:rsid w:val="00957927"/>
    <w:rsid w:val="009600AD"/>
    <w:rsid w:val="00960133"/>
    <w:rsid w:val="0096201C"/>
    <w:rsid w:val="00963906"/>
    <w:rsid w:val="00963DDD"/>
    <w:rsid w:val="00965614"/>
    <w:rsid w:val="00966C76"/>
    <w:rsid w:val="00967922"/>
    <w:rsid w:val="009679AD"/>
    <w:rsid w:val="00967DFF"/>
    <w:rsid w:val="0097009A"/>
    <w:rsid w:val="009700BF"/>
    <w:rsid w:val="00970CD1"/>
    <w:rsid w:val="00971D37"/>
    <w:rsid w:val="00971FAE"/>
    <w:rsid w:val="00972786"/>
    <w:rsid w:val="00972808"/>
    <w:rsid w:val="00973DE1"/>
    <w:rsid w:val="00977369"/>
    <w:rsid w:val="00977857"/>
    <w:rsid w:val="00977DAF"/>
    <w:rsid w:val="009801B4"/>
    <w:rsid w:val="00981C79"/>
    <w:rsid w:val="00982869"/>
    <w:rsid w:val="00982C9D"/>
    <w:rsid w:val="00982F52"/>
    <w:rsid w:val="009832BE"/>
    <w:rsid w:val="009835BA"/>
    <w:rsid w:val="00983CB2"/>
    <w:rsid w:val="00984013"/>
    <w:rsid w:val="00984102"/>
    <w:rsid w:val="00984CEF"/>
    <w:rsid w:val="0098586F"/>
    <w:rsid w:val="00986AB5"/>
    <w:rsid w:val="00986EFC"/>
    <w:rsid w:val="009870EC"/>
    <w:rsid w:val="00990291"/>
    <w:rsid w:val="0099115A"/>
    <w:rsid w:val="00991297"/>
    <w:rsid w:val="00993238"/>
    <w:rsid w:val="00993609"/>
    <w:rsid w:val="00993B78"/>
    <w:rsid w:val="00993D1F"/>
    <w:rsid w:val="00994444"/>
    <w:rsid w:val="00995DD7"/>
    <w:rsid w:val="00996761"/>
    <w:rsid w:val="00996F69"/>
    <w:rsid w:val="009971D4"/>
    <w:rsid w:val="00997746"/>
    <w:rsid w:val="00997A72"/>
    <w:rsid w:val="00997ABE"/>
    <w:rsid w:val="009A1CA6"/>
    <w:rsid w:val="009A4E63"/>
    <w:rsid w:val="009A4F48"/>
    <w:rsid w:val="009A52C3"/>
    <w:rsid w:val="009A78F0"/>
    <w:rsid w:val="009A7BAF"/>
    <w:rsid w:val="009B2C5A"/>
    <w:rsid w:val="009B3EA2"/>
    <w:rsid w:val="009B4BCF"/>
    <w:rsid w:val="009B4C2E"/>
    <w:rsid w:val="009B5343"/>
    <w:rsid w:val="009B5980"/>
    <w:rsid w:val="009B5AF1"/>
    <w:rsid w:val="009B62F1"/>
    <w:rsid w:val="009B680E"/>
    <w:rsid w:val="009B6DF7"/>
    <w:rsid w:val="009B7453"/>
    <w:rsid w:val="009C35E0"/>
    <w:rsid w:val="009C45B5"/>
    <w:rsid w:val="009C4820"/>
    <w:rsid w:val="009C5E20"/>
    <w:rsid w:val="009C6545"/>
    <w:rsid w:val="009D0007"/>
    <w:rsid w:val="009D09F0"/>
    <w:rsid w:val="009D31F8"/>
    <w:rsid w:val="009D326A"/>
    <w:rsid w:val="009D3464"/>
    <w:rsid w:val="009D40BA"/>
    <w:rsid w:val="009D491D"/>
    <w:rsid w:val="009D528E"/>
    <w:rsid w:val="009D5AE9"/>
    <w:rsid w:val="009D62F5"/>
    <w:rsid w:val="009D67A9"/>
    <w:rsid w:val="009D7429"/>
    <w:rsid w:val="009D7E46"/>
    <w:rsid w:val="009E0084"/>
    <w:rsid w:val="009E00B8"/>
    <w:rsid w:val="009E1259"/>
    <w:rsid w:val="009E1764"/>
    <w:rsid w:val="009E2395"/>
    <w:rsid w:val="009E25CF"/>
    <w:rsid w:val="009E29B7"/>
    <w:rsid w:val="009E2DED"/>
    <w:rsid w:val="009E417B"/>
    <w:rsid w:val="009E43CF"/>
    <w:rsid w:val="009E5581"/>
    <w:rsid w:val="009E569C"/>
    <w:rsid w:val="009E64C9"/>
    <w:rsid w:val="009E7D88"/>
    <w:rsid w:val="009F08CC"/>
    <w:rsid w:val="009F1D1A"/>
    <w:rsid w:val="009F3294"/>
    <w:rsid w:val="009F3786"/>
    <w:rsid w:val="009F47AB"/>
    <w:rsid w:val="009F5F13"/>
    <w:rsid w:val="009F62C5"/>
    <w:rsid w:val="009F63D2"/>
    <w:rsid w:val="009F6919"/>
    <w:rsid w:val="009F6C1D"/>
    <w:rsid w:val="009F6D19"/>
    <w:rsid w:val="009F71E3"/>
    <w:rsid w:val="009F7D85"/>
    <w:rsid w:val="009F7F90"/>
    <w:rsid w:val="00A01381"/>
    <w:rsid w:val="00A02540"/>
    <w:rsid w:val="00A02DCC"/>
    <w:rsid w:val="00A0328E"/>
    <w:rsid w:val="00A041CA"/>
    <w:rsid w:val="00A04868"/>
    <w:rsid w:val="00A05581"/>
    <w:rsid w:val="00A056CB"/>
    <w:rsid w:val="00A06ED7"/>
    <w:rsid w:val="00A073A6"/>
    <w:rsid w:val="00A07560"/>
    <w:rsid w:val="00A104D5"/>
    <w:rsid w:val="00A10646"/>
    <w:rsid w:val="00A106FD"/>
    <w:rsid w:val="00A11351"/>
    <w:rsid w:val="00A12EEC"/>
    <w:rsid w:val="00A135C1"/>
    <w:rsid w:val="00A14869"/>
    <w:rsid w:val="00A14C82"/>
    <w:rsid w:val="00A15FB9"/>
    <w:rsid w:val="00A20758"/>
    <w:rsid w:val="00A212DD"/>
    <w:rsid w:val="00A219B4"/>
    <w:rsid w:val="00A21D3D"/>
    <w:rsid w:val="00A2202B"/>
    <w:rsid w:val="00A22416"/>
    <w:rsid w:val="00A233EE"/>
    <w:rsid w:val="00A23778"/>
    <w:rsid w:val="00A244E6"/>
    <w:rsid w:val="00A2454F"/>
    <w:rsid w:val="00A24D47"/>
    <w:rsid w:val="00A24DD4"/>
    <w:rsid w:val="00A257A5"/>
    <w:rsid w:val="00A2595F"/>
    <w:rsid w:val="00A25E95"/>
    <w:rsid w:val="00A26E2C"/>
    <w:rsid w:val="00A2744E"/>
    <w:rsid w:val="00A27556"/>
    <w:rsid w:val="00A30737"/>
    <w:rsid w:val="00A3075A"/>
    <w:rsid w:val="00A31A63"/>
    <w:rsid w:val="00A32A11"/>
    <w:rsid w:val="00A331CA"/>
    <w:rsid w:val="00A332BC"/>
    <w:rsid w:val="00A3350C"/>
    <w:rsid w:val="00A3481D"/>
    <w:rsid w:val="00A35545"/>
    <w:rsid w:val="00A36229"/>
    <w:rsid w:val="00A363B8"/>
    <w:rsid w:val="00A36C52"/>
    <w:rsid w:val="00A36E94"/>
    <w:rsid w:val="00A37ED8"/>
    <w:rsid w:val="00A4066A"/>
    <w:rsid w:val="00A410FA"/>
    <w:rsid w:val="00A43CD6"/>
    <w:rsid w:val="00A445CA"/>
    <w:rsid w:val="00A44A82"/>
    <w:rsid w:val="00A44D66"/>
    <w:rsid w:val="00A46058"/>
    <w:rsid w:val="00A4678F"/>
    <w:rsid w:val="00A513FF"/>
    <w:rsid w:val="00A517B3"/>
    <w:rsid w:val="00A51AF7"/>
    <w:rsid w:val="00A52413"/>
    <w:rsid w:val="00A524C9"/>
    <w:rsid w:val="00A52918"/>
    <w:rsid w:val="00A53165"/>
    <w:rsid w:val="00A53331"/>
    <w:rsid w:val="00A5338A"/>
    <w:rsid w:val="00A5388F"/>
    <w:rsid w:val="00A53E87"/>
    <w:rsid w:val="00A54972"/>
    <w:rsid w:val="00A54F3D"/>
    <w:rsid w:val="00A54F4E"/>
    <w:rsid w:val="00A5688A"/>
    <w:rsid w:val="00A56D71"/>
    <w:rsid w:val="00A5710B"/>
    <w:rsid w:val="00A578C1"/>
    <w:rsid w:val="00A57C6A"/>
    <w:rsid w:val="00A607B5"/>
    <w:rsid w:val="00A60CC9"/>
    <w:rsid w:val="00A61062"/>
    <w:rsid w:val="00A624AE"/>
    <w:rsid w:val="00A6306C"/>
    <w:rsid w:val="00A643F1"/>
    <w:rsid w:val="00A66E5A"/>
    <w:rsid w:val="00A67CB8"/>
    <w:rsid w:val="00A67D15"/>
    <w:rsid w:val="00A701A3"/>
    <w:rsid w:val="00A70A09"/>
    <w:rsid w:val="00A70C5B"/>
    <w:rsid w:val="00A7101C"/>
    <w:rsid w:val="00A71170"/>
    <w:rsid w:val="00A71C6B"/>
    <w:rsid w:val="00A71E59"/>
    <w:rsid w:val="00A71E76"/>
    <w:rsid w:val="00A724FE"/>
    <w:rsid w:val="00A7320A"/>
    <w:rsid w:val="00A74180"/>
    <w:rsid w:val="00A74808"/>
    <w:rsid w:val="00A75553"/>
    <w:rsid w:val="00A755AE"/>
    <w:rsid w:val="00A75CB4"/>
    <w:rsid w:val="00A77FC0"/>
    <w:rsid w:val="00A80C60"/>
    <w:rsid w:val="00A80D34"/>
    <w:rsid w:val="00A827F8"/>
    <w:rsid w:val="00A82AFE"/>
    <w:rsid w:val="00A84641"/>
    <w:rsid w:val="00A84BD2"/>
    <w:rsid w:val="00A8509E"/>
    <w:rsid w:val="00A85904"/>
    <w:rsid w:val="00A85E8D"/>
    <w:rsid w:val="00A870F5"/>
    <w:rsid w:val="00A90DFC"/>
    <w:rsid w:val="00A91F1C"/>
    <w:rsid w:val="00A92566"/>
    <w:rsid w:val="00A92C26"/>
    <w:rsid w:val="00A9375E"/>
    <w:rsid w:val="00A9509D"/>
    <w:rsid w:val="00A95B19"/>
    <w:rsid w:val="00A9639A"/>
    <w:rsid w:val="00A963EC"/>
    <w:rsid w:val="00A96B11"/>
    <w:rsid w:val="00A96E90"/>
    <w:rsid w:val="00A97119"/>
    <w:rsid w:val="00A97AAD"/>
    <w:rsid w:val="00AA005C"/>
    <w:rsid w:val="00AA146E"/>
    <w:rsid w:val="00AA1BC9"/>
    <w:rsid w:val="00AA268E"/>
    <w:rsid w:val="00AA314C"/>
    <w:rsid w:val="00AA31E3"/>
    <w:rsid w:val="00AA36B7"/>
    <w:rsid w:val="00AA4DDF"/>
    <w:rsid w:val="00AA6A73"/>
    <w:rsid w:val="00AB02D9"/>
    <w:rsid w:val="00AB13E5"/>
    <w:rsid w:val="00AB1AA9"/>
    <w:rsid w:val="00AB234C"/>
    <w:rsid w:val="00AB2F1F"/>
    <w:rsid w:val="00AB42A8"/>
    <w:rsid w:val="00AB4BBD"/>
    <w:rsid w:val="00AB4E4B"/>
    <w:rsid w:val="00AB5714"/>
    <w:rsid w:val="00AB5761"/>
    <w:rsid w:val="00AB5A10"/>
    <w:rsid w:val="00AB5CD4"/>
    <w:rsid w:val="00AB5E8F"/>
    <w:rsid w:val="00AB6019"/>
    <w:rsid w:val="00AB6163"/>
    <w:rsid w:val="00AB626B"/>
    <w:rsid w:val="00AB67B9"/>
    <w:rsid w:val="00AB7426"/>
    <w:rsid w:val="00AC1F41"/>
    <w:rsid w:val="00AC2347"/>
    <w:rsid w:val="00AC269C"/>
    <w:rsid w:val="00AC2FBB"/>
    <w:rsid w:val="00AC3F9D"/>
    <w:rsid w:val="00AC42A0"/>
    <w:rsid w:val="00AC4485"/>
    <w:rsid w:val="00AC5363"/>
    <w:rsid w:val="00AC5853"/>
    <w:rsid w:val="00AC5FB1"/>
    <w:rsid w:val="00AC6905"/>
    <w:rsid w:val="00AC69F0"/>
    <w:rsid w:val="00AC6C24"/>
    <w:rsid w:val="00AD0538"/>
    <w:rsid w:val="00AD13A8"/>
    <w:rsid w:val="00AD3BD5"/>
    <w:rsid w:val="00AD3CC4"/>
    <w:rsid w:val="00AD3D59"/>
    <w:rsid w:val="00AD55AD"/>
    <w:rsid w:val="00AD7407"/>
    <w:rsid w:val="00AE0066"/>
    <w:rsid w:val="00AE0648"/>
    <w:rsid w:val="00AE0F83"/>
    <w:rsid w:val="00AE3951"/>
    <w:rsid w:val="00AE3E6B"/>
    <w:rsid w:val="00AE4DED"/>
    <w:rsid w:val="00AE5374"/>
    <w:rsid w:val="00AE5854"/>
    <w:rsid w:val="00AE6DF7"/>
    <w:rsid w:val="00AF03B8"/>
    <w:rsid w:val="00AF05E3"/>
    <w:rsid w:val="00AF1E5B"/>
    <w:rsid w:val="00AF3CC3"/>
    <w:rsid w:val="00AF4712"/>
    <w:rsid w:val="00AF51B4"/>
    <w:rsid w:val="00AF55F7"/>
    <w:rsid w:val="00AF56AE"/>
    <w:rsid w:val="00AF5B22"/>
    <w:rsid w:val="00AF720D"/>
    <w:rsid w:val="00AF7550"/>
    <w:rsid w:val="00AF77C7"/>
    <w:rsid w:val="00AF7AA7"/>
    <w:rsid w:val="00B006A8"/>
    <w:rsid w:val="00B00EC3"/>
    <w:rsid w:val="00B015F3"/>
    <w:rsid w:val="00B017CE"/>
    <w:rsid w:val="00B0191E"/>
    <w:rsid w:val="00B01E50"/>
    <w:rsid w:val="00B01E53"/>
    <w:rsid w:val="00B02577"/>
    <w:rsid w:val="00B03D5D"/>
    <w:rsid w:val="00B04812"/>
    <w:rsid w:val="00B06114"/>
    <w:rsid w:val="00B06267"/>
    <w:rsid w:val="00B10B6F"/>
    <w:rsid w:val="00B10E59"/>
    <w:rsid w:val="00B11967"/>
    <w:rsid w:val="00B11BD0"/>
    <w:rsid w:val="00B12A12"/>
    <w:rsid w:val="00B13092"/>
    <w:rsid w:val="00B13341"/>
    <w:rsid w:val="00B13A34"/>
    <w:rsid w:val="00B15CFC"/>
    <w:rsid w:val="00B161B8"/>
    <w:rsid w:val="00B16503"/>
    <w:rsid w:val="00B165B6"/>
    <w:rsid w:val="00B16CD6"/>
    <w:rsid w:val="00B20983"/>
    <w:rsid w:val="00B230A6"/>
    <w:rsid w:val="00B23310"/>
    <w:rsid w:val="00B245B0"/>
    <w:rsid w:val="00B24D98"/>
    <w:rsid w:val="00B26D9B"/>
    <w:rsid w:val="00B273EA"/>
    <w:rsid w:val="00B3039F"/>
    <w:rsid w:val="00B31279"/>
    <w:rsid w:val="00B330D9"/>
    <w:rsid w:val="00B34910"/>
    <w:rsid w:val="00B3509C"/>
    <w:rsid w:val="00B35399"/>
    <w:rsid w:val="00B356DD"/>
    <w:rsid w:val="00B365B4"/>
    <w:rsid w:val="00B37039"/>
    <w:rsid w:val="00B37325"/>
    <w:rsid w:val="00B4049A"/>
    <w:rsid w:val="00B42398"/>
    <w:rsid w:val="00B428C6"/>
    <w:rsid w:val="00B43943"/>
    <w:rsid w:val="00B439A1"/>
    <w:rsid w:val="00B44C25"/>
    <w:rsid w:val="00B46F18"/>
    <w:rsid w:val="00B47AAF"/>
    <w:rsid w:val="00B51473"/>
    <w:rsid w:val="00B51ACD"/>
    <w:rsid w:val="00B523F2"/>
    <w:rsid w:val="00B5254C"/>
    <w:rsid w:val="00B531D4"/>
    <w:rsid w:val="00B533E5"/>
    <w:rsid w:val="00B5506A"/>
    <w:rsid w:val="00B55754"/>
    <w:rsid w:val="00B559C1"/>
    <w:rsid w:val="00B603D9"/>
    <w:rsid w:val="00B604E0"/>
    <w:rsid w:val="00B6068D"/>
    <w:rsid w:val="00B607E0"/>
    <w:rsid w:val="00B62384"/>
    <w:rsid w:val="00B62E03"/>
    <w:rsid w:val="00B63CAA"/>
    <w:rsid w:val="00B66CD5"/>
    <w:rsid w:val="00B712A3"/>
    <w:rsid w:val="00B7137A"/>
    <w:rsid w:val="00B71DCF"/>
    <w:rsid w:val="00B72555"/>
    <w:rsid w:val="00B74145"/>
    <w:rsid w:val="00B745FA"/>
    <w:rsid w:val="00B75D7E"/>
    <w:rsid w:val="00B76C4E"/>
    <w:rsid w:val="00B76D80"/>
    <w:rsid w:val="00B76F5D"/>
    <w:rsid w:val="00B772BA"/>
    <w:rsid w:val="00B7750A"/>
    <w:rsid w:val="00B77F5D"/>
    <w:rsid w:val="00B80491"/>
    <w:rsid w:val="00B80A0A"/>
    <w:rsid w:val="00B82AD9"/>
    <w:rsid w:val="00B82DFC"/>
    <w:rsid w:val="00B83D0C"/>
    <w:rsid w:val="00B85621"/>
    <w:rsid w:val="00B85E01"/>
    <w:rsid w:val="00B86258"/>
    <w:rsid w:val="00B873AC"/>
    <w:rsid w:val="00B90342"/>
    <w:rsid w:val="00B91016"/>
    <w:rsid w:val="00B9243D"/>
    <w:rsid w:val="00B927F1"/>
    <w:rsid w:val="00B92E7D"/>
    <w:rsid w:val="00B93954"/>
    <w:rsid w:val="00B94B54"/>
    <w:rsid w:val="00BA06A4"/>
    <w:rsid w:val="00BA0A7C"/>
    <w:rsid w:val="00BA1C35"/>
    <w:rsid w:val="00BA22D1"/>
    <w:rsid w:val="00BA2C72"/>
    <w:rsid w:val="00BA5870"/>
    <w:rsid w:val="00BA5D83"/>
    <w:rsid w:val="00BA6576"/>
    <w:rsid w:val="00BA68BE"/>
    <w:rsid w:val="00BA6D48"/>
    <w:rsid w:val="00BA79EA"/>
    <w:rsid w:val="00BB0318"/>
    <w:rsid w:val="00BB03F4"/>
    <w:rsid w:val="00BB070D"/>
    <w:rsid w:val="00BB0914"/>
    <w:rsid w:val="00BB0B4B"/>
    <w:rsid w:val="00BB15A8"/>
    <w:rsid w:val="00BB19BD"/>
    <w:rsid w:val="00BB2099"/>
    <w:rsid w:val="00BB2293"/>
    <w:rsid w:val="00BB2A86"/>
    <w:rsid w:val="00BB2E12"/>
    <w:rsid w:val="00BB2FEE"/>
    <w:rsid w:val="00BB337F"/>
    <w:rsid w:val="00BB3DEA"/>
    <w:rsid w:val="00BB4262"/>
    <w:rsid w:val="00BB50F5"/>
    <w:rsid w:val="00BB5AB5"/>
    <w:rsid w:val="00BB7449"/>
    <w:rsid w:val="00BB754B"/>
    <w:rsid w:val="00BC0D94"/>
    <w:rsid w:val="00BC3405"/>
    <w:rsid w:val="00BC36A3"/>
    <w:rsid w:val="00BC59DC"/>
    <w:rsid w:val="00BC5A2C"/>
    <w:rsid w:val="00BC6174"/>
    <w:rsid w:val="00BC6FA0"/>
    <w:rsid w:val="00BC73D0"/>
    <w:rsid w:val="00BD0BC4"/>
    <w:rsid w:val="00BD1825"/>
    <w:rsid w:val="00BD26DA"/>
    <w:rsid w:val="00BD2BD5"/>
    <w:rsid w:val="00BD2EAA"/>
    <w:rsid w:val="00BD2F40"/>
    <w:rsid w:val="00BD555F"/>
    <w:rsid w:val="00BD61CC"/>
    <w:rsid w:val="00BD7DB7"/>
    <w:rsid w:val="00BE1260"/>
    <w:rsid w:val="00BE1873"/>
    <w:rsid w:val="00BE1BE2"/>
    <w:rsid w:val="00BE1CEB"/>
    <w:rsid w:val="00BE313C"/>
    <w:rsid w:val="00BE3D13"/>
    <w:rsid w:val="00BE5F46"/>
    <w:rsid w:val="00BE67B2"/>
    <w:rsid w:val="00BE67D4"/>
    <w:rsid w:val="00BE6FCF"/>
    <w:rsid w:val="00BE7942"/>
    <w:rsid w:val="00BF0A9E"/>
    <w:rsid w:val="00BF0B91"/>
    <w:rsid w:val="00BF18D5"/>
    <w:rsid w:val="00BF45DE"/>
    <w:rsid w:val="00BF4D1E"/>
    <w:rsid w:val="00BF51CC"/>
    <w:rsid w:val="00BF62B9"/>
    <w:rsid w:val="00BF69A3"/>
    <w:rsid w:val="00BF6ABA"/>
    <w:rsid w:val="00BF6DD0"/>
    <w:rsid w:val="00BF71D2"/>
    <w:rsid w:val="00BF7F8D"/>
    <w:rsid w:val="00C001FC"/>
    <w:rsid w:val="00C00886"/>
    <w:rsid w:val="00C00BAD"/>
    <w:rsid w:val="00C0278F"/>
    <w:rsid w:val="00C0287A"/>
    <w:rsid w:val="00C0298A"/>
    <w:rsid w:val="00C04125"/>
    <w:rsid w:val="00C04854"/>
    <w:rsid w:val="00C04C65"/>
    <w:rsid w:val="00C067DF"/>
    <w:rsid w:val="00C0729C"/>
    <w:rsid w:val="00C10612"/>
    <w:rsid w:val="00C10AF1"/>
    <w:rsid w:val="00C10BA3"/>
    <w:rsid w:val="00C11969"/>
    <w:rsid w:val="00C12578"/>
    <w:rsid w:val="00C126FF"/>
    <w:rsid w:val="00C13474"/>
    <w:rsid w:val="00C1369E"/>
    <w:rsid w:val="00C1375A"/>
    <w:rsid w:val="00C13AD2"/>
    <w:rsid w:val="00C13C73"/>
    <w:rsid w:val="00C15B18"/>
    <w:rsid w:val="00C1600B"/>
    <w:rsid w:val="00C1690F"/>
    <w:rsid w:val="00C17608"/>
    <w:rsid w:val="00C17A0E"/>
    <w:rsid w:val="00C17D07"/>
    <w:rsid w:val="00C204E8"/>
    <w:rsid w:val="00C20602"/>
    <w:rsid w:val="00C20FA9"/>
    <w:rsid w:val="00C22A30"/>
    <w:rsid w:val="00C22D9E"/>
    <w:rsid w:val="00C2353D"/>
    <w:rsid w:val="00C26BF8"/>
    <w:rsid w:val="00C2708E"/>
    <w:rsid w:val="00C27413"/>
    <w:rsid w:val="00C27733"/>
    <w:rsid w:val="00C279C9"/>
    <w:rsid w:val="00C3065B"/>
    <w:rsid w:val="00C33216"/>
    <w:rsid w:val="00C33C9B"/>
    <w:rsid w:val="00C35307"/>
    <w:rsid w:val="00C366D0"/>
    <w:rsid w:val="00C3722C"/>
    <w:rsid w:val="00C37922"/>
    <w:rsid w:val="00C407D5"/>
    <w:rsid w:val="00C4123C"/>
    <w:rsid w:val="00C4141C"/>
    <w:rsid w:val="00C429D5"/>
    <w:rsid w:val="00C43686"/>
    <w:rsid w:val="00C44449"/>
    <w:rsid w:val="00C44623"/>
    <w:rsid w:val="00C44996"/>
    <w:rsid w:val="00C4549B"/>
    <w:rsid w:val="00C45C62"/>
    <w:rsid w:val="00C46332"/>
    <w:rsid w:val="00C46E77"/>
    <w:rsid w:val="00C474D5"/>
    <w:rsid w:val="00C479D3"/>
    <w:rsid w:val="00C47D52"/>
    <w:rsid w:val="00C50854"/>
    <w:rsid w:val="00C5128B"/>
    <w:rsid w:val="00C519DE"/>
    <w:rsid w:val="00C52314"/>
    <w:rsid w:val="00C539B7"/>
    <w:rsid w:val="00C54A54"/>
    <w:rsid w:val="00C55FDF"/>
    <w:rsid w:val="00C56196"/>
    <w:rsid w:val="00C56B06"/>
    <w:rsid w:val="00C56B93"/>
    <w:rsid w:val="00C579E6"/>
    <w:rsid w:val="00C57AC3"/>
    <w:rsid w:val="00C57E28"/>
    <w:rsid w:val="00C60445"/>
    <w:rsid w:val="00C60EF4"/>
    <w:rsid w:val="00C61ADA"/>
    <w:rsid w:val="00C62C1E"/>
    <w:rsid w:val="00C62D50"/>
    <w:rsid w:val="00C632A7"/>
    <w:rsid w:val="00C63EFF"/>
    <w:rsid w:val="00C6484F"/>
    <w:rsid w:val="00C65BCB"/>
    <w:rsid w:val="00C66908"/>
    <w:rsid w:val="00C66923"/>
    <w:rsid w:val="00C67B4B"/>
    <w:rsid w:val="00C703DE"/>
    <w:rsid w:val="00C726A4"/>
    <w:rsid w:val="00C7292D"/>
    <w:rsid w:val="00C73C6A"/>
    <w:rsid w:val="00C74AE8"/>
    <w:rsid w:val="00C74B7F"/>
    <w:rsid w:val="00C75530"/>
    <w:rsid w:val="00C75677"/>
    <w:rsid w:val="00C759B5"/>
    <w:rsid w:val="00C77763"/>
    <w:rsid w:val="00C80C84"/>
    <w:rsid w:val="00C8158A"/>
    <w:rsid w:val="00C821B8"/>
    <w:rsid w:val="00C83682"/>
    <w:rsid w:val="00C839B6"/>
    <w:rsid w:val="00C8478B"/>
    <w:rsid w:val="00C85189"/>
    <w:rsid w:val="00C86882"/>
    <w:rsid w:val="00C86F69"/>
    <w:rsid w:val="00C90433"/>
    <w:rsid w:val="00C90ADE"/>
    <w:rsid w:val="00C90E0F"/>
    <w:rsid w:val="00C91440"/>
    <w:rsid w:val="00C914A9"/>
    <w:rsid w:val="00C91952"/>
    <w:rsid w:val="00C919B1"/>
    <w:rsid w:val="00C923E1"/>
    <w:rsid w:val="00C92E95"/>
    <w:rsid w:val="00C92EA4"/>
    <w:rsid w:val="00C940DC"/>
    <w:rsid w:val="00C947C4"/>
    <w:rsid w:val="00C94856"/>
    <w:rsid w:val="00C95CF7"/>
    <w:rsid w:val="00C95FBE"/>
    <w:rsid w:val="00C97086"/>
    <w:rsid w:val="00CA05AF"/>
    <w:rsid w:val="00CA1EDA"/>
    <w:rsid w:val="00CA240C"/>
    <w:rsid w:val="00CA29BF"/>
    <w:rsid w:val="00CA3CE9"/>
    <w:rsid w:val="00CA450A"/>
    <w:rsid w:val="00CA4E36"/>
    <w:rsid w:val="00CA4FDF"/>
    <w:rsid w:val="00CA51C4"/>
    <w:rsid w:val="00CA52B2"/>
    <w:rsid w:val="00CA5EE0"/>
    <w:rsid w:val="00CA67BE"/>
    <w:rsid w:val="00CA70AD"/>
    <w:rsid w:val="00CB16CD"/>
    <w:rsid w:val="00CB1D90"/>
    <w:rsid w:val="00CB3083"/>
    <w:rsid w:val="00CB31F1"/>
    <w:rsid w:val="00CB3CC7"/>
    <w:rsid w:val="00CB466C"/>
    <w:rsid w:val="00CB557C"/>
    <w:rsid w:val="00CB5ACF"/>
    <w:rsid w:val="00CB5B5D"/>
    <w:rsid w:val="00CB6544"/>
    <w:rsid w:val="00CB6946"/>
    <w:rsid w:val="00CB6BB9"/>
    <w:rsid w:val="00CB6E09"/>
    <w:rsid w:val="00CB6EE9"/>
    <w:rsid w:val="00CC17BC"/>
    <w:rsid w:val="00CC1DF7"/>
    <w:rsid w:val="00CC3683"/>
    <w:rsid w:val="00CC38D4"/>
    <w:rsid w:val="00CC40DC"/>
    <w:rsid w:val="00CC4544"/>
    <w:rsid w:val="00CC5581"/>
    <w:rsid w:val="00CC5675"/>
    <w:rsid w:val="00CC6517"/>
    <w:rsid w:val="00CC7DDC"/>
    <w:rsid w:val="00CD0588"/>
    <w:rsid w:val="00CD1644"/>
    <w:rsid w:val="00CD3566"/>
    <w:rsid w:val="00CD492B"/>
    <w:rsid w:val="00CD545E"/>
    <w:rsid w:val="00CD5689"/>
    <w:rsid w:val="00CD62D6"/>
    <w:rsid w:val="00CD659A"/>
    <w:rsid w:val="00CD7310"/>
    <w:rsid w:val="00CD74F6"/>
    <w:rsid w:val="00CD77F1"/>
    <w:rsid w:val="00CE12B8"/>
    <w:rsid w:val="00CE12E7"/>
    <w:rsid w:val="00CE2487"/>
    <w:rsid w:val="00CE27D8"/>
    <w:rsid w:val="00CE2D92"/>
    <w:rsid w:val="00CE3107"/>
    <w:rsid w:val="00CE47E9"/>
    <w:rsid w:val="00CE6094"/>
    <w:rsid w:val="00CE6645"/>
    <w:rsid w:val="00CE685F"/>
    <w:rsid w:val="00CE6B28"/>
    <w:rsid w:val="00CE77D5"/>
    <w:rsid w:val="00CF0179"/>
    <w:rsid w:val="00CF1954"/>
    <w:rsid w:val="00CF1D16"/>
    <w:rsid w:val="00CF249C"/>
    <w:rsid w:val="00CF5D06"/>
    <w:rsid w:val="00CF62A3"/>
    <w:rsid w:val="00CF6BB2"/>
    <w:rsid w:val="00CF6DF3"/>
    <w:rsid w:val="00CF71F9"/>
    <w:rsid w:val="00CF7CE2"/>
    <w:rsid w:val="00CF7DAE"/>
    <w:rsid w:val="00D003FB"/>
    <w:rsid w:val="00D00679"/>
    <w:rsid w:val="00D0098C"/>
    <w:rsid w:val="00D0174E"/>
    <w:rsid w:val="00D01D79"/>
    <w:rsid w:val="00D02651"/>
    <w:rsid w:val="00D02666"/>
    <w:rsid w:val="00D029E0"/>
    <w:rsid w:val="00D04EB9"/>
    <w:rsid w:val="00D057A5"/>
    <w:rsid w:val="00D05826"/>
    <w:rsid w:val="00D07409"/>
    <w:rsid w:val="00D07485"/>
    <w:rsid w:val="00D07F83"/>
    <w:rsid w:val="00D1077F"/>
    <w:rsid w:val="00D11A95"/>
    <w:rsid w:val="00D11FCF"/>
    <w:rsid w:val="00D1412C"/>
    <w:rsid w:val="00D1521A"/>
    <w:rsid w:val="00D15659"/>
    <w:rsid w:val="00D15D65"/>
    <w:rsid w:val="00D176EE"/>
    <w:rsid w:val="00D17CF9"/>
    <w:rsid w:val="00D20F33"/>
    <w:rsid w:val="00D213B2"/>
    <w:rsid w:val="00D21EC4"/>
    <w:rsid w:val="00D24909"/>
    <w:rsid w:val="00D25175"/>
    <w:rsid w:val="00D254BB"/>
    <w:rsid w:val="00D25508"/>
    <w:rsid w:val="00D257E8"/>
    <w:rsid w:val="00D262A3"/>
    <w:rsid w:val="00D26596"/>
    <w:rsid w:val="00D26922"/>
    <w:rsid w:val="00D27C26"/>
    <w:rsid w:val="00D27F6F"/>
    <w:rsid w:val="00D3060C"/>
    <w:rsid w:val="00D31A50"/>
    <w:rsid w:val="00D32306"/>
    <w:rsid w:val="00D3557C"/>
    <w:rsid w:val="00D35656"/>
    <w:rsid w:val="00D37098"/>
    <w:rsid w:val="00D37B31"/>
    <w:rsid w:val="00D41116"/>
    <w:rsid w:val="00D417A6"/>
    <w:rsid w:val="00D42332"/>
    <w:rsid w:val="00D439A3"/>
    <w:rsid w:val="00D43A17"/>
    <w:rsid w:val="00D43A1E"/>
    <w:rsid w:val="00D43ED5"/>
    <w:rsid w:val="00D4505C"/>
    <w:rsid w:val="00D46BE5"/>
    <w:rsid w:val="00D47C97"/>
    <w:rsid w:val="00D51C51"/>
    <w:rsid w:val="00D51C7F"/>
    <w:rsid w:val="00D52ED9"/>
    <w:rsid w:val="00D53DFB"/>
    <w:rsid w:val="00D542A2"/>
    <w:rsid w:val="00D54320"/>
    <w:rsid w:val="00D5444B"/>
    <w:rsid w:val="00D54851"/>
    <w:rsid w:val="00D54F22"/>
    <w:rsid w:val="00D55ABD"/>
    <w:rsid w:val="00D56458"/>
    <w:rsid w:val="00D56920"/>
    <w:rsid w:val="00D577B7"/>
    <w:rsid w:val="00D57DC1"/>
    <w:rsid w:val="00D6030F"/>
    <w:rsid w:val="00D60B13"/>
    <w:rsid w:val="00D6235F"/>
    <w:rsid w:val="00D63AD2"/>
    <w:rsid w:val="00D64A0F"/>
    <w:rsid w:val="00D6550E"/>
    <w:rsid w:val="00D656F2"/>
    <w:rsid w:val="00D65D76"/>
    <w:rsid w:val="00D66746"/>
    <w:rsid w:val="00D669D7"/>
    <w:rsid w:val="00D66C83"/>
    <w:rsid w:val="00D670E9"/>
    <w:rsid w:val="00D70858"/>
    <w:rsid w:val="00D71030"/>
    <w:rsid w:val="00D7191D"/>
    <w:rsid w:val="00D72220"/>
    <w:rsid w:val="00D725FD"/>
    <w:rsid w:val="00D72951"/>
    <w:rsid w:val="00D72BB6"/>
    <w:rsid w:val="00D72BCA"/>
    <w:rsid w:val="00D738AF"/>
    <w:rsid w:val="00D75226"/>
    <w:rsid w:val="00D75310"/>
    <w:rsid w:val="00D75462"/>
    <w:rsid w:val="00D75520"/>
    <w:rsid w:val="00D7567A"/>
    <w:rsid w:val="00D75D43"/>
    <w:rsid w:val="00D760D6"/>
    <w:rsid w:val="00D76CEE"/>
    <w:rsid w:val="00D81007"/>
    <w:rsid w:val="00D81FB6"/>
    <w:rsid w:val="00D821A7"/>
    <w:rsid w:val="00D827BB"/>
    <w:rsid w:val="00D8588C"/>
    <w:rsid w:val="00D85BB3"/>
    <w:rsid w:val="00D85D07"/>
    <w:rsid w:val="00D865ED"/>
    <w:rsid w:val="00D86A4A"/>
    <w:rsid w:val="00D87A44"/>
    <w:rsid w:val="00D87C8D"/>
    <w:rsid w:val="00D9234B"/>
    <w:rsid w:val="00D92513"/>
    <w:rsid w:val="00D9390D"/>
    <w:rsid w:val="00D93B53"/>
    <w:rsid w:val="00D94868"/>
    <w:rsid w:val="00D95B45"/>
    <w:rsid w:val="00D97440"/>
    <w:rsid w:val="00D975C9"/>
    <w:rsid w:val="00DA02B9"/>
    <w:rsid w:val="00DA09E0"/>
    <w:rsid w:val="00DA1A05"/>
    <w:rsid w:val="00DA1F28"/>
    <w:rsid w:val="00DA25C6"/>
    <w:rsid w:val="00DA4575"/>
    <w:rsid w:val="00DA51AD"/>
    <w:rsid w:val="00DA6A1B"/>
    <w:rsid w:val="00DA7887"/>
    <w:rsid w:val="00DA7DDE"/>
    <w:rsid w:val="00DB009C"/>
    <w:rsid w:val="00DB1C5B"/>
    <w:rsid w:val="00DB2D30"/>
    <w:rsid w:val="00DB3EDB"/>
    <w:rsid w:val="00DB458A"/>
    <w:rsid w:val="00DB486E"/>
    <w:rsid w:val="00DB4C51"/>
    <w:rsid w:val="00DB53BB"/>
    <w:rsid w:val="00DB54F8"/>
    <w:rsid w:val="00DB557D"/>
    <w:rsid w:val="00DB62DE"/>
    <w:rsid w:val="00DB7047"/>
    <w:rsid w:val="00DB7CEF"/>
    <w:rsid w:val="00DC0552"/>
    <w:rsid w:val="00DC05ED"/>
    <w:rsid w:val="00DC0E85"/>
    <w:rsid w:val="00DC259E"/>
    <w:rsid w:val="00DC2DF3"/>
    <w:rsid w:val="00DC337C"/>
    <w:rsid w:val="00DC3DD0"/>
    <w:rsid w:val="00DC4909"/>
    <w:rsid w:val="00DC4C4D"/>
    <w:rsid w:val="00DC5CF0"/>
    <w:rsid w:val="00DC5D5D"/>
    <w:rsid w:val="00DC6AB7"/>
    <w:rsid w:val="00DC6EC3"/>
    <w:rsid w:val="00DC708D"/>
    <w:rsid w:val="00DC7093"/>
    <w:rsid w:val="00DC7330"/>
    <w:rsid w:val="00DD0388"/>
    <w:rsid w:val="00DD131F"/>
    <w:rsid w:val="00DD16D1"/>
    <w:rsid w:val="00DD235D"/>
    <w:rsid w:val="00DD2451"/>
    <w:rsid w:val="00DD2F9E"/>
    <w:rsid w:val="00DD3130"/>
    <w:rsid w:val="00DD3CBF"/>
    <w:rsid w:val="00DD6D2C"/>
    <w:rsid w:val="00DE0F2B"/>
    <w:rsid w:val="00DE1230"/>
    <w:rsid w:val="00DE135D"/>
    <w:rsid w:val="00DE2794"/>
    <w:rsid w:val="00DE2C36"/>
    <w:rsid w:val="00DE33F6"/>
    <w:rsid w:val="00DE3445"/>
    <w:rsid w:val="00DE4203"/>
    <w:rsid w:val="00DE4319"/>
    <w:rsid w:val="00DE4CD2"/>
    <w:rsid w:val="00DE58C3"/>
    <w:rsid w:val="00DE5B8D"/>
    <w:rsid w:val="00DE62DF"/>
    <w:rsid w:val="00DE66AE"/>
    <w:rsid w:val="00DE76BC"/>
    <w:rsid w:val="00DE7777"/>
    <w:rsid w:val="00DE7B9B"/>
    <w:rsid w:val="00DE7D39"/>
    <w:rsid w:val="00DF0B18"/>
    <w:rsid w:val="00DF2793"/>
    <w:rsid w:val="00DF36CC"/>
    <w:rsid w:val="00DF3C66"/>
    <w:rsid w:val="00DF4379"/>
    <w:rsid w:val="00DF50F5"/>
    <w:rsid w:val="00DF54BA"/>
    <w:rsid w:val="00DF65E6"/>
    <w:rsid w:val="00DF7157"/>
    <w:rsid w:val="00DF74CA"/>
    <w:rsid w:val="00DF7ADD"/>
    <w:rsid w:val="00E013E6"/>
    <w:rsid w:val="00E014D5"/>
    <w:rsid w:val="00E02B58"/>
    <w:rsid w:val="00E02D81"/>
    <w:rsid w:val="00E04990"/>
    <w:rsid w:val="00E0530D"/>
    <w:rsid w:val="00E05399"/>
    <w:rsid w:val="00E054F5"/>
    <w:rsid w:val="00E06666"/>
    <w:rsid w:val="00E07D13"/>
    <w:rsid w:val="00E10033"/>
    <w:rsid w:val="00E1075B"/>
    <w:rsid w:val="00E11215"/>
    <w:rsid w:val="00E11F18"/>
    <w:rsid w:val="00E1342E"/>
    <w:rsid w:val="00E13453"/>
    <w:rsid w:val="00E14A4D"/>
    <w:rsid w:val="00E1541D"/>
    <w:rsid w:val="00E1639F"/>
    <w:rsid w:val="00E16AEB"/>
    <w:rsid w:val="00E16B8C"/>
    <w:rsid w:val="00E16DBD"/>
    <w:rsid w:val="00E16F31"/>
    <w:rsid w:val="00E200F2"/>
    <w:rsid w:val="00E201FE"/>
    <w:rsid w:val="00E20D4D"/>
    <w:rsid w:val="00E21DBD"/>
    <w:rsid w:val="00E2326B"/>
    <w:rsid w:val="00E234B0"/>
    <w:rsid w:val="00E24063"/>
    <w:rsid w:val="00E247C7"/>
    <w:rsid w:val="00E2491B"/>
    <w:rsid w:val="00E24E30"/>
    <w:rsid w:val="00E25038"/>
    <w:rsid w:val="00E25D2A"/>
    <w:rsid w:val="00E26985"/>
    <w:rsid w:val="00E307A4"/>
    <w:rsid w:val="00E31A5C"/>
    <w:rsid w:val="00E325CF"/>
    <w:rsid w:val="00E32975"/>
    <w:rsid w:val="00E32C04"/>
    <w:rsid w:val="00E33626"/>
    <w:rsid w:val="00E34A1A"/>
    <w:rsid w:val="00E35828"/>
    <w:rsid w:val="00E35E45"/>
    <w:rsid w:val="00E363D8"/>
    <w:rsid w:val="00E36B62"/>
    <w:rsid w:val="00E37F62"/>
    <w:rsid w:val="00E4046F"/>
    <w:rsid w:val="00E40B05"/>
    <w:rsid w:val="00E40EF3"/>
    <w:rsid w:val="00E41205"/>
    <w:rsid w:val="00E4246D"/>
    <w:rsid w:val="00E42589"/>
    <w:rsid w:val="00E426C0"/>
    <w:rsid w:val="00E42780"/>
    <w:rsid w:val="00E4594C"/>
    <w:rsid w:val="00E45B40"/>
    <w:rsid w:val="00E45C38"/>
    <w:rsid w:val="00E462C9"/>
    <w:rsid w:val="00E46B3B"/>
    <w:rsid w:val="00E47002"/>
    <w:rsid w:val="00E4748F"/>
    <w:rsid w:val="00E47878"/>
    <w:rsid w:val="00E504B1"/>
    <w:rsid w:val="00E514DD"/>
    <w:rsid w:val="00E51F79"/>
    <w:rsid w:val="00E52090"/>
    <w:rsid w:val="00E525C4"/>
    <w:rsid w:val="00E53DF6"/>
    <w:rsid w:val="00E548CC"/>
    <w:rsid w:val="00E5708E"/>
    <w:rsid w:val="00E57B32"/>
    <w:rsid w:val="00E60B1D"/>
    <w:rsid w:val="00E61086"/>
    <w:rsid w:val="00E61137"/>
    <w:rsid w:val="00E62923"/>
    <w:rsid w:val="00E6398F"/>
    <w:rsid w:val="00E63C9C"/>
    <w:rsid w:val="00E64AE4"/>
    <w:rsid w:val="00E64D4F"/>
    <w:rsid w:val="00E64D6B"/>
    <w:rsid w:val="00E65BCB"/>
    <w:rsid w:val="00E676A3"/>
    <w:rsid w:val="00E67B3D"/>
    <w:rsid w:val="00E70291"/>
    <w:rsid w:val="00E707E2"/>
    <w:rsid w:val="00E70C68"/>
    <w:rsid w:val="00E72367"/>
    <w:rsid w:val="00E72392"/>
    <w:rsid w:val="00E73878"/>
    <w:rsid w:val="00E7414A"/>
    <w:rsid w:val="00E74CC1"/>
    <w:rsid w:val="00E750DD"/>
    <w:rsid w:val="00E755E8"/>
    <w:rsid w:val="00E76B15"/>
    <w:rsid w:val="00E77134"/>
    <w:rsid w:val="00E77DF6"/>
    <w:rsid w:val="00E8000D"/>
    <w:rsid w:val="00E828FE"/>
    <w:rsid w:val="00E8349E"/>
    <w:rsid w:val="00E83BFE"/>
    <w:rsid w:val="00E85638"/>
    <w:rsid w:val="00E85819"/>
    <w:rsid w:val="00E85C6C"/>
    <w:rsid w:val="00E86A62"/>
    <w:rsid w:val="00E86CDC"/>
    <w:rsid w:val="00E87612"/>
    <w:rsid w:val="00E87895"/>
    <w:rsid w:val="00E92605"/>
    <w:rsid w:val="00E926E3"/>
    <w:rsid w:val="00E92D38"/>
    <w:rsid w:val="00E93508"/>
    <w:rsid w:val="00E959FA"/>
    <w:rsid w:val="00E95F71"/>
    <w:rsid w:val="00E95F72"/>
    <w:rsid w:val="00E96D2A"/>
    <w:rsid w:val="00E972D8"/>
    <w:rsid w:val="00E974F0"/>
    <w:rsid w:val="00EA0B74"/>
    <w:rsid w:val="00EA0F19"/>
    <w:rsid w:val="00EA13FD"/>
    <w:rsid w:val="00EA183A"/>
    <w:rsid w:val="00EA266F"/>
    <w:rsid w:val="00EA2866"/>
    <w:rsid w:val="00EA28C0"/>
    <w:rsid w:val="00EA3560"/>
    <w:rsid w:val="00EA35AC"/>
    <w:rsid w:val="00EA35BD"/>
    <w:rsid w:val="00EA4170"/>
    <w:rsid w:val="00EA54F9"/>
    <w:rsid w:val="00EA58DF"/>
    <w:rsid w:val="00EA6071"/>
    <w:rsid w:val="00EA6806"/>
    <w:rsid w:val="00EB164A"/>
    <w:rsid w:val="00EB3564"/>
    <w:rsid w:val="00EB44DE"/>
    <w:rsid w:val="00EB46AB"/>
    <w:rsid w:val="00EB4B0A"/>
    <w:rsid w:val="00EB4E17"/>
    <w:rsid w:val="00EB5406"/>
    <w:rsid w:val="00EB5826"/>
    <w:rsid w:val="00EB5FC8"/>
    <w:rsid w:val="00EB6AD9"/>
    <w:rsid w:val="00EB6FC1"/>
    <w:rsid w:val="00EB6FF3"/>
    <w:rsid w:val="00EB7409"/>
    <w:rsid w:val="00EC0B38"/>
    <w:rsid w:val="00EC12A2"/>
    <w:rsid w:val="00EC132C"/>
    <w:rsid w:val="00EC2233"/>
    <w:rsid w:val="00EC3217"/>
    <w:rsid w:val="00EC3891"/>
    <w:rsid w:val="00EC547D"/>
    <w:rsid w:val="00EC5813"/>
    <w:rsid w:val="00EC6309"/>
    <w:rsid w:val="00EC7402"/>
    <w:rsid w:val="00ED0F14"/>
    <w:rsid w:val="00ED10D8"/>
    <w:rsid w:val="00ED14FA"/>
    <w:rsid w:val="00ED2E15"/>
    <w:rsid w:val="00ED3F38"/>
    <w:rsid w:val="00ED4353"/>
    <w:rsid w:val="00ED57F4"/>
    <w:rsid w:val="00ED5FBE"/>
    <w:rsid w:val="00ED7C1C"/>
    <w:rsid w:val="00EE0C74"/>
    <w:rsid w:val="00EE17BE"/>
    <w:rsid w:val="00EE2143"/>
    <w:rsid w:val="00EE35CB"/>
    <w:rsid w:val="00EE5D75"/>
    <w:rsid w:val="00EE6348"/>
    <w:rsid w:val="00EE769C"/>
    <w:rsid w:val="00EE79E1"/>
    <w:rsid w:val="00EF1208"/>
    <w:rsid w:val="00EF2B80"/>
    <w:rsid w:val="00EF3050"/>
    <w:rsid w:val="00EF47E2"/>
    <w:rsid w:val="00EF5430"/>
    <w:rsid w:val="00EF5A92"/>
    <w:rsid w:val="00EF7A1F"/>
    <w:rsid w:val="00F00A3B"/>
    <w:rsid w:val="00F016A1"/>
    <w:rsid w:val="00F01E2A"/>
    <w:rsid w:val="00F01FAF"/>
    <w:rsid w:val="00F0298B"/>
    <w:rsid w:val="00F0301D"/>
    <w:rsid w:val="00F03C46"/>
    <w:rsid w:val="00F05F40"/>
    <w:rsid w:val="00F063C6"/>
    <w:rsid w:val="00F109CE"/>
    <w:rsid w:val="00F11622"/>
    <w:rsid w:val="00F11DF7"/>
    <w:rsid w:val="00F125C5"/>
    <w:rsid w:val="00F12BA6"/>
    <w:rsid w:val="00F13105"/>
    <w:rsid w:val="00F137A6"/>
    <w:rsid w:val="00F13B7E"/>
    <w:rsid w:val="00F14503"/>
    <w:rsid w:val="00F159EB"/>
    <w:rsid w:val="00F166BA"/>
    <w:rsid w:val="00F2078E"/>
    <w:rsid w:val="00F2201C"/>
    <w:rsid w:val="00F234A4"/>
    <w:rsid w:val="00F236A1"/>
    <w:rsid w:val="00F23DE0"/>
    <w:rsid w:val="00F24F3C"/>
    <w:rsid w:val="00F25616"/>
    <w:rsid w:val="00F25875"/>
    <w:rsid w:val="00F25EB6"/>
    <w:rsid w:val="00F26269"/>
    <w:rsid w:val="00F27766"/>
    <w:rsid w:val="00F279C9"/>
    <w:rsid w:val="00F301B6"/>
    <w:rsid w:val="00F30373"/>
    <w:rsid w:val="00F31358"/>
    <w:rsid w:val="00F3455A"/>
    <w:rsid w:val="00F34863"/>
    <w:rsid w:val="00F36C4A"/>
    <w:rsid w:val="00F36D2B"/>
    <w:rsid w:val="00F40226"/>
    <w:rsid w:val="00F40600"/>
    <w:rsid w:val="00F412CF"/>
    <w:rsid w:val="00F41BAB"/>
    <w:rsid w:val="00F42363"/>
    <w:rsid w:val="00F4308A"/>
    <w:rsid w:val="00F431A8"/>
    <w:rsid w:val="00F43810"/>
    <w:rsid w:val="00F44E66"/>
    <w:rsid w:val="00F50B93"/>
    <w:rsid w:val="00F50FB0"/>
    <w:rsid w:val="00F51668"/>
    <w:rsid w:val="00F53345"/>
    <w:rsid w:val="00F53FC4"/>
    <w:rsid w:val="00F55E1A"/>
    <w:rsid w:val="00F56C17"/>
    <w:rsid w:val="00F56F64"/>
    <w:rsid w:val="00F57B50"/>
    <w:rsid w:val="00F623B3"/>
    <w:rsid w:val="00F63918"/>
    <w:rsid w:val="00F63ABE"/>
    <w:rsid w:val="00F63C89"/>
    <w:rsid w:val="00F63F13"/>
    <w:rsid w:val="00F64151"/>
    <w:rsid w:val="00F66A99"/>
    <w:rsid w:val="00F72649"/>
    <w:rsid w:val="00F728A5"/>
    <w:rsid w:val="00F72C6D"/>
    <w:rsid w:val="00F73B1A"/>
    <w:rsid w:val="00F74533"/>
    <w:rsid w:val="00F7489D"/>
    <w:rsid w:val="00F75023"/>
    <w:rsid w:val="00F750A3"/>
    <w:rsid w:val="00F75365"/>
    <w:rsid w:val="00F75E64"/>
    <w:rsid w:val="00F7633E"/>
    <w:rsid w:val="00F813D0"/>
    <w:rsid w:val="00F8143C"/>
    <w:rsid w:val="00F81453"/>
    <w:rsid w:val="00F81A4B"/>
    <w:rsid w:val="00F8435F"/>
    <w:rsid w:val="00F843E2"/>
    <w:rsid w:val="00F84C6F"/>
    <w:rsid w:val="00F85115"/>
    <w:rsid w:val="00F86255"/>
    <w:rsid w:val="00F873CB"/>
    <w:rsid w:val="00F87615"/>
    <w:rsid w:val="00F87D62"/>
    <w:rsid w:val="00F90C0E"/>
    <w:rsid w:val="00F918E4"/>
    <w:rsid w:val="00F91B97"/>
    <w:rsid w:val="00F935F1"/>
    <w:rsid w:val="00F9437A"/>
    <w:rsid w:val="00F94DCD"/>
    <w:rsid w:val="00F9618F"/>
    <w:rsid w:val="00F9671F"/>
    <w:rsid w:val="00F96F10"/>
    <w:rsid w:val="00FA0B76"/>
    <w:rsid w:val="00FA1CF4"/>
    <w:rsid w:val="00FA2650"/>
    <w:rsid w:val="00FA28C0"/>
    <w:rsid w:val="00FA294B"/>
    <w:rsid w:val="00FA35BD"/>
    <w:rsid w:val="00FA5BCD"/>
    <w:rsid w:val="00FA5D12"/>
    <w:rsid w:val="00FA5D69"/>
    <w:rsid w:val="00FA63F2"/>
    <w:rsid w:val="00FA6445"/>
    <w:rsid w:val="00FA6A3B"/>
    <w:rsid w:val="00FB0650"/>
    <w:rsid w:val="00FB1204"/>
    <w:rsid w:val="00FB1E18"/>
    <w:rsid w:val="00FB22D3"/>
    <w:rsid w:val="00FB252E"/>
    <w:rsid w:val="00FB285A"/>
    <w:rsid w:val="00FB30A5"/>
    <w:rsid w:val="00FB371D"/>
    <w:rsid w:val="00FB4251"/>
    <w:rsid w:val="00FB4328"/>
    <w:rsid w:val="00FB4460"/>
    <w:rsid w:val="00FB4B4A"/>
    <w:rsid w:val="00FB50B5"/>
    <w:rsid w:val="00FB5239"/>
    <w:rsid w:val="00FB56C6"/>
    <w:rsid w:val="00FB58AD"/>
    <w:rsid w:val="00FB60E5"/>
    <w:rsid w:val="00FB663E"/>
    <w:rsid w:val="00FB7A35"/>
    <w:rsid w:val="00FB7BEC"/>
    <w:rsid w:val="00FB7CDB"/>
    <w:rsid w:val="00FB7F94"/>
    <w:rsid w:val="00FC12D9"/>
    <w:rsid w:val="00FC14BC"/>
    <w:rsid w:val="00FC1834"/>
    <w:rsid w:val="00FC2D0C"/>
    <w:rsid w:val="00FC364F"/>
    <w:rsid w:val="00FC3A4B"/>
    <w:rsid w:val="00FC46A1"/>
    <w:rsid w:val="00FC5802"/>
    <w:rsid w:val="00FC5B0A"/>
    <w:rsid w:val="00FC67CC"/>
    <w:rsid w:val="00FC6B3C"/>
    <w:rsid w:val="00FC767E"/>
    <w:rsid w:val="00FC7857"/>
    <w:rsid w:val="00FD0018"/>
    <w:rsid w:val="00FD0187"/>
    <w:rsid w:val="00FD04EB"/>
    <w:rsid w:val="00FD0B7D"/>
    <w:rsid w:val="00FD1F32"/>
    <w:rsid w:val="00FD2369"/>
    <w:rsid w:val="00FD297C"/>
    <w:rsid w:val="00FD31BE"/>
    <w:rsid w:val="00FD36B4"/>
    <w:rsid w:val="00FD3EF7"/>
    <w:rsid w:val="00FD4FAF"/>
    <w:rsid w:val="00FD4FFE"/>
    <w:rsid w:val="00FD5926"/>
    <w:rsid w:val="00FD6176"/>
    <w:rsid w:val="00FD6E1F"/>
    <w:rsid w:val="00FE04D2"/>
    <w:rsid w:val="00FE0B47"/>
    <w:rsid w:val="00FE0C1D"/>
    <w:rsid w:val="00FE0C4B"/>
    <w:rsid w:val="00FE1582"/>
    <w:rsid w:val="00FE15F4"/>
    <w:rsid w:val="00FE1E91"/>
    <w:rsid w:val="00FE2051"/>
    <w:rsid w:val="00FE2061"/>
    <w:rsid w:val="00FE21B5"/>
    <w:rsid w:val="00FE25C4"/>
    <w:rsid w:val="00FE2759"/>
    <w:rsid w:val="00FE37EE"/>
    <w:rsid w:val="00FE3E7B"/>
    <w:rsid w:val="00FE4005"/>
    <w:rsid w:val="00FE46A7"/>
    <w:rsid w:val="00FE5AA7"/>
    <w:rsid w:val="00FE5CFF"/>
    <w:rsid w:val="00FE6ABD"/>
    <w:rsid w:val="00FE6FE6"/>
    <w:rsid w:val="00FE76CA"/>
    <w:rsid w:val="00FF0231"/>
    <w:rsid w:val="00FF1A64"/>
    <w:rsid w:val="00FF2195"/>
    <w:rsid w:val="00FF5875"/>
    <w:rsid w:val="00FF5B18"/>
    <w:rsid w:val="00FF5C80"/>
    <w:rsid w:val="00FF61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71635"/>
  <w15:chartTrackingRefBased/>
  <w15:docId w15:val="{C8F96904-691F-4E37-8150-90A9B34B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556"/>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7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character" w:styleId="Emphasis">
    <w:name w:val="Emphasis"/>
    <w:basedOn w:val="DefaultParagraphFont"/>
    <w:uiPriority w:val="20"/>
    <w:qFormat/>
    <w:rsid w:val="00805AF8"/>
    <w:rPr>
      <w:i/>
      <w:iCs/>
    </w:rPr>
  </w:style>
  <w:style w:type="paragraph" w:styleId="TOC2">
    <w:name w:val="toc 2"/>
    <w:basedOn w:val="Normal"/>
    <w:next w:val="Normal"/>
    <w:autoRedefine/>
    <w:uiPriority w:val="39"/>
    <w:unhideWhenUsed/>
    <w:rsid w:val="005C38D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5C38D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semiHidden/>
    <w:rsid w:val="00D57DC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6113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E61137"/>
    <w:rPr>
      <w:color w:val="605E5C"/>
      <w:shd w:val="clear" w:color="auto" w:fill="E1DFDD"/>
    </w:rPr>
  </w:style>
  <w:style w:type="paragraph" w:styleId="BodyText">
    <w:name w:val="Body Text"/>
    <w:basedOn w:val="Normal"/>
    <w:link w:val="BodyTextChar"/>
    <w:rsid w:val="00B006A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B006A8"/>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60415">
      <w:bodyDiv w:val="1"/>
      <w:marLeft w:val="0"/>
      <w:marRight w:val="0"/>
      <w:marTop w:val="0"/>
      <w:marBottom w:val="0"/>
      <w:divBdr>
        <w:top w:val="none" w:sz="0" w:space="0" w:color="auto"/>
        <w:left w:val="none" w:sz="0" w:space="0" w:color="auto"/>
        <w:bottom w:val="none" w:sz="0" w:space="0" w:color="auto"/>
        <w:right w:val="none" w:sz="0" w:space="0" w:color="auto"/>
      </w:divBdr>
    </w:div>
    <w:div w:id="160900639">
      <w:bodyDiv w:val="1"/>
      <w:marLeft w:val="0"/>
      <w:marRight w:val="0"/>
      <w:marTop w:val="0"/>
      <w:marBottom w:val="0"/>
      <w:divBdr>
        <w:top w:val="none" w:sz="0" w:space="0" w:color="auto"/>
        <w:left w:val="none" w:sz="0" w:space="0" w:color="auto"/>
        <w:bottom w:val="none" w:sz="0" w:space="0" w:color="auto"/>
        <w:right w:val="none" w:sz="0" w:space="0" w:color="auto"/>
      </w:divBdr>
      <w:divsChild>
        <w:div w:id="666398846">
          <w:marLeft w:val="0"/>
          <w:marRight w:val="0"/>
          <w:marTop w:val="0"/>
          <w:marBottom w:val="0"/>
          <w:divBdr>
            <w:top w:val="single" w:sz="2" w:space="0" w:color="D9D9E3"/>
            <w:left w:val="single" w:sz="2" w:space="0" w:color="D9D9E3"/>
            <w:bottom w:val="single" w:sz="2" w:space="0" w:color="D9D9E3"/>
            <w:right w:val="single" w:sz="2" w:space="0" w:color="D9D9E3"/>
          </w:divBdr>
          <w:divsChild>
            <w:div w:id="1666398009">
              <w:marLeft w:val="0"/>
              <w:marRight w:val="0"/>
              <w:marTop w:val="0"/>
              <w:marBottom w:val="0"/>
              <w:divBdr>
                <w:top w:val="single" w:sz="2" w:space="0" w:color="D9D9E3"/>
                <w:left w:val="single" w:sz="2" w:space="0" w:color="D9D9E3"/>
                <w:bottom w:val="single" w:sz="2" w:space="0" w:color="D9D9E3"/>
                <w:right w:val="single" w:sz="2" w:space="0" w:color="D9D9E3"/>
              </w:divBdr>
              <w:divsChild>
                <w:div w:id="1049261517">
                  <w:marLeft w:val="0"/>
                  <w:marRight w:val="0"/>
                  <w:marTop w:val="0"/>
                  <w:marBottom w:val="0"/>
                  <w:divBdr>
                    <w:top w:val="single" w:sz="2" w:space="0" w:color="D9D9E3"/>
                    <w:left w:val="single" w:sz="2" w:space="0" w:color="D9D9E3"/>
                    <w:bottom w:val="single" w:sz="2" w:space="0" w:color="D9D9E3"/>
                    <w:right w:val="single" w:sz="2" w:space="0" w:color="D9D9E3"/>
                  </w:divBdr>
                  <w:divsChild>
                    <w:div w:id="1849442517">
                      <w:marLeft w:val="0"/>
                      <w:marRight w:val="0"/>
                      <w:marTop w:val="0"/>
                      <w:marBottom w:val="0"/>
                      <w:divBdr>
                        <w:top w:val="single" w:sz="2" w:space="0" w:color="D9D9E3"/>
                        <w:left w:val="single" w:sz="2" w:space="0" w:color="D9D9E3"/>
                        <w:bottom w:val="single" w:sz="2" w:space="0" w:color="D9D9E3"/>
                        <w:right w:val="single" w:sz="2" w:space="0" w:color="D9D9E3"/>
                      </w:divBdr>
                      <w:divsChild>
                        <w:div w:id="819005727">
                          <w:marLeft w:val="0"/>
                          <w:marRight w:val="0"/>
                          <w:marTop w:val="0"/>
                          <w:marBottom w:val="0"/>
                          <w:divBdr>
                            <w:top w:val="single" w:sz="2" w:space="0" w:color="D9D9E3"/>
                            <w:left w:val="single" w:sz="2" w:space="0" w:color="D9D9E3"/>
                            <w:bottom w:val="single" w:sz="2" w:space="0" w:color="D9D9E3"/>
                            <w:right w:val="single" w:sz="2" w:space="0" w:color="D9D9E3"/>
                          </w:divBdr>
                          <w:divsChild>
                            <w:div w:id="1024676888">
                              <w:marLeft w:val="0"/>
                              <w:marRight w:val="0"/>
                              <w:marTop w:val="100"/>
                              <w:marBottom w:val="100"/>
                              <w:divBdr>
                                <w:top w:val="single" w:sz="2" w:space="0" w:color="D9D9E3"/>
                                <w:left w:val="single" w:sz="2" w:space="0" w:color="D9D9E3"/>
                                <w:bottom w:val="single" w:sz="2" w:space="0" w:color="D9D9E3"/>
                                <w:right w:val="single" w:sz="2" w:space="0" w:color="D9D9E3"/>
                              </w:divBdr>
                              <w:divsChild>
                                <w:div w:id="863133764">
                                  <w:marLeft w:val="0"/>
                                  <w:marRight w:val="0"/>
                                  <w:marTop w:val="0"/>
                                  <w:marBottom w:val="0"/>
                                  <w:divBdr>
                                    <w:top w:val="single" w:sz="2" w:space="0" w:color="D9D9E3"/>
                                    <w:left w:val="single" w:sz="2" w:space="0" w:color="D9D9E3"/>
                                    <w:bottom w:val="single" w:sz="2" w:space="0" w:color="D9D9E3"/>
                                    <w:right w:val="single" w:sz="2" w:space="0" w:color="D9D9E3"/>
                                  </w:divBdr>
                                  <w:divsChild>
                                    <w:div w:id="1542741036">
                                      <w:marLeft w:val="0"/>
                                      <w:marRight w:val="0"/>
                                      <w:marTop w:val="0"/>
                                      <w:marBottom w:val="0"/>
                                      <w:divBdr>
                                        <w:top w:val="single" w:sz="2" w:space="0" w:color="D9D9E3"/>
                                        <w:left w:val="single" w:sz="2" w:space="0" w:color="D9D9E3"/>
                                        <w:bottom w:val="single" w:sz="2" w:space="0" w:color="D9D9E3"/>
                                        <w:right w:val="single" w:sz="2" w:space="0" w:color="D9D9E3"/>
                                      </w:divBdr>
                                      <w:divsChild>
                                        <w:div w:id="138229032">
                                          <w:marLeft w:val="0"/>
                                          <w:marRight w:val="0"/>
                                          <w:marTop w:val="0"/>
                                          <w:marBottom w:val="0"/>
                                          <w:divBdr>
                                            <w:top w:val="single" w:sz="2" w:space="0" w:color="D9D9E3"/>
                                            <w:left w:val="single" w:sz="2" w:space="0" w:color="D9D9E3"/>
                                            <w:bottom w:val="single" w:sz="2" w:space="0" w:color="D9D9E3"/>
                                            <w:right w:val="single" w:sz="2" w:space="0" w:color="D9D9E3"/>
                                          </w:divBdr>
                                          <w:divsChild>
                                            <w:div w:id="1465196496">
                                              <w:marLeft w:val="0"/>
                                              <w:marRight w:val="0"/>
                                              <w:marTop w:val="0"/>
                                              <w:marBottom w:val="0"/>
                                              <w:divBdr>
                                                <w:top w:val="single" w:sz="2" w:space="0" w:color="D9D9E3"/>
                                                <w:left w:val="single" w:sz="2" w:space="0" w:color="D9D9E3"/>
                                                <w:bottom w:val="single" w:sz="2" w:space="0" w:color="D9D9E3"/>
                                                <w:right w:val="single" w:sz="2" w:space="0" w:color="D9D9E3"/>
                                              </w:divBdr>
                                              <w:divsChild>
                                                <w:div w:id="161432546">
                                                  <w:marLeft w:val="0"/>
                                                  <w:marRight w:val="0"/>
                                                  <w:marTop w:val="0"/>
                                                  <w:marBottom w:val="0"/>
                                                  <w:divBdr>
                                                    <w:top w:val="single" w:sz="2" w:space="0" w:color="D9D9E3"/>
                                                    <w:left w:val="single" w:sz="2" w:space="0" w:color="D9D9E3"/>
                                                    <w:bottom w:val="single" w:sz="2" w:space="0" w:color="D9D9E3"/>
                                                    <w:right w:val="single" w:sz="2" w:space="0" w:color="D9D9E3"/>
                                                  </w:divBdr>
                                                  <w:divsChild>
                                                    <w:div w:id="454376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6797470">
          <w:marLeft w:val="0"/>
          <w:marRight w:val="0"/>
          <w:marTop w:val="0"/>
          <w:marBottom w:val="0"/>
          <w:divBdr>
            <w:top w:val="none" w:sz="0" w:space="0" w:color="auto"/>
            <w:left w:val="none" w:sz="0" w:space="0" w:color="auto"/>
            <w:bottom w:val="none" w:sz="0" w:space="0" w:color="auto"/>
            <w:right w:val="none" w:sz="0" w:space="0" w:color="auto"/>
          </w:divBdr>
        </w:div>
      </w:divsChild>
    </w:div>
    <w:div w:id="349334351">
      <w:bodyDiv w:val="1"/>
      <w:marLeft w:val="0"/>
      <w:marRight w:val="0"/>
      <w:marTop w:val="0"/>
      <w:marBottom w:val="0"/>
      <w:divBdr>
        <w:top w:val="none" w:sz="0" w:space="0" w:color="auto"/>
        <w:left w:val="none" w:sz="0" w:space="0" w:color="auto"/>
        <w:bottom w:val="none" w:sz="0" w:space="0" w:color="auto"/>
        <w:right w:val="none" w:sz="0" w:space="0" w:color="auto"/>
      </w:divBdr>
      <w:divsChild>
        <w:div w:id="1986272575">
          <w:marLeft w:val="300"/>
          <w:marRight w:val="0"/>
          <w:marTop w:val="0"/>
          <w:marBottom w:val="300"/>
          <w:divBdr>
            <w:top w:val="none" w:sz="0" w:space="0" w:color="auto"/>
            <w:left w:val="none" w:sz="0" w:space="0" w:color="auto"/>
            <w:bottom w:val="none" w:sz="0" w:space="0" w:color="auto"/>
            <w:right w:val="none" w:sz="0" w:space="0" w:color="auto"/>
          </w:divBdr>
        </w:div>
      </w:divsChild>
    </w:div>
    <w:div w:id="454372944">
      <w:bodyDiv w:val="1"/>
      <w:marLeft w:val="0"/>
      <w:marRight w:val="0"/>
      <w:marTop w:val="0"/>
      <w:marBottom w:val="0"/>
      <w:divBdr>
        <w:top w:val="none" w:sz="0" w:space="0" w:color="auto"/>
        <w:left w:val="none" w:sz="0" w:space="0" w:color="auto"/>
        <w:bottom w:val="none" w:sz="0" w:space="0" w:color="auto"/>
        <w:right w:val="none" w:sz="0" w:space="0" w:color="auto"/>
      </w:divBdr>
    </w:div>
    <w:div w:id="455296872">
      <w:bodyDiv w:val="1"/>
      <w:marLeft w:val="0"/>
      <w:marRight w:val="0"/>
      <w:marTop w:val="0"/>
      <w:marBottom w:val="0"/>
      <w:divBdr>
        <w:top w:val="none" w:sz="0" w:space="0" w:color="auto"/>
        <w:left w:val="none" w:sz="0" w:space="0" w:color="auto"/>
        <w:bottom w:val="none" w:sz="0" w:space="0" w:color="auto"/>
        <w:right w:val="none" w:sz="0" w:space="0" w:color="auto"/>
      </w:divBdr>
      <w:divsChild>
        <w:div w:id="816605535">
          <w:marLeft w:val="300"/>
          <w:marRight w:val="0"/>
          <w:marTop w:val="0"/>
          <w:marBottom w:val="300"/>
          <w:divBdr>
            <w:top w:val="none" w:sz="0" w:space="0" w:color="auto"/>
            <w:left w:val="none" w:sz="0" w:space="0" w:color="auto"/>
            <w:bottom w:val="none" w:sz="0" w:space="0" w:color="auto"/>
            <w:right w:val="none" w:sz="0" w:space="0" w:color="auto"/>
          </w:divBdr>
        </w:div>
      </w:divsChild>
    </w:div>
    <w:div w:id="487285052">
      <w:bodyDiv w:val="1"/>
      <w:marLeft w:val="0"/>
      <w:marRight w:val="0"/>
      <w:marTop w:val="0"/>
      <w:marBottom w:val="0"/>
      <w:divBdr>
        <w:top w:val="none" w:sz="0" w:space="0" w:color="auto"/>
        <w:left w:val="none" w:sz="0" w:space="0" w:color="auto"/>
        <w:bottom w:val="none" w:sz="0" w:space="0" w:color="auto"/>
        <w:right w:val="none" w:sz="0" w:space="0" w:color="auto"/>
      </w:divBdr>
    </w:div>
    <w:div w:id="593588916">
      <w:bodyDiv w:val="1"/>
      <w:marLeft w:val="0"/>
      <w:marRight w:val="0"/>
      <w:marTop w:val="0"/>
      <w:marBottom w:val="0"/>
      <w:divBdr>
        <w:top w:val="none" w:sz="0" w:space="0" w:color="auto"/>
        <w:left w:val="none" w:sz="0" w:space="0" w:color="auto"/>
        <w:bottom w:val="none" w:sz="0" w:space="0" w:color="auto"/>
        <w:right w:val="none" w:sz="0" w:space="0" w:color="auto"/>
      </w:divBdr>
    </w:div>
    <w:div w:id="719868895">
      <w:bodyDiv w:val="1"/>
      <w:marLeft w:val="0"/>
      <w:marRight w:val="0"/>
      <w:marTop w:val="0"/>
      <w:marBottom w:val="0"/>
      <w:divBdr>
        <w:top w:val="none" w:sz="0" w:space="0" w:color="auto"/>
        <w:left w:val="none" w:sz="0" w:space="0" w:color="auto"/>
        <w:bottom w:val="none" w:sz="0" w:space="0" w:color="auto"/>
        <w:right w:val="none" w:sz="0" w:space="0" w:color="auto"/>
      </w:divBdr>
    </w:div>
    <w:div w:id="726295310">
      <w:bodyDiv w:val="1"/>
      <w:marLeft w:val="0"/>
      <w:marRight w:val="0"/>
      <w:marTop w:val="0"/>
      <w:marBottom w:val="0"/>
      <w:divBdr>
        <w:top w:val="none" w:sz="0" w:space="0" w:color="auto"/>
        <w:left w:val="none" w:sz="0" w:space="0" w:color="auto"/>
        <w:bottom w:val="none" w:sz="0" w:space="0" w:color="auto"/>
        <w:right w:val="none" w:sz="0" w:space="0" w:color="auto"/>
      </w:divBdr>
    </w:div>
    <w:div w:id="726610667">
      <w:bodyDiv w:val="1"/>
      <w:marLeft w:val="0"/>
      <w:marRight w:val="0"/>
      <w:marTop w:val="0"/>
      <w:marBottom w:val="0"/>
      <w:divBdr>
        <w:top w:val="none" w:sz="0" w:space="0" w:color="auto"/>
        <w:left w:val="none" w:sz="0" w:space="0" w:color="auto"/>
        <w:bottom w:val="none" w:sz="0" w:space="0" w:color="auto"/>
        <w:right w:val="none" w:sz="0" w:space="0" w:color="auto"/>
      </w:divBdr>
      <w:divsChild>
        <w:div w:id="38821672">
          <w:marLeft w:val="300"/>
          <w:marRight w:val="0"/>
          <w:marTop w:val="0"/>
          <w:marBottom w:val="300"/>
          <w:divBdr>
            <w:top w:val="none" w:sz="0" w:space="0" w:color="auto"/>
            <w:left w:val="none" w:sz="0" w:space="0" w:color="auto"/>
            <w:bottom w:val="none" w:sz="0" w:space="0" w:color="auto"/>
            <w:right w:val="none" w:sz="0" w:space="0" w:color="auto"/>
          </w:divBdr>
        </w:div>
      </w:divsChild>
    </w:div>
    <w:div w:id="761951456">
      <w:bodyDiv w:val="1"/>
      <w:marLeft w:val="0"/>
      <w:marRight w:val="0"/>
      <w:marTop w:val="0"/>
      <w:marBottom w:val="0"/>
      <w:divBdr>
        <w:top w:val="none" w:sz="0" w:space="0" w:color="auto"/>
        <w:left w:val="none" w:sz="0" w:space="0" w:color="auto"/>
        <w:bottom w:val="none" w:sz="0" w:space="0" w:color="auto"/>
        <w:right w:val="none" w:sz="0" w:space="0" w:color="auto"/>
      </w:divBdr>
      <w:divsChild>
        <w:div w:id="32272844">
          <w:marLeft w:val="300"/>
          <w:marRight w:val="0"/>
          <w:marTop w:val="0"/>
          <w:marBottom w:val="300"/>
          <w:divBdr>
            <w:top w:val="none" w:sz="0" w:space="0" w:color="auto"/>
            <w:left w:val="none" w:sz="0" w:space="0" w:color="auto"/>
            <w:bottom w:val="none" w:sz="0" w:space="0" w:color="auto"/>
            <w:right w:val="none" w:sz="0" w:space="0" w:color="auto"/>
          </w:divBdr>
        </w:div>
      </w:divsChild>
    </w:div>
    <w:div w:id="764423960">
      <w:bodyDiv w:val="1"/>
      <w:marLeft w:val="0"/>
      <w:marRight w:val="0"/>
      <w:marTop w:val="0"/>
      <w:marBottom w:val="0"/>
      <w:divBdr>
        <w:top w:val="none" w:sz="0" w:space="0" w:color="auto"/>
        <w:left w:val="none" w:sz="0" w:space="0" w:color="auto"/>
        <w:bottom w:val="none" w:sz="0" w:space="0" w:color="auto"/>
        <w:right w:val="none" w:sz="0" w:space="0" w:color="auto"/>
      </w:divBdr>
    </w:div>
    <w:div w:id="875968059">
      <w:bodyDiv w:val="1"/>
      <w:marLeft w:val="0"/>
      <w:marRight w:val="0"/>
      <w:marTop w:val="0"/>
      <w:marBottom w:val="0"/>
      <w:divBdr>
        <w:top w:val="none" w:sz="0" w:space="0" w:color="auto"/>
        <w:left w:val="none" w:sz="0" w:space="0" w:color="auto"/>
        <w:bottom w:val="none" w:sz="0" w:space="0" w:color="auto"/>
        <w:right w:val="none" w:sz="0" w:space="0" w:color="auto"/>
      </w:divBdr>
    </w:div>
    <w:div w:id="934173796">
      <w:bodyDiv w:val="1"/>
      <w:marLeft w:val="0"/>
      <w:marRight w:val="0"/>
      <w:marTop w:val="0"/>
      <w:marBottom w:val="0"/>
      <w:divBdr>
        <w:top w:val="none" w:sz="0" w:space="0" w:color="auto"/>
        <w:left w:val="none" w:sz="0" w:space="0" w:color="auto"/>
        <w:bottom w:val="none" w:sz="0" w:space="0" w:color="auto"/>
        <w:right w:val="none" w:sz="0" w:space="0" w:color="auto"/>
      </w:divBdr>
    </w:div>
    <w:div w:id="964389964">
      <w:bodyDiv w:val="1"/>
      <w:marLeft w:val="0"/>
      <w:marRight w:val="0"/>
      <w:marTop w:val="0"/>
      <w:marBottom w:val="0"/>
      <w:divBdr>
        <w:top w:val="none" w:sz="0" w:space="0" w:color="auto"/>
        <w:left w:val="none" w:sz="0" w:space="0" w:color="auto"/>
        <w:bottom w:val="none" w:sz="0" w:space="0" w:color="auto"/>
        <w:right w:val="none" w:sz="0" w:space="0" w:color="auto"/>
      </w:divBdr>
    </w:div>
    <w:div w:id="1014570454">
      <w:bodyDiv w:val="1"/>
      <w:marLeft w:val="0"/>
      <w:marRight w:val="0"/>
      <w:marTop w:val="0"/>
      <w:marBottom w:val="0"/>
      <w:divBdr>
        <w:top w:val="none" w:sz="0" w:space="0" w:color="auto"/>
        <w:left w:val="none" w:sz="0" w:space="0" w:color="auto"/>
        <w:bottom w:val="none" w:sz="0" w:space="0" w:color="auto"/>
        <w:right w:val="none" w:sz="0" w:space="0" w:color="auto"/>
      </w:divBdr>
    </w:div>
    <w:div w:id="1132675234">
      <w:bodyDiv w:val="1"/>
      <w:marLeft w:val="0"/>
      <w:marRight w:val="0"/>
      <w:marTop w:val="0"/>
      <w:marBottom w:val="0"/>
      <w:divBdr>
        <w:top w:val="none" w:sz="0" w:space="0" w:color="auto"/>
        <w:left w:val="none" w:sz="0" w:space="0" w:color="auto"/>
        <w:bottom w:val="none" w:sz="0" w:space="0" w:color="auto"/>
        <w:right w:val="none" w:sz="0" w:space="0" w:color="auto"/>
      </w:divBdr>
    </w:div>
    <w:div w:id="1237276840">
      <w:bodyDiv w:val="1"/>
      <w:marLeft w:val="0"/>
      <w:marRight w:val="0"/>
      <w:marTop w:val="0"/>
      <w:marBottom w:val="0"/>
      <w:divBdr>
        <w:top w:val="none" w:sz="0" w:space="0" w:color="auto"/>
        <w:left w:val="none" w:sz="0" w:space="0" w:color="auto"/>
        <w:bottom w:val="none" w:sz="0" w:space="0" w:color="auto"/>
        <w:right w:val="none" w:sz="0" w:space="0" w:color="auto"/>
      </w:divBdr>
    </w:div>
    <w:div w:id="1248031525">
      <w:bodyDiv w:val="1"/>
      <w:marLeft w:val="0"/>
      <w:marRight w:val="0"/>
      <w:marTop w:val="0"/>
      <w:marBottom w:val="0"/>
      <w:divBdr>
        <w:top w:val="none" w:sz="0" w:space="0" w:color="auto"/>
        <w:left w:val="none" w:sz="0" w:space="0" w:color="auto"/>
        <w:bottom w:val="none" w:sz="0" w:space="0" w:color="auto"/>
        <w:right w:val="none" w:sz="0" w:space="0" w:color="auto"/>
      </w:divBdr>
    </w:div>
    <w:div w:id="1261372749">
      <w:bodyDiv w:val="1"/>
      <w:marLeft w:val="0"/>
      <w:marRight w:val="0"/>
      <w:marTop w:val="0"/>
      <w:marBottom w:val="0"/>
      <w:divBdr>
        <w:top w:val="none" w:sz="0" w:space="0" w:color="auto"/>
        <w:left w:val="none" w:sz="0" w:space="0" w:color="auto"/>
        <w:bottom w:val="none" w:sz="0" w:space="0" w:color="auto"/>
        <w:right w:val="none" w:sz="0" w:space="0" w:color="auto"/>
      </w:divBdr>
      <w:divsChild>
        <w:div w:id="413093174">
          <w:marLeft w:val="547"/>
          <w:marRight w:val="0"/>
          <w:marTop w:val="0"/>
          <w:marBottom w:val="0"/>
          <w:divBdr>
            <w:top w:val="none" w:sz="0" w:space="0" w:color="auto"/>
            <w:left w:val="none" w:sz="0" w:space="0" w:color="auto"/>
            <w:bottom w:val="none" w:sz="0" w:space="0" w:color="auto"/>
            <w:right w:val="none" w:sz="0" w:space="0" w:color="auto"/>
          </w:divBdr>
        </w:div>
        <w:div w:id="23214336">
          <w:marLeft w:val="547"/>
          <w:marRight w:val="0"/>
          <w:marTop w:val="0"/>
          <w:marBottom w:val="0"/>
          <w:divBdr>
            <w:top w:val="none" w:sz="0" w:space="0" w:color="auto"/>
            <w:left w:val="none" w:sz="0" w:space="0" w:color="auto"/>
            <w:bottom w:val="none" w:sz="0" w:space="0" w:color="auto"/>
            <w:right w:val="none" w:sz="0" w:space="0" w:color="auto"/>
          </w:divBdr>
        </w:div>
        <w:div w:id="732125435">
          <w:marLeft w:val="547"/>
          <w:marRight w:val="0"/>
          <w:marTop w:val="0"/>
          <w:marBottom w:val="0"/>
          <w:divBdr>
            <w:top w:val="none" w:sz="0" w:space="0" w:color="auto"/>
            <w:left w:val="none" w:sz="0" w:space="0" w:color="auto"/>
            <w:bottom w:val="none" w:sz="0" w:space="0" w:color="auto"/>
            <w:right w:val="none" w:sz="0" w:space="0" w:color="auto"/>
          </w:divBdr>
        </w:div>
        <w:div w:id="1887638615">
          <w:marLeft w:val="547"/>
          <w:marRight w:val="0"/>
          <w:marTop w:val="0"/>
          <w:marBottom w:val="0"/>
          <w:divBdr>
            <w:top w:val="none" w:sz="0" w:space="0" w:color="auto"/>
            <w:left w:val="none" w:sz="0" w:space="0" w:color="auto"/>
            <w:bottom w:val="none" w:sz="0" w:space="0" w:color="auto"/>
            <w:right w:val="none" w:sz="0" w:space="0" w:color="auto"/>
          </w:divBdr>
        </w:div>
        <w:div w:id="1004824952">
          <w:marLeft w:val="547"/>
          <w:marRight w:val="0"/>
          <w:marTop w:val="0"/>
          <w:marBottom w:val="0"/>
          <w:divBdr>
            <w:top w:val="none" w:sz="0" w:space="0" w:color="auto"/>
            <w:left w:val="none" w:sz="0" w:space="0" w:color="auto"/>
            <w:bottom w:val="none" w:sz="0" w:space="0" w:color="auto"/>
            <w:right w:val="none" w:sz="0" w:space="0" w:color="auto"/>
          </w:divBdr>
        </w:div>
      </w:divsChild>
    </w:div>
    <w:div w:id="1342076672">
      <w:bodyDiv w:val="1"/>
      <w:marLeft w:val="0"/>
      <w:marRight w:val="0"/>
      <w:marTop w:val="0"/>
      <w:marBottom w:val="0"/>
      <w:divBdr>
        <w:top w:val="none" w:sz="0" w:space="0" w:color="auto"/>
        <w:left w:val="none" w:sz="0" w:space="0" w:color="auto"/>
        <w:bottom w:val="none" w:sz="0" w:space="0" w:color="auto"/>
        <w:right w:val="none" w:sz="0" w:space="0" w:color="auto"/>
      </w:divBdr>
    </w:div>
    <w:div w:id="1347831166">
      <w:bodyDiv w:val="1"/>
      <w:marLeft w:val="0"/>
      <w:marRight w:val="0"/>
      <w:marTop w:val="0"/>
      <w:marBottom w:val="0"/>
      <w:divBdr>
        <w:top w:val="none" w:sz="0" w:space="0" w:color="auto"/>
        <w:left w:val="none" w:sz="0" w:space="0" w:color="auto"/>
        <w:bottom w:val="none" w:sz="0" w:space="0" w:color="auto"/>
        <w:right w:val="none" w:sz="0" w:space="0" w:color="auto"/>
      </w:divBdr>
    </w:div>
    <w:div w:id="1350183537">
      <w:bodyDiv w:val="1"/>
      <w:marLeft w:val="0"/>
      <w:marRight w:val="0"/>
      <w:marTop w:val="0"/>
      <w:marBottom w:val="0"/>
      <w:divBdr>
        <w:top w:val="none" w:sz="0" w:space="0" w:color="auto"/>
        <w:left w:val="none" w:sz="0" w:space="0" w:color="auto"/>
        <w:bottom w:val="none" w:sz="0" w:space="0" w:color="auto"/>
        <w:right w:val="none" w:sz="0" w:space="0" w:color="auto"/>
      </w:divBdr>
    </w:div>
    <w:div w:id="1359698986">
      <w:bodyDiv w:val="1"/>
      <w:marLeft w:val="0"/>
      <w:marRight w:val="0"/>
      <w:marTop w:val="0"/>
      <w:marBottom w:val="0"/>
      <w:divBdr>
        <w:top w:val="none" w:sz="0" w:space="0" w:color="auto"/>
        <w:left w:val="none" w:sz="0" w:space="0" w:color="auto"/>
        <w:bottom w:val="none" w:sz="0" w:space="0" w:color="auto"/>
        <w:right w:val="none" w:sz="0" w:space="0" w:color="auto"/>
      </w:divBdr>
    </w:div>
    <w:div w:id="1479687083">
      <w:bodyDiv w:val="1"/>
      <w:marLeft w:val="0"/>
      <w:marRight w:val="0"/>
      <w:marTop w:val="0"/>
      <w:marBottom w:val="0"/>
      <w:divBdr>
        <w:top w:val="none" w:sz="0" w:space="0" w:color="auto"/>
        <w:left w:val="none" w:sz="0" w:space="0" w:color="auto"/>
        <w:bottom w:val="none" w:sz="0" w:space="0" w:color="auto"/>
        <w:right w:val="none" w:sz="0" w:space="0" w:color="auto"/>
      </w:divBdr>
    </w:div>
    <w:div w:id="1534537571">
      <w:bodyDiv w:val="1"/>
      <w:marLeft w:val="0"/>
      <w:marRight w:val="0"/>
      <w:marTop w:val="0"/>
      <w:marBottom w:val="0"/>
      <w:divBdr>
        <w:top w:val="none" w:sz="0" w:space="0" w:color="auto"/>
        <w:left w:val="none" w:sz="0" w:space="0" w:color="auto"/>
        <w:bottom w:val="none" w:sz="0" w:space="0" w:color="auto"/>
        <w:right w:val="none" w:sz="0" w:space="0" w:color="auto"/>
      </w:divBdr>
    </w:div>
    <w:div w:id="1557278156">
      <w:bodyDiv w:val="1"/>
      <w:marLeft w:val="0"/>
      <w:marRight w:val="0"/>
      <w:marTop w:val="0"/>
      <w:marBottom w:val="0"/>
      <w:divBdr>
        <w:top w:val="none" w:sz="0" w:space="0" w:color="auto"/>
        <w:left w:val="none" w:sz="0" w:space="0" w:color="auto"/>
        <w:bottom w:val="none" w:sz="0" w:space="0" w:color="auto"/>
        <w:right w:val="none" w:sz="0" w:space="0" w:color="auto"/>
      </w:divBdr>
    </w:div>
    <w:div w:id="1617635758">
      <w:bodyDiv w:val="1"/>
      <w:marLeft w:val="0"/>
      <w:marRight w:val="0"/>
      <w:marTop w:val="0"/>
      <w:marBottom w:val="0"/>
      <w:divBdr>
        <w:top w:val="none" w:sz="0" w:space="0" w:color="auto"/>
        <w:left w:val="none" w:sz="0" w:space="0" w:color="auto"/>
        <w:bottom w:val="none" w:sz="0" w:space="0" w:color="auto"/>
        <w:right w:val="none" w:sz="0" w:space="0" w:color="auto"/>
      </w:divBdr>
    </w:div>
    <w:div w:id="1694111355">
      <w:bodyDiv w:val="1"/>
      <w:marLeft w:val="0"/>
      <w:marRight w:val="0"/>
      <w:marTop w:val="0"/>
      <w:marBottom w:val="0"/>
      <w:divBdr>
        <w:top w:val="none" w:sz="0" w:space="0" w:color="auto"/>
        <w:left w:val="none" w:sz="0" w:space="0" w:color="auto"/>
        <w:bottom w:val="none" w:sz="0" w:space="0" w:color="auto"/>
        <w:right w:val="none" w:sz="0" w:space="0" w:color="auto"/>
      </w:divBdr>
    </w:div>
    <w:div w:id="1814714315">
      <w:bodyDiv w:val="1"/>
      <w:marLeft w:val="0"/>
      <w:marRight w:val="0"/>
      <w:marTop w:val="0"/>
      <w:marBottom w:val="0"/>
      <w:divBdr>
        <w:top w:val="none" w:sz="0" w:space="0" w:color="auto"/>
        <w:left w:val="none" w:sz="0" w:space="0" w:color="auto"/>
        <w:bottom w:val="none" w:sz="0" w:space="0" w:color="auto"/>
        <w:right w:val="none" w:sz="0" w:space="0" w:color="auto"/>
      </w:divBdr>
    </w:div>
    <w:div w:id="1876775018">
      <w:bodyDiv w:val="1"/>
      <w:marLeft w:val="0"/>
      <w:marRight w:val="0"/>
      <w:marTop w:val="0"/>
      <w:marBottom w:val="0"/>
      <w:divBdr>
        <w:top w:val="none" w:sz="0" w:space="0" w:color="auto"/>
        <w:left w:val="none" w:sz="0" w:space="0" w:color="auto"/>
        <w:bottom w:val="none" w:sz="0" w:space="0" w:color="auto"/>
        <w:right w:val="none" w:sz="0" w:space="0" w:color="auto"/>
      </w:divBdr>
    </w:div>
    <w:div w:id="1963464371">
      <w:bodyDiv w:val="1"/>
      <w:marLeft w:val="0"/>
      <w:marRight w:val="0"/>
      <w:marTop w:val="0"/>
      <w:marBottom w:val="0"/>
      <w:divBdr>
        <w:top w:val="none" w:sz="0" w:space="0" w:color="auto"/>
        <w:left w:val="none" w:sz="0" w:space="0" w:color="auto"/>
        <w:bottom w:val="none" w:sz="0" w:space="0" w:color="auto"/>
        <w:right w:val="none" w:sz="0" w:space="0" w:color="auto"/>
      </w:divBdr>
    </w:div>
    <w:div w:id="2036809850">
      <w:bodyDiv w:val="1"/>
      <w:marLeft w:val="0"/>
      <w:marRight w:val="0"/>
      <w:marTop w:val="0"/>
      <w:marBottom w:val="0"/>
      <w:divBdr>
        <w:top w:val="none" w:sz="0" w:space="0" w:color="auto"/>
        <w:left w:val="none" w:sz="0" w:space="0" w:color="auto"/>
        <w:bottom w:val="none" w:sz="0" w:space="0" w:color="auto"/>
        <w:right w:val="none" w:sz="0" w:space="0" w:color="auto"/>
      </w:divBdr>
    </w:div>
    <w:div w:id="2037384995">
      <w:bodyDiv w:val="1"/>
      <w:marLeft w:val="0"/>
      <w:marRight w:val="0"/>
      <w:marTop w:val="0"/>
      <w:marBottom w:val="0"/>
      <w:divBdr>
        <w:top w:val="none" w:sz="0" w:space="0" w:color="auto"/>
        <w:left w:val="none" w:sz="0" w:space="0" w:color="auto"/>
        <w:bottom w:val="none" w:sz="0" w:space="0" w:color="auto"/>
        <w:right w:val="none" w:sz="0" w:space="0" w:color="auto"/>
      </w:divBdr>
      <w:divsChild>
        <w:div w:id="1933589582">
          <w:marLeft w:val="30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48550/arXiv.2007.10987"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idrdb.org/cidr2013/Papers/CIDR13_Paper118.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109/JIOT.2022.314384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09/mwc.001.1900119" TargetMode="External"/><Relationship Id="rId5" Type="http://schemas.openxmlformats.org/officeDocument/2006/relationships/settings" Target="settings.xml"/><Relationship Id="rId15" Type="http://schemas.openxmlformats.org/officeDocument/2006/relationships/hyperlink" Target="https://doi.org/10.48550/arXiv.2306.12079" TargetMode="External"/><Relationship Id="rId10" Type="http://schemas.openxmlformats.org/officeDocument/2006/relationships/hyperlink" Target="https://doi.org/10.1016/j.patcog.2024.110424"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i.org/10.1109/tii.2021.3119038" TargetMode="External"/><Relationship Id="rId14" Type="http://schemas.openxmlformats.org/officeDocument/2006/relationships/hyperlink" Target="https://doi.org/10.48550/arXiv.2302.1286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maria.ricoleal\Downloads\Project_Proposal_Template_Compu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2022-07-29T00:00:00</PublishDate>
  <Abstract/>
  <CompanyAddress/>
  <CompanyPhone/>
  <CompanyFax/>
  <CompanyEmail>10539218@mydbs.ie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8D155C-6F57-47E2-A4D1-2801E6A72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Project_Proposal_Template_Computing</Template>
  <TotalTime>3</TotalTime>
  <Pages>21</Pages>
  <Words>7871</Words>
  <Characters>44871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ca2 twitter dataset big data and data visualization</vt:lpstr>
    </vt:vector>
  </TitlesOfParts>
  <Company/>
  <LinksUpToDate>false</LinksUpToDate>
  <CharactersWithSpaces>52637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Federated Learning for Data Privacy Enhancement in Key Industries: A Machine Learning Approach.</dc:title>
  <dc:subject>Higher Diploma in Science in Computing</dc:subject>
  <dc:creator>Rico Leal, Jose Maria</dc:creator>
  <cp:keywords/>
  <dc:description>Word Count:</dc:description>
  <cp:lastModifiedBy>Jose Maria Rico Leal</cp:lastModifiedBy>
  <cp:revision>2</cp:revision>
  <dcterms:created xsi:type="dcterms:W3CDTF">2024-07-04T20:59:00Z</dcterms:created>
  <dcterms:modified xsi:type="dcterms:W3CDTF">2024-07-04T20:59:00Z</dcterms:modified>
  <cp:category>Software Development</cp:category>
</cp:coreProperties>
</file>